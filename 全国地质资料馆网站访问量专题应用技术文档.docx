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9005C" w:rsidRDefault="00D9005C" w:rsidP="00D9005C">
      <w:pPr>
        <w:widowControl/>
        <w:jc w:val="left"/>
      </w:pPr>
    </w:p>
    <w:p w:rsidR="00D9005C" w:rsidRDefault="00D9005C" w:rsidP="00D9005C">
      <w:pPr>
        <w:widowControl/>
        <w:jc w:val="left"/>
      </w:pPr>
    </w:p>
    <w:p w:rsidR="00D9005C" w:rsidRDefault="00D9005C" w:rsidP="00D9005C">
      <w:pPr>
        <w:widowControl/>
        <w:jc w:val="left"/>
      </w:pPr>
    </w:p>
    <w:p w:rsidR="006E40CE" w:rsidRDefault="006E40CE" w:rsidP="00D9005C">
      <w:pPr>
        <w:widowControl/>
        <w:jc w:val="left"/>
      </w:pPr>
    </w:p>
    <w:p w:rsidR="00D9005C" w:rsidRDefault="00971EF7" w:rsidP="00971EF7">
      <w:pPr>
        <w:pStyle w:val="aff8"/>
        <w:rPr>
          <w:sz w:val="72"/>
          <w:szCs w:val="72"/>
        </w:rPr>
      </w:pPr>
      <w:bookmarkStart w:id="0" w:name="_Toc497318691"/>
      <w:bookmarkStart w:id="1" w:name="OLE_LINK2"/>
      <w:bookmarkStart w:id="2" w:name="OLE_LINK3"/>
      <w:bookmarkStart w:id="3" w:name="OLE_LINK4"/>
      <w:bookmarkStart w:id="4" w:name="OLE_LINK39"/>
      <w:bookmarkStart w:id="5" w:name="OLE_LINK45"/>
      <w:bookmarkStart w:id="6" w:name="OLE_LINK46"/>
      <w:r w:rsidRPr="00971EF7">
        <w:rPr>
          <w:rFonts w:cs="Cambria" w:hint="eastAsia"/>
          <w:kern w:val="2"/>
          <w:sz w:val="72"/>
          <w:szCs w:val="72"/>
        </w:rPr>
        <w:t>全国地质资料馆</w:t>
      </w:r>
      <w:bookmarkEnd w:id="0"/>
    </w:p>
    <w:bookmarkEnd w:id="1"/>
    <w:p w:rsidR="00D9005C" w:rsidRPr="00971EF7" w:rsidRDefault="00971EF7" w:rsidP="00D9005C">
      <w:pPr>
        <w:widowControl/>
        <w:jc w:val="center"/>
        <w:rPr>
          <w:rFonts w:ascii="华文中宋" w:eastAsia="华文中宋" w:hAnsi="华文中宋" w:cs="Cambria"/>
          <w:b/>
          <w:bCs/>
          <w:sz w:val="72"/>
          <w:szCs w:val="72"/>
        </w:rPr>
      </w:pPr>
      <w:r w:rsidRPr="00971EF7">
        <w:rPr>
          <w:rFonts w:ascii="华文中宋" w:eastAsia="华文中宋" w:hAnsi="华文中宋" w:cs="Cambria" w:hint="eastAsia"/>
          <w:b/>
          <w:bCs/>
          <w:sz w:val="72"/>
          <w:szCs w:val="72"/>
        </w:rPr>
        <w:t>网站访问量专题</w:t>
      </w:r>
    </w:p>
    <w:bookmarkEnd w:id="2"/>
    <w:bookmarkEnd w:id="3"/>
    <w:bookmarkEnd w:id="4"/>
    <w:bookmarkEnd w:id="5"/>
    <w:bookmarkEnd w:id="6"/>
    <w:p w:rsidR="00D9005C" w:rsidRDefault="00D9005C" w:rsidP="00D9005C">
      <w:pPr>
        <w:widowControl/>
        <w:jc w:val="center"/>
      </w:pPr>
    </w:p>
    <w:p w:rsidR="00D9005C" w:rsidRDefault="00D9005C" w:rsidP="00D9005C">
      <w:pPr>
        <w:widowControl/>
        <w:jc w:val="center"/>
      </w:pPr>
    </w:p>
    <w:p w:rsidR="00D9005C" w:rsidRDefault="00D9005C" w:rsidP="00D9005C">
      <w:pPr>
        <w:widowControl/>
        <w:jc w:val="center"/>
      </w:pPr>
    </w:p>
    <w:p w:rsidR="006E40CE" w:rsidRDefault="006E40CE" w:rsidP="00D9005C">
      <w:pPr>
        <w:widowControl/>
        <w:jc w:val="center"/>
      </w:pPr>
    </w:p>
    <w:p w:rsidR="006E40CE" w:rsidRDefault="006E40CE" w:rsidP="00D9005C">
      <w:pPr>
        <w:widowControl/>
        <w:jc w:val="center"/>
      </w:pPr>
    </w:p>
    <w:p w:rsidR="006E40CE" w:rsidRDefault="006E40CE" w:rsidP="00D9005C">
      <w:pPr>
        <w:widowControl/>
        <w:jc w:val="center"/>
      </w:pPr>
    </w:p>
    <w:p w:rsidR="00FD53EA" w:rsidRPr="00FC0384" w:rsidRDefault="00FD53EA" w:rsidP="007D439D">
      <w:pPr>
        <w:widowControl/>
        <w:jc w:val="center"/>
        <w:sectPr w:rsidR="00FD53EA" w:rsidRPr="00FC0384" w:rsidSect="00EC7A1B">
          <w:footerReference w:type="default" r:id="rId8"/>
          <w:pgSz w:w="11906" w:h="16838"/>
          <w:pgMar w:top="1440" w:right="1800" w:bottom="1440" w:left="1800" w:header="851" w:footer="992" w:gutter="0"/>
          <w:pgNumType w:start="1"/>
          <w:cols w:space="425"/>
          <w:docGrid w:type="lines" w:linePitch="312"/>
        </w:sectPr>
      </w:pPr>
      <w:bookmarkStart w:id="7" w:name="_GoBack"/>
      <w:bookmarkEnd w:id="7"/>
    </w:p>
    <w:p w:rsidR="00C02B40" w:rsidRDefault="00E01E39" w:rsidP="00F944E8">
      <w:pPr>
        <w:pStyle w:val="aff8"/>
        <w:rPr>
          <w:noProof/>
        </w:rPr>
      </w:pPr>
      <w:bookmarkStart w:id="8" w:name="_Toc487552104"/>
      <w:bookmarkStart w:id="9" w:name="_Toc497318692"/>
      <w:r>
        <w:rPr>
          <w:rFonts w:hint="eastAsia"/>
        </w:rPr>
        <w:lastRenderedPageBreak/>
        <w:t>目  录</w:t>
      </w:r>
      <w:bookmarkEnd w:id="8"/>
      <w:bookmarkEnd w:id="9"/>
      <w:r w:rsidR="00F944E8">
        <w:fldChar w:fldCharType="begin"/>
      </w:r>
      <w:r w:rsidR="00F944E8">
        <w:instrText xml:space="preserve"> TOC \o "1-3" \h \z \u </w:instrText>
      </w:r>
      <w:r w:rsidR="00F944E8">
        <w:fldChar w:fldCharType="separate"/>
      </w:r>
    </w:p>
    <w:p w:rsidR="00C02B40" w:rsidRDefault="00B23F81">
      <w:pPr>
        <w:pStyle w:val="10"/>
        <w:tabs>
          <w:tab w:val="left" w:pos="560"/>
          <w:tab w:val="right" w:leader="dot" w:pos="8296"/>
        </w:tabs>
        <w:rPr>
          <w:rFonts w:asciiTheme="minorHAnsi" w:eastAsiaTheme="minorEastAsia" w:hAnsiTheme="minorHAnsi" w:cstheme="minorBidi"/>
          <w:bCs w:val="0"/>
          <w:caps w:val="0"/>
          <w:noProof/>
          <w:sz w:val="21"/>
          <w:szCs w:val="22"/>
        </w:rPr>
      </w:pPr>
      <w:hyperlink w:anchor="_Toc497318693" w:history="1">
        <w:r w:rsidR="00C02B40" w:rsidRPr="00A5077B">
          <w:rPr>
            <w:rStyle w:val="af1"/>
            <w:noProof/>
          </w:rPr>
          <w:t>1</w:t>
        </w:r>
        <w:r w:rsidR="00C02B40">
          <w:rPr>
            <w:rFonts w:asciiTheme="minorHAnsi" w:eastAsiaTheme="minorEastAsia" w:hAnsiTheme="minorHAnsi" w:cstheme="minorBidi"/>
            <w:bCs w:val="0"/>
            <w:caps w:val="0"/>
            <w:noProof/>
            <w:sz w:val="21"/>
            <w:szCs w:val="22"/>
          </w:rPr>
          <w:tab/>
        </w:r>
        <w:r w:rsidR="00C02B40" w:rsidRPr="00A5077B">
          <w:rPr>
            <w:rStyle w:val="af1"/>
            <w:rFonts w:hint="eastAsia"/>
            <w:noProof/>
          </w:rPr>
          <w:t>前言</w:t>
        </w:r>
        <w:r w:rsidR="00C02B40">
          <w:rPr>
            <w:noProof/>
            <w:webHidden/>
          </w:rPr>
          <w:tab/>
        </w:r>
        <w:r w:rsidR="00C02B40">
          <w:rPr>
            <w:noProof/>
            <w:webHidden/>
          </w:rPr>
          <w:fldChar w:fldCharType="begin"/>
        </w:r>
        <w:r w:rsidR="00C02B40">
          <w:rPr>
            <w:noProof/>
            <w:webHidden/>
          </w:rPr>
          <w:instrText xml:space="preserve"> PAGEREF _Toc497318693 \h </w:instrText>
        </w:r>
        <w:r w:rsidR="00C02B40">
          <w:rPr>
            <w:noProof/>
            <w:webHidden/>
          </w:rPr>
        </w:r>
        <w:r w:rsidR="00C02B40">
          <w:rPr>
            <w:noProof/>
            <w:webHidden/>
          </w:rPr>
          <w:fldChar w:fldCharType="separate"/>
        </w:r>
        <w:r w:rsidR="00C02B40">
          <w:rPr>
            <w:noProof/>
            <w:webHidden/>
          </w:rPr>
          <w:t>2</w:t>
        </w:r>
        <w:r w:rsidR="00C02B40">
          <w:rPr>
            <w:noProof/>
            <w:webHidden/>
          </w:rPr>
          <w:fldChar w:fldCharType="end"/>
        </w:r>
      </w:hyperlink>
    </w:p>
    <w:p w:rsidR="00C02B40" w:rsidRDefault="00B23F81">
      <w:pPr>
        <w:pStyle w:val="10"/>
        <w:tabs>
          <w:tab w:val="left" w:pos="560"/>
          <w:tab w:val="right" w:leader="dot" w:pos="8296"/>
        </w:tabs>
        <w:rPr>
          <w:rFonts w:asciiTheme="minorHAnsi" w:eastAsiaTheme="minorEastAsia" w:hAnsiTheme="minorHAnsi" w:cstheme="minorBidi"/>
          <w:bCs w:val="0"/>
          <w:caps w:val="0"/>
          <w:noProof/>
          <w:sz w:val="21"/>
          <w:szCs w:val="22"/>
        </w:rPr>
      </w:pPr>
      <w:hyperlink w:anchor="_Toc497318694" w:history="1">
        <w:r w:rsidR="00C02B40" w:rsidRPr="00A5077B">
          <w:rPr>
            <w:rStyle w:val="af1"/>
            <w:noProof/>
          </w:rPr>
          <w:t>2</w:t>
        </w:r>
        <w:r w:rsidR="00C02B40">
          <w:rPr>
            <w:rFonts w:asciiTheme="minorHAnsi" w:eastAsiaTheme="minorEastAsia" w:hAnsiTheme="minorHAnsi" w:cstheme="minorBidi"/>
            <w:bCs w:val="0"/>
            <w:caps w:val="0"/>
            <w:noProof/>
            <w:sz w:val="21"/>
            <w:szCs w:val="22"/>
          </w:rPr>
          <w:tab/>
        </w:r>
        <w:r w:rsidR="00C02B40" w:rsidRPr="00A5077B">
          <w:rPr>
            <w:rStyle w:val="af1"/>
            <w:rFonts w:hint="eastAsia"/>
            <w:noProof/>
          </w:rPr>
          <w:t>应用设计</w:t>
        </w:r>
        <w:r w:rsidR="00C02B40">
          <w:rPr>
            <w:noProof/>
            <w:webHidden/>
          </w:rPr>
          <w:tab/>
        </w:r>
        <w:r w:rsidR="00C02B40">
          <w:rPr>
            <w:noProof/>
            <w:webHidden/>
          </w:rPr>
          <w:fldChar w:fldCharType="begin"/>
        </w:r>
        <w:r w:rsidR="00C02B40">
          <w:rPr>
            <w:noProof/>
            <w:webHidden/>
          </w:rPr>
          <w:instrText xml:space="preserve"> PAGEREF _Toc497318694 \h </w:instrText>
        </w:r>
        <w:r w:rsidR="00C02B40">
          <w:rPr>
            <w:noProof/>
            <w:webHidden/>
          </w:rPr>
        </w:r>
        <w:r w:rsidR="00C02B40">
          <w:rPr>
            <w:noProof/>
            <w:webHidden/>
          </w:rPr>
          <w:fldChar w:fldCharType="separate"/>
        </w:r>
        <w:r w:rsidR="00C02B40">
          <w:rPr>
            <w:noProof/>
            <w:webHidden/>
          </w:rPr>
          <w:t>2</w:t>
        </w:r>
        <w:r w:rsidR="00C02B40">
          <w:rPr>
            <w:noProof/>
            <w:webHidden/>
          </w:rPr>
          <w:fldChar w:fldCharType="end"/>
        </w:r>
      </w:hyperlink>
    </w:p>
    <w:p w:rsidR="00C02B40" w:rsidRDefault="00B23F81">
      <w:pPr>
        <w:pStyle w:val="21"/>
        <w:tabs>
          <w:tab w:val="left" w:pos="1120"/>
          <w:tab w:val="right" w:leader="dot" w:pos="8296"/>
        </w:tabs>
        <w:rPr>
          <w:rFonts w:asciiTheme="minorHAnsi" w:eastAsiaTheme="minorEastAsia" w:hAnsiTheme="minorHAnsi" w:cstheme="minorBidi"/>
          <w:smallCaps w:val="0"/>
          <w:noProof/>
          <w:sz w:val="21"/>
          <w:szCs w:val="22"/>
        </w:rPr>
      </w:pPr>
      <w:hyperlink w:anchor="_Toc497318695" w:history="1">
        <w:r w:rsidR="00C02B40" w:rsidRPr="00A5077B">
          <w:rPr>
            <w:rStyle w:val="af1"/>
            <w:noProof/>
          </w:rPr>
          <w:t>2.1</w:t>
        </w:r>
        <w:r w:rsidR="00C02B40">
          <w:rPr>
            <w:rFonts w:asciiTheme="minorHAnsi" w:eastAsiaTheme="minorEastAsia" w:hAnsiTheme="minorHAnsi" w:cstheme="minorBidi"/>
            <w:smallCaps w:val="0"/>
            <w:noProof/>
            <w:sz w:val="21"/>
            <w:szCs w:val="22"/>
          </w:rPr>
          <w:tab/>
        </w:r>
        <w:r w:rsidR="00C02B40" w:rsidRPr="00A5077B">
          <w:rPr>
            <w:rStyle w:val="af1"/>
            <w:rFonts w:hint="eastAsia"/>
            <w:noProof/>
          </w:rPr>
          <w:t>页面加载</w:t>
        </w:r>
        <w:r w:rsidR="00C02B40">
          <w:rPr>
            <w:noProof/>
            <w:webHidden/>
          </w:rPr>
          <w:tab/>
        </w:r>
        <w:r w:rsidR="00C02B40">
          <w:rPr>
            <w:noProof/>
            <w:webHidden/>
          </w:rPr>
          <w:fldChar w:fldCharType="begin"/>
        </w:r>
        <w:r w:rsidR="00C02B40">
          <w:rPr>
            <w:noProof/>
            <w:webHidden/>
          </w:rPr>
          <w:instrText xml:space="preserve"> PAGEREF _Toc497318695 \h </w:instrText>
        </w:r>
        <w:r w:rsidR="00C02B40">
          <w:rPr>
            <w:noProof/>
            <w:webHidden/>
          </w:rPr>
        </w:r>
        <w:r w:rsidR="00C02B40">
          <w:rPr>
            <w:noProof/>
            <w:webHidden/>
          </w:rPr>
          <w:fldChar w:fldCharType="separate"/>
        </w:r>
        <w:r w:rsidR="00C02B40">
          <w:rPr>
            <w:noProof/>
            <w:webHidden/>
          </w:rPr>
          <w:t>3</w:t>
        </w:r>
        <w:r w:rsidR="00C02B40">
          <w:rPr>
            <w:noProof/>
            <w:webHidden/>
          </w:rPr>
          <w:fldChar w:fldCharType="end"/>
        </w:r>
      </w:hyperlink>
    </w:p>
    <w:p w:rsidR="00C02B40" w:rsidRDefault="00B23F81">
      <w:pPr>
        <w:pStyle w:val="21"/>
        <w:tabs>
          <w:tab w:val="left" w:pos="1120"/>
          <w:tab w:val="right" w:leader="dot" w:pos="8296"/>
        </w:tabs>
        <w:rPr>
          <w:rFonts w:asciiTheme="minorHAnsi" w:eastAsiaTheme="minorEastAsia" w:hAnsiTheme="minorHAnsi" w:cstheme="minorBidi"/>
          <w:smallCaps w:val="0"/>
          <w:noProof/>
          <w:sz w:val="21"/>
          <w:szCs w:val="22"/>
        </w:rPr>
      </w:pPr>
      <w:hyperlink w:anchor="_Toc497318696" w:history="1">
        <w:r w:rsidR="00C02B40" w:rsidRPr="00A5077B">
          <w:rPr>
            <w:rStyle w:val="af1"/>
            <w:noProof/>
          </w:rPr>
          <w:t>2.2</w:t>
        </w:r>
        <w:r w:rsidR="00C02B40">
          <w:rPr>
            <w:rFonts w:asciiTheme="minorHAnsi" w:eastAsiaTheme="minorEastAsia" w:hAnsiTheme="minorHAnsi" w:cstheme="minorBidi"/>
            <w:smallCaps w:val="0"/>
            <w:noProof/>
            <w:sz w:val="21"/>
            <w:szCs w:val="22"/>
          </w:rPr>
          <w:tab/>
        </w:r>
        <w:r w:rsidR="00C02B40" w:rsidRPr="00A5077B">
          <w:rPr>
            <w:rStyle w:val="af1"/>
            <w:rFonts w:hint="eastAsia"/>
            <w:noProof/>
          </w:rPr>
          <w:t>全球各国访问量专题</w:t>
        </w:r>
        <w:r w:rsidR="00C02B40">
          <w:rPr>
            <w:noProof/>
            <w:webHidden/>
          </w:rPr>
          <w:tab/>
        </w:r>
        <w:r w:rsidR="00C02B40">
          <w:rPr>
            <w:noProof/>
            <w:webHidden/>
          </w:rPr>
          <w:fldChar w:fldCharType="begin"/>
        </w:r>
        <w:r w:rsidR="00C02B40">
          <w:rPr>
            <w:noProof/>
            <w:webHidden/>
          </w:rPr>
          <w:instrText xml:space="preserve"> PAGEREF _Toc497318696 \h </w:instrText>
        </w:r>
        <w:r w:rsidR="00C02B40">
          <w:rPr>
            <w:noProof/>
            <w:webHidden/>
          </w:rPr>
        </w:r>
        <w:r w:rsidR="00C02B40">
          <w:rPr>
            <w:noProof/>
            <w:webHidden/>
          </w:rPr>
          <w:fldChar w:fldCharType="separate"/>
        </w:r>
        <w:r w:rsidR="00C02B40">
          <w:rPr>
            <w:noProof/>
            <w:webHidden/>
          </w:rPr>
          <w:t>3</w:t>
        </w:r>
        <w:r w:rsidR="00C02B40">
          <w:rPr>
            <w:noProof/>
            <w:webHidden/>
          </w:rPr>
          <w:fldChar w:fldCharType="end"/>
        </w:r>
      </w:hyperlink>
    </w:p>
    <w:p w:rsidR="00C02B40" w:rsidRDefault="00B23F81">
      <w:pPr>
        <w:pStyle w:val="21"/>
        <w:tabs>
          <w:tab w:val="left" w:pos="1120"/>
          <w:tab w:val="right" w:leader="dot" w:pos="8296"/>
        </w:tabs>
        <w:rPr>
          <w:rFonts w:asciiTheme="minorHAnsi" w:eastAsiaTheme="minorEastAsia" w:hAnsiTheme="minorHAnsi" w:cstheme="minorBidi"/>
          <w:smallCaps w:val="0"/>
          <w:noProof/>
          <w:sz w:val="21"/>
          <w:szCs w:val="22"/>
        </w:rPr>
      </w:pPr>
      <w:hyperlink w:anchor="_Toc497318697" w:history="1">
        <w:r w:rsidR="00C02B40" w:rsidRPr="00A5077B">
          <w:rPr>
            <w:rStyle w:val="af1"/>
            <w:noProof/>
          </w:rPr>
          <w:t>2.3</w:t>
        </w:r>
        <w:r w:rsidR="00C02B40">
          <w:rPr>
            <w:rFonts w:asciiTheme="minorHAnsi" w:eastAsiaTheme="minorEastAsia" w:hAnsiTheme="minorHAnsi" w:cstheme="minorBidi"/>
            <w:smallCaps w:val="0"/>
            <w:noProof/>
            <w:sz w:val="21"/>
            <w:szCs w:val="22"/>
          </w:rPr>
          <w:tab/>
        </w:r>
        <w:r w:rsidR="00C02B40" w:rsidRPr="00A5077B">
          <w:rPr>
            <w:rStyle w:val="af1"/>
            <w:rFonts w:hint="eastAsia"/>
            <w:noProof/>
          </w:rPr>
          <w:t>全国各省访问量专题</w:t>
        </w:r>
        <w:r w:rsidR="00C02B40">
          <w:rPr>
            <w:noProof/>
            <w:webHidden/>
          </w:rPr>
          <w:tab/>
        </w:r>
        <w:r w:rsidR="00C02B40">
          <w:rPr>
            <w:noProof/>
            <w:webHidden/>
          </w:rPr>
          <w:fldChar w:fldCharType="begin"/>
        </w:r>
        <w:r w:rsidR="00C02B40">
          <w:rPr>
            <w:noProof/>
            <w:webHidden/>
          </w:rPr>
          <w:instrText xml:space="preserve"> PAGEREF _Toc497318697 \h </w:instrText>
        </w:r>
        <w:r w:rsidR="00C02B40">
          <w:rPr>
            <w:noProof/>
            <w:webHidden/>
          </w:rPr>
        </w:r>
        <w:r w:rsidR="00C02B40">
          <w:rPr>
            <w:noProof/>
            <w:webHidden/>
          </w:rPr>
          <w:fldChar w:fldCharType="separate"/>
        </w:r>
        <w:r w:rsidR="00C02B40">
          <w:rPr>
            <w:noProof/>
            <w:webHidden/>
          </w:rPr>
          <w:t>3</w:t>
        </w:r>
        <w:r w:rsidR="00C02B40">
          <w:rPr>
            <w:noProof/>
            <w:webHidden/>
          </w:rPr>
          <w:fldChar w:fldCharType="end"/>
        </w:r>
      </w:hyperlink>
    </w:p>
    <w:p w:rsidR="00C02B40" w:rsidRDefault="00B23F81">
      <w:pPr>
        <w:pStyle w:val="21"/>
        <w:tabs>
          <w:tab w:val="left" w:pos="1120"/>
          <w:tab w:val="right" w:leader="dot" w:pos="8296"/>
        </w:tabs>
        <w:rPr>
          <w:rFonts w:asciiTheme="minorHAnsi" w:eastAsiaTheme="minorEastAsia" w:hAnsiTheme="minorHAnsi" w:cstheme="minorBidi"/>
          <w:smallCaps w:val="0"/>
          <w:noProof/>
          <w:sz w:val="21"/>
          <w:szCs w:val="22"/>
        </w:rPr>
      </w:pPr>
      <w:hyperlink w:anchor="_Toc497318698" w:history="1">
        <w:r w:rsidR="00C02B40" w:rsidRPr="00A5077B">
          <w:rPr>
            <w:rStyle w:val="af1"/>
            <w:noProof/>
          </w:rPr>
          <w:t>2.4</w:t>
        </w:r>
        <w:r w:rsidR="00C02B40">
          <w:rPr>
            <w:rFonts w:asciiTheme="minorHAnsi" w:eastAsiaTheme="minorEastAsia" w:hAnsiTheme="minorHAnsi" w:cstheme="minorBidi"/>
            <w:smallCaps w:val="0"/>
            <w:noProof/>
            <w:sz w:val="21"/>
            <w:szCs w:val="22"/>
          </w:rPr>
          <w:tab/>
        </w:r>
        <w:r w:rsidR="00C02B40" w:rsidRPr="00A5077B">
          <w:rPr>
            <w:rStyle w:val="af1"/>
            <w:rFonts w:hint="eastAsia"/>
            <w:noProof/>
          </w:rPr>
          <w:t>访问量统计</w:t>
        </w:r>
        <w:r w:rsidR="00C02B40">
          <w:rPr>
            <w:noProof/>
            <w:webHidden/>
          </w:rPr>
          <w:tab/>
        </w:r>
        <w:r w:rsidR="00C02B40">
          <w:rPr>
            <w:noProof/>
            <w:webHidden/>
          </w:rPr>
          <w:fldChar w:fldCharType="begin"/>
        </w:r>
        <w:r w:rsidR="00C02B40">
          <w:rPr>
            <w:noProof/>
            <w:webHidden/>
          </w:rPr>
          <w:instrText xml:space="preserve"> PAGEREF _Toc497318698 \h </w:instrText>
        </w:r>
        <w:r w:rsidR="00C02B40">
          <w:rPr>
            <w:noProof/>
            <w:webHidden/>
          </w:rPr>
        </w:r>
        <w:r w:rsidR="00C02B40">
          <w:rPr>
            <w:noProof/>
            <w:webHidden/>
          </w:rPr>
          <w:fldChar w:fldCharType="separate"/>
        </w:r>
        <w:r w:rsidR="00C02B40">
          <w:rPr>
            <w:noProof/>
            <w:webHidden/>
          </w:rPr>
          <w:t>4</w:t>
        </w:r>
        <w:r w:rsidR="00C02B40">
          <w:rPr>
            <w:noProof/>
            <w:webHidden/>
          </w:rPr>
          <w:fldChar w:fldCharType="end"/>
        </w:r>
      </w:hyperlink>
    </w:p>
    <w:p w:rsidR="00C02B40" w:rsidRDefault="00B23F81">
      <w:pPr>
        <w:pStyle w:val="10"/>
        <w:tabs>
          <w:tab w:val="left" w:pos="560"/>
          <w:tab w:val="right" w:leader="dot" w:pos="8296"/>
        </w:tabs>
        <w:rPr>
          <w:rFonts w:asciiTheme="minorHAnsi" w:eastAsiaTheme="minorEastAsia" w:hAnsiTheme="minorHAnsi" w:cstheme="minorBidi"/>
          <w:bCs w:val="0"/>
          <w:caps w:val="0"/>
          <w:noProof/>
          <w:sz w:val="21"/>
          <w:szCs w:val="22"/>
        </w:rPr>
      </w:pPr>
      <w:hyperlink w:anchor="_Toc497318699" w:history="1">
        <w:r w:rsidR="00C02B40" w:rsidRPr="00A5077B">
          <w:rPr>
            <w:rStyle w:val="af1"/>
            <w:noProof/>
          </w:rPr>
          <w:t>3</w:t>
        </w:r>
        <w:r w:rsidR="00C02B40">
          <w:rPr>
            <w:rFonts w:asciiTheme="minorHAnsi" w:eastAsiaTheme="minorEastAsia" w:hAnsiTheme="minorHAnsi" w:cstheme="minorBidi"/>
            <w:bCs w:val="0"/>
            <w:caps w:val="0"/>
            <w:noProof/>
            <w:sz w:val="21"/>
            <w:szCs w:val="22"/>
          </w:rPr>
          <w:tab/>
        </w:r>
        <w:r w:rsidR="00C02B40" w:rsidRPr="00A5077B">
          <w:rPr>
            <w:rStyle w:val="af1"/>
            <w:rFonts w:hint="eastAsia"/>
            <w:noProof/>
          </w:rPr>
          <w:t>技术路线</w:t>
        </w:r>
        <w:r w:rsidR="00C02B40">
          <w:rPr>
            <w:noProof/>
            <w:webHidden/>
          </w:rPr>
          <w:tab/>
        </w:r>
        <w:r w:rsidR="00C02B40">
          <w:rPr>
            <w:noProof/>
            <w:webHidden/>
          </w:rPr>
          <w:fldChar w:fldCharType="begin"/>
        </w:r>
        <w:r w:rsidR="00C02B40">
          <w:rPr>
            <w:noProof/>
            <w:webHidden/>
          </w:rPr>
          <w:instrText xml:space="preserve"> PAGEREF _Toc497318699 \h </w:instrText>
        </w:r>
        <w:r w:rsidR="00C02B40">
          <w:rPr>
            <w:noProof/>
            <w:webHidden/>
          </w:rPr>
        </w:r>
        <w:r w:rsidR="00C02B40">
          <w:rPr>
            <w:noProof/>
            <w:webHidden/>
          </w:rPr>
          <w:fldChar w:fldCharType="separate"/>
        </w:r>
        <w:r w:rsidR="00C02B40">
          <w:rPr>
            <w:noProof/>
            <w:webHidden/>
          </w:rPr>
          <w:t>4</w:t>
        </w:r>
        <w:r w:rsidR="00C02B40">
          <w:rPr>
            <w:noProof/>
            <w:webHidden/>
          </w:rPr>
          <w:fldChar w:fldCharType="end"/>
        </w:r>
      </w:hyperlink>
    </w:p>
    <w:p w:rsidR="00C02B40" w:rsidRDefault="00B23F81">
      <w:pPr>
        <w:pStyle w:val="10"/>
        <w:tabs>
          <w:tab w:val="left" w:pos="560"/>
          <w:tab w:val="right" w:leader="dot" w:pos="8296"/>
        </w:tabs>
        <w:rPr>
          <w:rFonts w:asciiTheme="minorHAnsi" w:eastAsiaTheme="minorEastAsia" w:hAnsiTheme="minorHAnsi" w:cstheme="minorBidi"/>
          <w:bCs w:val="0"/>
          <w:caps w:val="0"/>
          <w:noProof/>
          <w:sz w:val="21"/>
          <w:szCs w:val="22"/>
        </w:rPr>
      </w:pPr>
      <w:hyperlink w:anchor="_Toc497318700" w:history="1">
        <w:r w:rsidR="00C02B40" w:rsidRPr="00A5077B">
          <w:rPr>
            <w:rStyle w:val="af1"/>
            <w:noProof/>
          </w:rPr>
          <w:t>4</w:t>
        </w:r>
        <w:r w:rsidR="00C02B40">
          <w:rPr>
            <w:rFonts w:asciiTheme="minorHAnsi" w:eastAsiaTheme="minorEastAsia" w:hAnsiTheme="minorHAnsi" w:cstheme="minorBidi"/>
            <w:bCs w:val="0"/>
            <w:caps w:val="0"/>
            <w:noProof/>
            <w:sz w:val="21"/>
            <w:szCs w:val="22"/>
          </w:rPr>
          <w:tab/>
        </w:r>
        <w:r w:rsidR="00C02B40" w:rsidRPr="00A5077B">
          <w:rPr>
            <w:rStyle w:val="af1"/>
            <w:rFonts w:hint="eastAsia"/>
            <w:noProof/>
          </w:rPr>
          <w:t>数据处理</w:t>
        </w:r>
        <w:r w:rsidR="00C02B40">
          <w:rPr>
            <w:noProof/>
            <w:webHidden/>
          </w:rPr>
          <w:tab/>
        </w:r>
        <w:r w:rsidR="00C02B40">
          <w:rPr>
            <w:noProof/>
            <w:webHidden/>
          </w:rPr>
          <w:fldChar w:fldCharType="begin"/>
        </w:r>
        <w:r w:rsidR="00C02B40">
          <w:rPr>
            <w:noProof/>
            <w:webHidden/>
          </w:rPr>
          <w:instrText xml:space="preserve"> PAGEREF _Toc497318700 \h </w:instrText>
        </w:r>
        <w:r w:rsidR="00C02B40">
          <w:rPr>
            <w:noProof/>
            <w:webHidden/>
          </w:rPr>
        </w:r>
        <w:r w:rsidR="00C02B40">
          <w:rPr>
            <w:noProof/>
            <w:webHidden/>
          </w:rPr>
          <w:fldChar w:fldCharType="separate"/>
        </w:r>
        <w:r w:rsidR="00C02B40">
          <w:rPr>
            <w:noProof/>
            <w:webHidden/>
          </w:rPr>
          <w:t>6</w:t>
        </w:r>
        <w:r w:rsidR="00C02B40">
          <w:rPr>
            <w:noProof/>
            <w:webHidden/>
          </w:rPr>
          <w:fldChar w:fldCharType="end"/>
        </w:r>
      </w:hyperlink>
    </w:p>
    <w:p w:rsidR="00C02B40" w:rsidRDefault="00B23F81">
      <w:pPr>
        <w:pStyle w:val="10"/>
        <w:tabs>
          <w:tab w:val="left" w:pos="560"/>
          <w:tab w:val="right" w:leader="dot" w:pos="8296"/>
        </w:tabs>
        <w:rPr>
          <w:rFonts w:asciiTheme="minorHAnsi" w:eastAsiaTheme="minorEastAsia" w:hAnsiTheme="minorHAnsi" w:cstheme="minorBidi"/>
          <w:bCs w:val="0"/>
          <w:caps w:val="0"/>
          <w:noProof/>
          <w:sz w:val="21"/>
          <w:szCs w:val="22"/>
        </w:rPr>
      </w:pPr>
      <w:hyperlink w:anchor="_Toc497318701" w:history="1">
        <w:r w:rsidR="00C02B40" w:rsidRPr="00A5077B">
          <w:rPr>
            <w:rStyle w:val="af1"/>
            <w:noProof/>
          </w:rPr>
          <w:t>5</w:t>
        </w:r>
        <w:r w:rsidR="00C02B40">
          <w:rPr>
            <w:rFonts w:asciiTheme="minorHAnsi" w:eastAsiaTheme="minorEastAsia" w:hAnsiTheme="minorHAnsi" w:cstheme="minorBidi"/>
            <w:bCs w:val="0"/>
            <w:caps w:val="0"/>
            <w:noProof/>
            <w:sz w:val="21"/>
            <w:szCs w:val="22"/>
          </w:rPr>
          <w:tab/>
        </w:r>
        <w:r w:rsidR="00C02B40" w:rsidRPr="00A5077B">
          <w:rPr>
            <w:rStyle w:val="af1"/>
            <w:rFonts w:hint="eastAsia"/>
            <w:noProof/>
          </w:rPr>
          <w:t>地图应用</w:t>
        </w:r>
        <w:r w:rsidR="00C02B40">
          <w:rPr>
            <w:noProof/>
            <w:webHidden/>
          </w:rPr>
          <w:tab/>
        </w:r>
        <w:r w:rsidR="00C02B40">
          <w:rPr>
            <w:noProof/>
            <w:webHidden/>
          </w:rPr>
          <w:fldChar w:fldCharType="begin"/>
        </w:r>
        <w:r w:rsidR="00C02B40">
          <w:rPr>
            <w:noProof/>
            <w:webHidden/>
          </w:rPr>
          <w:instrText xml:space="preserve"> PAGEREF _Toc497318701 \h </w:instrText>
        </w:r>
        <w:r w:rsidR="00C02B40">
          <w:rPr>
            <w:noProof/>
            <w:webHidden/>
          </w:rPr>
        </w:r>
        <w:r w:rsidR="00C02B40">
          <w:rPr>
            <w:noProof/>
            <w:webHidden/>
          </w:rPr>
          <w:fldChar w:fldCharType="separate"/>
        </w:r>
        <w:r w:rsidR="00C02B40">
          <w:rPr>
            <w:noProof/>
            <w:webHidden/>
          </w:rPr>
          <w:t>7</w:t>
        </w:r>
        <w:r w:rsidR="00C02B40">
          <w:rPr>
            <w:noProof/>
            <w:webHidden/>
          </w:rPr>
          <w:fldChar w:fldCharType="end"/>
        </w:r>
      </w:hyperlink>
    </w:p>
    <w:p w:rsidR="00C02B40" w:rsidRDefault="00B23F81">
      <w:pPr>
        <w:pStyle w:val="10"/>
        <w:tabs>
          <w:tab w:val="left" w:pos="560"/>
          <w:tab w:val="right" w:leader="dot" w:pos="8296"/>
        </w:tabs>
        <w:rPr>
          <w:rFonts w:asciiTheme="minorHAnsi" w:eastAsiaTheme="minorEastAsia" w:hAnsiTheme="minorHAnsi" w:cstheme="minorBidi"/>
          <w:bCs w:val="0"/>
          <w:caps w:val="0"/>
          <w:noProof/>
          <w:sz w:val="21"/>
          <w:szCs w:val="22"/>
        </w:rPr>
      </w:pPr>
      <w:hyperlink w:anchor="_Toc497318702" w:history="1">
        <w:r w:rsidR="00C02B40" w:rsidRPr="00A5077B">
          <w:rPr>
            <w:rStyle w:val="af1"/>
            <w:noProof/>
          </w:rPr>
          <w:t>6</w:t>
        </w:r>
        <w:r w:rsidR="00C02B40">
          <w:rPr>
            <w:rFonts w:asciiTheme="minorHAnsi" w:eastAsiaTheme="minorEastAsia" w:hAnsiTheme="minorHAnsi" w:cstheme="minorBidi"/>
            <w:bCs w:val="0"/>
            <w:caps w:val="0"/>
            <w:noProof/>
            <w:sz w:val="21"/>
            <w:szCs w:val="22"/>
          </w:rPr>
          <w:tab/>
        </w:r>
        <w:r w:rsidR="00C02B40" w:rsidRPr="00A5077B">
          <w:rPr>
            <w:rStyle w:val="af1"/>
            <w:rFonts w:hint="eastAsia"/>
            <w:noProof/>
          </w:rPr>
          <w:t>部署和说明</w:t>
        </w:r>
        <w:r w:rsidR="00C02B40">
          <w:rPr>
            <w:noProof/>
            <w:webHidden/>
          </w:rPr>
          <w:tab/>
        </w:r>
        <w:r w:rsidR="00C02B40">
          <w:rPr>
            <w:noProof/>
            <w:webHidden/>
          </w:rPr>
          <w:fldChar w:fldCharType="begin"/>
        </w:r>
        <w:r w:rsidR="00C02B40">
          <w:rPr>
            <w:noProof/>
            <w:webHidden/>
          </w:rPr>
          <w:instrText xml:space="preserve"> PAGEREF _Toc497318702 \h </w:instrText>
        </w:r>
        <w:r w:rsidR="00C02B40">
          <w:rPr>
            <w:noProof/>
            <w:webHidden/>
          </w:rPr>
        </w:r>
        <w:r w:rsidR="00C02B40">
          <w:rPr>
            <w:noProof/>
            <w:webHidden/>
          </w:rPr>
          <w:fldChar w:fldCharType="separate"/>
        </w:r>
        <w:r w:rsidR="00C02B40">
          <w:rPr>
            <w:noProof/>
            <w:webHidden/>
          </w:rPr>
          <w:t>11</w:t>
        </w:r>
        <w:r w:rsidR="00C02B40">
          <w:rPr>
            <w:noProof/>
            <w:webHidden/>
          </w:rPr>
          <w:fldChar w:fldCharType="end"/>
        </w:r>
      </w:hyperlink>
    </w:p>
    <w:p w:rsidR="00C02B40" w:rsidRDefault="00B23F81">
      <w:pPr>
        <w:pStyle w:val="21"/>
        <w:tabs>
          <w:tab w:val="left" w:pos="1120"/>
          <w:tab w:val="right" w:leader="dot" w:pos="8296"/>
        </w:tabs>
        <w:rPr>
          <w:rFonts w:asciiTheme="minorHAnsi" w:eastAsiaTheme="minorEastAsia" w:hAnsiTheme="minorHAnsi" w:cstheme="minorBidi"/>
          <w:smallCaps w:val="0"/>
          <w:noProof/>
          <w:sz w:val="21"/>
          <w:szCs w:val="22"/>
        </w:rPr>
      </w:pPr>
      <w:hyperlink w:anchor="_Toc497318703" w:history="1">
        <w:r w:rsidR="00C02B40" w:rsidRPr="00A5077B">
          <w:rPr>
            <w:rStyle w:val="af1"/>
            <w:noProof/>
          </w:rPr>
          <w:t>6.1</w:t>
        </w:r>
        <w:r w:rsidR="00C02B40">
          <w:rPr>
            <w:rFonts w:asciiTheme="minorHAnsi" w:eastAsiaTheme="minorEastAsia" w:hAnsiTheme="minorHAnsi" w:cstheme="minorBidi"/>
            <w:smallCaps w:val="0"/>
            <w:noProof/>
            <w:sz w:val="21"/>
            <w:szCs w:val="22"/>
          </w:rPr>
          <w:tab/>
        </w:r>
        <w:r w:rsidR="00C02B40" w:rsidRPr="00A5077B">
          <w:rPr>
            <w:rStyle w:val="af1"/>
            <w:rFonts w:hint="eastAsia"/>
            <w:noProof/>
          </w:rPr>
          <w:t>应用部署</w:t>
        </w:r>
        <w:r w:rsidR="00C02B40">
          <w:rPr>
            <w:noProof/>
            <w:webHidden/>
          </w:rPr>
          <w:tab/>
        </w:r>
        <w:r w:rsidR="00C02B40">
          <w:rPr>
            <w:noProof/>
            <w:webHidden/>
          </w:rPr>
          <w:fldChar w:fldCharType="begin"/>
        </w:r>
        <w:r w:rsidR="00C02B40">
          <w:rPr>
            <w:noProof/>
            <w:webHidden/>
          </w:rPr>
          <w:instrText xml:space="preserve"> PAGEREF _Toc497318703 \h </w:instrText>
        </w:r>
        <w:r w:rsidR="00C02B40">
          <w:rPr>
            <w:noProof/>
            <w:webHidden/>
          </w:rPr>
        </w:r>
        <w:r w:rsidR="00C02B40">
          <w:rPr>
            <w:noProof/>
            <w:webHidden/>
          </w:rPr>
          <w:fldChar w:fldCharType="separate"/>
        </w:r>
        <w:r w:rsidR="00C02B40">
          <w:rPr>
            <w:noProof/>
            <w:webHidden/>
          </w:rPr>
          <w:t>11</w:t>
        </w:r>
        <w:r w:rsidR="00C02B40">
          <w:rPr>
            <w:noProof/>
            <w:webHidden/>
          </w:rPr>
          <w:fldChar w:fldCharType="end"/>
        </w:r>
      </w:hyperlink>
    </w:p>
    <w:p w:rsidR="00C02B40" w:rsidRDefault="00B23F81">
      <w:pPr>
        <w:pStyle w:val="21"/>
        <w:tabs>
          <w:tab w:val="left" w:pos="1120"/>
          <w:tab w:val="right" w:leader="dot" w:pos="8296"/>
        </w:tabs>
        <w:rPr>
          <w:rFonts w:asciiTheme="minorHAnsi" w:eastAsiaTheme="minorEastAsia" w:hAnsiTheme="minorHAnsi" w:cstheme="minorBidi"/>
          <w:smallCaps w:val="0"/>
          <w:noProof/>
          <w:sz w:val="21"/>
          <w:szCs w:val="22"/>
        </w:rPr>
      </w:pPr>
      <w:hyperlink w:anchor="_Toc497318704" w:history="1">
        <w:r w:rsidR="00C02B40" w:rsidRPr="00A5077B">
          <w:rPr>
            <w:rStyle w:val="af1"/>
            <w:noProof/>
          </w:rPr>
          <w:t>6.2</w:t>
        </w:r>
        <w:r w:rsidR="00C02B40">
          <w:rPr>
            <w:rFonts w:asciiTheme="minorHAnsi" w:eastAsiaTheme="minorEastAsia" w:hAnsiTheme="minorHAnsi" w:cstheme="minorBidi"/>
            <w:smallCaps w:val="0"/>
            <w:noProof/>
            <w:sz w:val="21"/>
            <w:szCs w:val="22"/>
          </w:rPr>
          <w:tab/>
        </w:r>
        <w:r w:rsidR="00C02B40" w:rsidRPr="00A5077B">
          <w:rPr>
            <w:rStyle w:val="af1"/>
            <w:rFonts w:hint="eastAsia"/>
            <w:noProof/>
          </w:rPr>
          <w:t>在线使用</w:t>
        </w:r>
        <w:r w:rsidR="00C02B40">
          <w:rPr>
            <w:noProof/>
            <w:webHidden/>
          </w:rPr>
          <w:tab/>
        </w:r>
        <w:r w:rsidR="00C02B40">
          <w:rPr>
            <w:noProof/>
            <w:webHidden/>
          </w:rPr>
          <w:fldChar w:fldCharType="begin"/>
        </w:r>
        <w:r w:rsidR="00C02B40">
          <w:rPr>
            <w:noProof/>
            <w:webHidden/>
          </w:rPr>
          <w:instrText xml:space="preserve"> PAGEREF _Toc497318704 \h </w:instrText>
        </w:r>
        <w:r w:rsidR="00C02B40">
          <w:rPr>
            <w:noProof/>
            <w:webHidden/>
          </w:rPr>
        </w:r>
        <w:r w:rsidR="00C02B40">
          <w:rPr>
            <w:noProof/>
            <w:webHidden/>
          </w:rPr>
          <w:fldChar w:fldCharType="separate"/>
        </w:r>
        <w:r w:rsidR="00C02B40">
          <w:rPr>
            <w:noProof/>
            <w:webHidden/>
          </w:rPr>
          <w:t>11</w:t>
        </w:r>
        <w:r w:rsidR="00C02B40">
          <w:rPr>
            <w:noProof/>
            <w:webHidden/>
          </w:rPr>
          <w:fldChar w:fldCharType="end"/>
        </w:r>
      </w:hyperlink>
    </w:p>
    <w:p w:rsidR="00C02B40" w:rsidRDefault="00B23F81">
      <w:pPr>
        <w:pStyle w:val="30"/>
        <w:tabs>
          <w:tab w:val="left" w:pos="1400"/>
          <w:tab w:val="right" w:leader="dot" w:pos="8296"/>
        </w:tabs>
        <w:rPr>
          <w:rFonts w:asciiTheme="minorHAnsi" w:eastAsiaTheme="minorEastAsia" w:hAnsiTheme="minorHAnsi" w:cstheme="minorBidi"/>
          <w:iCs w:val="0"/>
          <w:noProof/>
          <w:sz w:val="21"/>
          <w:szCs w:val="22"/>
        </w:rPr>
      </w:pPr>
      <w:hyperlink w:anchor="_Toc497318705" w:history="1">
        <w:r w:rsidR="00C02B40" w:rsidRPr="00A5077B">
          <w:rPr>
            <w:rStyle w:val="af1"/>
            <w:noProof/>
          </w:rPr>
          <w:t>6.2.1</w:t>
        </w:r>
        <w:r w:rsidR="00C02B40">
          <w:rPr>
            <w:rFonts w:asciiTheme="minorHAnsi" w:eastAsiaTheme="minorEastAsia" w:hAnsiTheme="minorHAnsi" w:cstheme="minorBidi"/>
            <w:iCs w:val="0"/>
            <w:noProof/>
            <w:sz w:val="21"/>
            <w:szCs w:val="22"/>
          </w:rPr>
          <w:tab/>
        </w:r>
        <w:r w:rsidR="00C02B40" w:rsidRPr="00A5077B">
          <w:rPr>
            <w:rStyle w:val="af1"/>
            <w:rFonts w:hint="eastAsia"/>
            <w:noProof/>
          </w:rPr>
          <w:t>加载页面</w:t>
        </w:r>
        <w:r w:rsidR="00C02B40">
          <w:rPr>
            <w:noProof/>
            <w:webHidden/>
          </w:rPr>
          <w:tab/>
        </w:r>
        <w:r w:rsidR="00C02B40">
          <w:rPr>
            <w:noProof/>
            <w:webHidden/>
          </w:rPr>
          <w:fldChar w:fldCharType="begin"/>
        </w:r>
        <w:r w:rsidR="00C02B40">
          <w:rPr>
            <w:noProof/>
            <w:webHidden/>
          </w:rPr>
          <w:instrText xml:space="preserve"> PAGEREF _Toc497318705 \h </w:instrText>
        </w:r>
        <w:r w:rsidR="00C02B40">
          <w:rPr>
            <w:noProof/>
            <w:webHidden/>
          </w:rPr>
        </w:r>
        <w:r w:rsidR="00C02B40">
          <w:rPr>
            <w:noProof/>
            <w:webHidden/>
          </w:rPr>
          <w:fldChar w:fldCharType="separate"/>
        </w:r>
        <w:r w:rsidR="00C02B40">
          <w:rPr>
            <w:noProof/>
            <w:webHidden/>
          </w:rPr>
          <w:t>12</w:t>
        </w:r>
        <w:r w:rsidR="00C02B40">
          <w:rPr>
            <w:noProof/>
            <w:webHidden/>
          </w:rPr>
          <w:fldChar w:fldCharType="end"/>
        </w:r>
      </w:hyperlink>
    </w:p>
    <w:p w:rsidR="00C02B40" w:rsidRDefault="00B23F81">
      <w:pPr>
        <w:pStyle w:val="30"/>
        <w:tabs>
          <w:tab w:val="left" w:pos="1400"/>
          <w:tab w:val="right" w:leader="dot" w:pos="8296"/>
        </w:tabs>
        <w:rPr>
          <w:rFonts w:asciiTheme="minorHAnsi" w:eastAsiaTheme="minorEastAsia" w:hAnsiTheme="minorHAnsi" w:cstheme="minorBidi"/>
          <w:iCs w:val="0"/>
          <w:noProof/>
          <w:sz w:val="21"/>
          <w:szCs w:val="22"/>
        </w:rPr>
      </w:pPr>
      <w:hyperlink w:anchor="_Toc497318706" w:history="1">
        <w:r w:rsidR="00C02B40" w:rsidRPr="00A5077B">
          <w:rPr>
            <w:rStyle w:val="af1"/>
            <w:noProof/>
          </w:rPr>
          <w:t>6.2.2</w:t>
        </w:r>
        <w:r w:rsidR="00C02B40">
          <w:rPr>
            <w:rFonts w:asciiTheme="minorHAnsi" w:eastAsiaTheme="minorEastAsia" w:hAnsiTheme="minorHAnsi" w:cstheme="minorBidi"/>
            <w:iCs w:val="0"/>
            <w:noProof/>
            <w:sz w:val="21"/>
            <w:szCs w:val="22"/>
          </w:rPr>
          <w:tab/>
        </w:r>
        <w:r w:rsidR="00C02B40" w:rsidRPr="00A5077B">
          <w:rPr>
            <w:rStyle w:val="af1"/>
            <w:rFonts w:hint="eastAsia"/>
            <w:noProof/>
          </w:rPr>
          <w:t>首页</w:t>
        </w:r>
        <w:r w:rsidR="00C02B40">
          <w:rPr>
            <w:noProof/>
            <w:webHidden/>
          </w:rPr>
          <w:tab/>
        </w:r>
        <w:r w:rsidR="00C02B40">
          <w:rPr>
            <w:noProof/>
            <w:webHidden/>
          </w:rPr>
          <w:fldChar w:fldCharType="begin"/>
        </w:r>
        <w:r w:rsidR="00C02B40">
          <w:rPr>
            <w:noProof/>
            <w:webHidden/>
          </w:rPr>
          <w:instrText xml:space="preserve"> PAGEREF _Toc497318706 \h </w:instrText>
        </w:r>
        <w:r w:rsidR="00C02B40">
          <w:rPr>
            <w:noProof/>
            <w:webHidden/>
          </w:rPr>
        </w:r>
        <w:r w:rsidR="00C02B40">
          <w:rPr>
            <w:noProof/>
            <w:webHidden/>
          </w:rPr>
          <w:fldChar w:fldCharType="separate"/>
        </w:r>
        <w:r w:rsidR="00C02B40">
          <w:rPr>
            <w:noProof/>
            <w:webHidden/>
          </w:rPr>
          <w:t>12</w:t>
        </w:r>
        <w:r w:rsidR="00C02B40">
          <w:rPr>
            <w:noProof/>
            <w:webHidden/>
          </w:rPr>
          <w:fldChar w:fldCharType="end"/>
        </w:r>
      </w:hyperlink>
    </w:p>
    <w:p w:rsidR="00C02B40" w:rsidRDefault="00B23F81">
      <w:pPr>
        <w:pStyle w:val="30"/>
        <w:tabs>
          <w:tab w:val="left" w:pos="1400"/>
          <w:tab w:val="right" w:leader="dot" w:pos="8296"/>
        </w:tabs>
        <w:rPr>
          <w:rFonts w:asciiTheme="minorHAnsi" w:eastAsiaTheme="minorEastAsia" w:hAnsiTheme="minorHAnsi" w:cstheme="minorBidi"/>
          <w:iCs w:val="0"/>
          <w:noProof/>
          <w:sz w:val="21"/>
          <w:szCs w:val="22"/>
        </w:rPr>
      </w:pPr>
      <w:hyperlink w:anchor="_Toc497318707" w:history="1">
        <w:r w:rsidR="00C02B40" w:rsidRPr="00A5077B">
          <w:rPr>
            <w:rStyle w:val="af1"/>
            <w:noProof/>
          </w:rPr>
          <w:t>6.2.3</w:t>
        </w:r>
        <w:r w:rsidR="00C02B40">
          <w:rPr>
            <w:rFonts w:asciiTheme="minorHAnsi" w:eastAsiaTheme="minorEastAsia" w:hAnsiTheme="minorHAnsi" w:cstheme="minorBidi"/>
            <w:iCs w:val="0"/>
            <w:noProof/>
            <w:sz w:val="21"/>
            <w:szCs w:val="22"/>
          </w:rPr>
          <w:tab/>
        </w:r>
        <w:r w:rsidR="00C02B40" w:rsidRPr="00A5077B">
          <w:rPr>
            <w:rStyle w:val="af1"/>
            <w:rFonts w:hint="eastAsia"/>
            <w:noProof/>
          </w:rPr>
          <w:t>标题栏</w:t>
        </w:r>
        <w:r w:rsidR="00C02B40">
          <w:rPr>
            <w:noProof/>
            <w:webHidden/>
          </w:rPr>
          <w:tab/>
        </w:r>
        <w:r w:rsidR="00C02B40">
          <w:rPr>
            <w:noProof/>
            <w:webHidden/>
          </w:rPr>
          <w:fldChar w:fldCharType="begin"/>
        </w:r>
        <w:r w:rsidR="00C02B40">
          <w:rPr>
            <w:noProof/>
            <w:webHidden/>
          </w:rPr>
          <w:instrText xml:space="preserve"> PAGEREF _Toc497318707 \h </w:instrText>
        </w:r>
        <w:r w:rsidR="00C02B40">
          <w:rPr>
            <w:noProof/>
            <w:webHidden/>
          </w:rPr>
        </w:r>
        <w:r w:rsidR="00C02B40">
          <w:rPr>
            <w:noProof/>
            <w:webHidden/>
          </w:rPr>
          <w:fldChar w:fldCharType="separate"/>
        </w:r>
        <w:r w:rsidR="00C02B40">
          <w:rPr>
            <w:noProof/>
            <w:webHidden/>
          </w:rPr>
          <w:t>12</w:t>
        </w:r>
        <w:r w:rsidR="00C02B40">
          <w:rPr>
            <w:noProof/>
            <w:webHidden/>
          </w:rPr>
          <w:fldChar w:fldCharType="end"/>
        </w:r>
      </w:hyperlink>
    </w:p>
    <w:p w:rsidR="00C02B40" w:rsidRDefault="00B23F81">
      <w:pPr>
        <w:pStyle w:val="30"/>
        <w:tabs>
          <w:tab w:val="left" w:pos="1400"/>
          <w:tab w:val="right" w:leader="dot" w:pos="8296"/>
        </w:tabs>
        <w:rPr>
          <w:rFonts w:asciiTheme="minorHAnsi" w:eastAsiaTheme="minorEastAsia" w:hAnsiTheme="minorHAnsi" w:cstheme="minorBidi"/>
          <w:iCs w:val="0"/>
          <w:noProof/>
          <w:sz w:val="21"/>
          <w:szCs w:val="22"/>
        </w:rPr>
      </w:pPr>
      <w:hyperlink w:anchor="_Toc497318708" w:history="1">
        <w:r w:rsidR="00C02B40" w:rsidRPr="00A5077B">
          <w:rPr>
            <w:rStyle w:val="af1"/>
            <w:noProof/>
          </w:rPr>
          <w:t>6.2.4</w:t>
        </w:r>
        <w:r w:rsidR="00C02B40">
          <w:rPr>
            <w:rFonts w:asciiTheme="minorHAnsi" w:eastAsiaTheme="minorEastAsia" w:hAnsiTheme="minorHAnsi" w:cstheme="minorBidi"/>
            <w:iCs w:val="0"/>
            <w:noProof/>
            <w:sz w:val="21"/>
            <w:szCs w:val="22"/>
          </w:rPr>
          <w:tab/>
        </w:r>
        <w:r w:rsidR="00C02B40" w:rsidRPr="00A5077B">
          <w:rPr>
            <w:rStyle w:val="af1"/>
            <w:rFonts w:hint="eastAsia"/>
            <w:noProof/>
          </w:rPr>
          <w:t>菜单栏</w:t>
        </w:r>
        <w:r w:rsidR="00C02B40">
          <w:rPr>
            <w:noProof/>
            <w:webHidden/>
          </w:rPr>
          <w:tab/>
        </w:r>
        <w:r w:rsidR="00C02B40">
          <w:rPr>
            <w:noProof/>
            <w:webHidden/>
          </w:rPr>
          <w:fldChar w:fldCharType="begin"/>
        </w:r>
        <w:r w:rsidR="00C02B40">
          <w:rPr>
            <w:noProof/>
            <w:webHidden/>
          </w:rPr>
          <w:instrText xml:space="preserve"> PAGEREF _Toc497318708 \h </w:instrText>
        </w:r>
        <w:r w:rsidR="00C02B40">
          <w:rPr>
            <w:noProof/>
            <w:webHidden/>
          </w:rPr>
        </w:r>
        <w:r w:rsidR="00C02B40">
          <w:rPr>
            <w:noProof/>
            <w:webHidden/>
          </w:rPr>
          <w:fldChar w:fldCharType="separate"/>
        </w:r>
        <w:r w:rsidR="00C02B40">
          <w:rPr>
            <w:noProof/>
            <w:webHidden/>
          </w:rPr>
          <w:t>13</w:t>
        </w:r>
        <w:r w:rsidR="00C02B40">
          <w:rPr>
            <w:noProof/>
            <w:webHidden/>
          </w:rPr>
          <w:fldChar w:fldCharType="end"/>
        </w:r>
      </w:hyperlink>
    </w:p>
    <w:p w:rsidR="00C02B40" w:rsidRDefault="00B23F81">
      <w:pPr>
        <w:pStyle w:val="30"/>
        <w:tabs>
          <w:tab w:val="left" w:pos="1400"/>
          <w:tab w:val="right" w:leader="dot" w:pos="8296"/>
        </w:tabs>
        <w:rPr>
          <w:rFonts w:asciiTheme="minorHAnsi" w:eastAsiaTheme="minorEastAsia" w:hAnsiTheme="minorHAnsi" w:cstheme="minorBidi"/>
          <w:iCs w:val="0"/>
          <w:noProof/>
          <w:sz w:val="21"/>
          <w:szCs w:val="22"/>
        </w:rPr>
      </w:pPr>
      <w:hyperlink w:anchor="_Toc497318709" w:history="1">
        <w:r w:rsidR="00C02B40" w:rsidRPr="00A5077B">
          <w:rPr>
            <w:rStyle w:val="af1"/>
            <w:noProof/>
          </w:rPr>
          <w:t>6.2.5</w:t>
        </w:r>
        <w:r w:rsidR="00C02B40">
          <w:rPr>
            <w:rFonts w:asciiTheme="minorHAnsi" w:eastAsiaTheme="minorEastAsia" w:hAnsiTheme="minorHAnsi" w:cstheme="minorBidi"/>
            <w:iCs w:val="0"/>
            <w:noProof/>
            <w:sz w:val="21"/>
            <w:szCs w:val="22"/>
          </w:rPr>
          <w:tab/>
        </w:r>
        <w:r w:rsidR="00C02B40" w:rsidRPr="00A5077B">
          <w:rPr>
            <w:rStyle w:val="af1"/>
            <w:rFonts w:hint="eastAsia"/>
            <w:noProof/>
          </w:rPr>
          <w:t>全球访问量专题</w:t>
        </w:r>
        <w:r w:rsidR="00C02B40">
          <w:rPr>
            <w:noProof/>
            <w:webHidden/>
          </w:rPr>
          <w:tab/>
        </w:r>
        <w:r w:rsidR="00C02B40">
          <w:rPr>
            <w:noProof/>
            <w:webHidden/>
          </w:rPr>
          <w:fldChar w:fldCharType="begin"/>
        </w:r>
        <w:r w:rsidR="00C02B40">
          <w:rPr>
            <w:noProof/>
            <w:webHidden/>
          </w:rPr>
          <w:instrText xml:space="preserve"> PAGEREF _Toc497318709 \h </w:instrText>
        </w:r>
        <w:r w:rsidR="00C02B40">
          <w:rPr>
            <w:noProof/>
            <w:webHidden/>
          </w:rPr>
        </w:r>
        <w:r w:rsidR="00C02B40">
          <w:rPr>
            <w:noProof/>
            <w:webHidden/>
          </w:rPr>
          <w:fldChar w:fldCharType="separate"/>
        </w:r>
        <w:r w:rsidR="00C02B40">
          <w:rPr>
            <w:noProof/>
            <w:webHidden/>
          </w:rPr>
          <w:t>14</w:t>
        </w:r>
        <w:r w:rsidR="00C02B40">
          <w:rPr>
            <w:noProof/>
            <w:webHidden/>
          </w:rPr>
          <w:fldChar w:fldCharType="end"/>
        </w:r>
      </w:hyperlink>
    </w:p>
    <w:p w:rsidR="00C02B40" w:rsidRDefault="00B23F81">
      <w:pPr>
        <w:pStyle w:val="30"/>
        <w:tabs>
          <w:tab w:val="left" w:pos="1400"/>
          <w:tab w:val="right" w:leader="dot" w:pos="8296"/>
        </w:tabs>
        <w:rPr>
          <w:rFonts w:asciiTheme="minorHAnsi" w:eastAsiaTheme="minorEastAsia" w:hAnsiTheme="minorHAnsi" w:cstheme="minorBidi"/>
          <w:iCs w:val="0"/>
          <w:noProof/>
          <w:sz w:val="21"/>
          <w:szCs w:val="22"/>
        </w:rPr>
      </w:pPr>
      <w:hyperlink w:anchor="_Toc497318710" w:history="1">
        <w:r w:rsidR="00C02B40" w:rsidRPr="00A5077B">
          <w:rPr>
            <w:rStyle w:val="af1"/>
            <w:noProof/>
          </w:rPr>
          <w:t>6.2.6</w:t>
        </w:r>
        <w:r w:rsidR="00C02B40">
          <w:rPr>
            <w:rFonts w:asciiTheme="minorHAnsi" w:eastAsiaTheme="minorEastAsia" w:hAnsiTheme="minorHAnsi" w:cstheme="minorBidi"/>
            <w:iCs w:val="0"/>
            <w:noProof/>
            <w:sz w:val="21"/>
            <w:szCs w:val="22"/>
          </w:rPr>
          <w:tab/>
        </w:r>
        <w:r w:rsidR="00C02B40" w:rsidRPr="00A5077B">
          <w:rPr>
            <w:rStyle w:val="af1"/>
            <w:rFonts w:hint="eastAsia"/>
            <w:noProof/>
          </w:rPr>
          <w:t>国内访问量专题</w:t>
        </w:r>
        <w:r w:rsidR="00C02B40">
          <w:rPr>
            <w:noProof/>
            <w:webHidden/>
          </w:rPr>
          <w:tab/>
        </w:r>
        <w:r w:rsidR="00C02B40">
          <w:rPr>
            <w:noProof/>
            <w:webHidden/>
          </w:rPr>
          <w:fldChar w:fldCharType="begin"/>
        </w:r>
        <w:r w:rsidR="00C02B40">
          <w:rPr>
            <w:noProof/>
            <w:webHidden/>
          </w:rPr>
          <w:instrText xml:space="preserve"> PAGEREF _Toc497318710 \h </w:instrText>
        </w:r>
        <w:r w:rsidR="00C02B40">
          <w:rPr>
            <w:noProof/>
            <w:webHidden/>
          </w:rPr>
        </w:r>
        <w:r w:rsidR="00C02B40">
          <w:rPr>
            <w:noProof/>
            <w:webHidden/>
          </w:rPr>
          <w:fldChar w:fldCharType="separate"/>
        </w:r>
        <w:r w:rsidR="00C02B40">
          <w:rPr>
            <w:noProof/>
            <w:webHidden/>
          </w:rPr>
          <w:t>14</w:t>
        </w:r>
        <w:r w:rsidR="00C02B40">
          <w:rPr>
            <w:noProof/>
            <w:webHidden/>
          </w:rPr>
          <w:fldChar w:fldCharType="end"/>
        </w:r>
      </w:hyperlink>
    </w:p>
    <w:p w:rsidR="00C02B40" w:rsidRDefault="00B23F81">
      <w:pPr>
        <w:pStyle w:val="30"/>
        <w:tabs>
          <w:tab w:val="left" w:pos="1400"/>
          <w:tab w:val="right" w:leader="dot" w:pos="8296"/>
        </w:tabs>
        <w:rPr>
          <w:rFonts w:asciiTheme="minorHAnsi" w:eastAsiaTheme="minorEastAsia" w:hAnsiTheme="minorHAnsi" w:cstheme="minorBidi"/>
          <w:iCs w:val="0"/>
          <w:noProof/>
          <w:sz w:val="21"/>
          <w:szCs w:val="22"/>
        </w:rPr>
      </w:pPr>
      <w:hyperlink w:anchor="_Toc497318711" w:history="1">
        <w:r w:rsidR="00C02B40" w:rsidRPr="00A5077B">
          <w:rPr>
            <w:rStyle w:val="af1"/>
            <w:noProof/>
          </w:rPr>
          <w:t>6.2.7</w:t>
        </w:r>
        <w:r w:rsidR="00C02B40">
          <w:rPr>
            <w:rFonts w:asciiTheme="minorHAnsi" w:eastAsiaTheme="minorEastAsia" w:hAnsiTheme="minorHAnsi" w:cstheme="minorBidi"/>
            <w:iCs w:val="0"/>
            <w:noProof/>
            <w:sz w:val="21"/>
            <w:szCs w:val="22"/>
          </w:rPr>
          <w:tab/>
        </w:r>
        <w:r w:rsidR="00C02B40" w:rsidRPr="00A5077B">
          <w:rPr>
            <w:rStyle w:val="af1"/>
            <w:rFonts w:hint="eastAsia"/>
            <w:noProof/>
          </w:rPr>
          <w:t>访问量统计</w:t>
        </w:r>
        <w:r w:rsidR="00C02B40">
          <w:rPr>
            <w:noProof/>
            <w:webHidden/>
          </w:rPr>
          <w:tab/>
        </w:r>
        <w:r w:rsidR="00C02B40">
          <w:rPr>
            <w:noProof/>
            <w:webHidden/>
          </w:rPr>
          <w:fldChar w:fldCharType="begin"/>
        </w:r>
        <w:r w:rsidR="00C02B40">
          <w:rPr>
            <w:noProof/>
            <w:webHidden/>
          </w:rPr>
          <w:instrText xml:space="preserve"> PAGEREF _Toc497318711 \h </w:instrText>
        </w:r>
        <w:r w:rsidR="00C02B40">
          <w:rPr>
            <w:noProof/>
            <w:webHidden/>
          </w:rPr>
        </w:r>
        <w:r w:rsidR="00C02B40">
          <w:rPr>
            <w:noProof/>
            <w:webHidden/>
          </w:rPr>
          <w:fldChar w:fldCharType="separate"/>
        </w:r>
        <w:r w:rsidR="00C02B40">
          <w:rPr>
            <w:noProof/>
            <w:webHidden/>
          </w:rPr>
          <w:t>15</w:t>
        </w:r>
        <w:r w:rsidR="00C02B40">
          <w:rPr>
            <w:noProof/>
            <w:webHidden/>
          </w:rPr>
          <w:fldChar w:fldCharType="end"/>
        </w:r>
      </w:hyperlink>
    </w:p>
    <w:p w:rsidR="0018261E" w:rsidRDefault="00F944E8" w:rsidP="00C47451">
      <w:r>
        <w:fldChar w:fldCharType="end"/>
      </w:r>
    </w:p>
    <w:p w:rsidR="00676E17" w:rsidRDefault="00EF7B51" w:rsidP="00C47451">
      <w:r>
        <w:rPr>
          <w:rFonts w:hint="eastAsia"/>
        </w:rPr>
        <w:t xml:space="preserve"> </w:t>
      </w:r>
    </w:p>
    <w:p w:rsidR="00C47451" w:rsidRDefault="004068AC" w:rsidP="00676E17">
      <w:pPr>
        <w:pStyle w:val="1"/>
      </w:pPr>
      <w:bookmarkStart w:id="10" w:name="_Toc497318693"/>
      <w:r>
        <w:rPr>
          <w:rFonts w:hint="eastAsia"/>
        </w:rPr>
        <w:lastRenderedPageBreak/>
        <w:t>前言</w:t>
      </w:r>
      <w:bookmarkEnd w:id="10"/>
    </w:p>
    <w:p w:rsidR="00DD0ACC" w:rsidRDefault="00DD0ACC" w:rsidP="00283752">
      <w:pPr>
        <w:pStyle w:val="a0"/>
        <w:ind w:firstLine="560"/>
      </w:pPr>
      <w:bookmarkStart w:id="11" w:name="OLE_LINK42"/>
      <w:r w:rsidRPr="00DD0ACC">
        <w:rPr>
          <w:rFonts w:hint="eastAsia"/>
        </w:rPr>
        <w:t>中国地质调查局发展研究中心（全国地质资料馆、国土资源部矿产勘查技术指导中心）是中国地质调查局直属事业单位，在国土资源部和中国地质调查局的领导下，主要承担地质调查发展战略研究、信息化建设与管理支撑工作，承担境外地质调查管理支撑工作，负责全国地质资料接收、保管和服务工作，承担找矿突破战略行动的业务支撑、技术指导和相关研究工作。</w:t>
      </w:r>
    </w:p>
    <w:p w:rsidR="004068AC" w:rsidRPr="00283752" w:rsidRDefault="00283752" w:rsidP="00283752">
      <w:pPr>
        <w:pStyle w:val="a0"/>
        <w:ind w:firstLine="560"/>
      </w:pPr>
      <w:bookmarkStart w:id="12" w:name="OLE_LINK43"/>
      <w:bookmarkStart w:id="13" w:name="OLE_LINK44"/>
      <w:r>
        <w:rPr>
          <w:rFonts w:hint="eastAsia"/>
        </w:rPr>
        <w:t>全国地质资料馆</w:t>
      </w:r>
      <w:bookmarkEnd w:id="11"/>
      <w:r w:rsidR="00153A3B">
        <w:rPr>
          <w:rFonts w:hint="eastAsia"/>
        </w:rPr>
        <w:t>网站</w:t>
      </w:r>
      <w:bookmarkEnd w:id="12"/>
      <w:bookmarkEnd w:id="13"/>
      <w:r w:rsidR="00153A3B">
        <w:rPr>
          <w:rFonts w:hint="eastAsia"/>
        </w:rPr>
        <w:t>提供</w:t>
      </w:r>
      <w:r w:rsidR="00DD0ACC">
        <w:rPr>
          <w:rFonts w:hint="eastAsia"/>
        </w:rPr>
        <w:t>首页、中心概况、期刊出版</w:t>
      </w:r>
      <w:r w:rsidR="00153A3B">
        <w:rPr>
          <w:rFonts w:hint="eastAsia"/>
        </w:rPr>
        <w:t>、产品与技术支持、下载服务、国际合作、党群在线、邮件系统等多种服务</w:t>
      </w:r>
      <w:r>
        <w:rPr>
          <w:rFonts w:hint="eastAsia"/>
        </w:rPr>
        <w:t>。</w:t>
      </w:r>
      <w:r w:rsidR="00153A3B">
        <w:rPr>
          <w:rFonts w:hint="eastAsia"/>
        </w:rPr>
        <w:t>深受全国乃至全球地质相关从业者和地质爱好者的喜爱。</w:t>
      </w:r>
    </w:p>
    <w:p w:rsidR="004068AC" w:rsidRDefault="004068AC" w:rsidP="004068AC">
      <w:pPr>
        <w:pStyle w:val="1"/>
      </w:pPr>
      <w:bookmarkStart w:id="14" w:name="_Toc497318694"/>
      <w:r>
        <w:rPr>
          <w:rFonts w:hint="eastAsia"/>
        </w:rPr>
        <w:t>应用设计</w:t>
      </w:r>
      <w:bookmarkEnd w:id="14"/>
    </w:p>
    <w:p w:rsidR="004068AC" w:rsidRDefault="008F18C9" w:rsidP="004068AC">
      <w:pPr>
        <w:pStyle w:val="a0"/>
        <w:ind w:firstLine="560"/>
      </w:pPr>
      <w:r>
        <w:rPr>
          <w:rFonts w:hint="eastAsia"/>
        </w:rPr>
        <w:t>本次专题应用的设计，核心是</w:t>
      </w:r>
      <w:r w:rsidR="00153A3B">
        <w:rPr>
          <w:rFonts w:hint="eastAsia"/>
        </w:rPr>
        <w:t>全国地质资料馆网站的访问情况在全球范围、全国范围内的统计和可视化展示</w:t>
      </w:r>
      <w:r w:rsidR="003C24BD">
        <w:rPr>
          <w:rFonts w:hint="eastAsia"/>
        </w:rPr>
        <w:t>。</w:t>
      </w:r>
    </w:p>
    <w:p w:rsidR="003C24BD" w:rsidRDefault="003C24BD" w:rsidP="004068AC">
      <w:pPr>
        <w:pStyle w:val="a0"/>
        <w:ind w:firstLine="560"/>
      </w:pPr>
      <w:r>
        <w:rPr>
          <w:rFonts w:hint="eastAsia"/>
        </w:rPr>
        <w:t>根据这些脉络结合本</w:t>
      </w:r>
      <w:r w:rsidR="00153A3B">
        <w:rPr>
          <w:rFonts w:hint="eastAsia"/>
        </w:rPr>
        <w:t>应用</w:t>
      </w:r>
      <w:r>
        <w:rPr>
          <w:rFonts w:hint="eastAsia"/>
        </w:rPr>
        <w:t>的目的，设计一级菜单有：“</w:t>
      </w:r>
      <w:r w:rsidR="00153A3B">
        <w:rPr>
          <w:rFonts w:hint="eastAsia"/>
        </w:rPr>
        <w:t>全球访问量专题</w:t>
      </w:r>
      <w:r>
        <w:rPr>
          <w:rFonts w:hint="eastAsia"/>
        </w:rPr>
        <w:t>”、“</w:t>
      </w:r>
      <w:r w:rsidR="00153A3B">
        <w:rPr>
          <w:rFonts w:hint="eastAsia"/>
        </w:rPr>
        <w:t>国内访问量专题</w:t>
      </w:r>
      <w:r>
        <w:rPr>
          <w:rFonts w:hint="eastAsia"/>
        </w:rPr>
        <w:t>”、“</w:t>
      </w:r>
      <w:r w:rsidR="00153A3B">
        <w:rPr>
          <w:rFonts w:hint="eastAsia"/>
        </w:rPr>
        <w:t>访问量统计</w:t>
      </w:r>
      <w:r>
        <w:rPr>
          <w:rFonts w:hint="eastAsia"/>
        </w:rPr>
        <w:t>”</w:t>
      </w:r>
      <w:r w:rsidR="00153A3B">
        <w:rPr>
          <w:rFonts w:hint="eastAsia"/>
        </w:rPr>
        <w:t>三</w:t>
      </w:r>
      <w:r>
        <w:rPr>
          <w:rFonts w:hint="eastAsia"/>
        </w:rPr>
        <w:t>个部分。</w:t>
      </w:r>
    </w:p>
    <w:p w:rsidR="00D733B2" w:rsidRDefault="00153A3B" w:rsidP="00D733B2">
      <w:pPr>
        <w:pStyle w:val="a0"/>
        <w:ind w:firstLineChars="0" w:firstLine="0"/>
        <w:jc w:val="center"/>
      </w:pPr>
      <w:r>
        <w:rPr>
          <w:noProof/>
        </w:rPr>
        <w:lastRenderedPageBreak/>
        <w:drawing>
          <wp:inline distT="0" distB="0" distL="0" distR="0" wp14:anchorId="26DFF9CD" wp14:editId="1248FE5C">
            <wp:extent cx="5274310" cy="4051935"/>
            <wp:effectExtent l="0" t="0" r="254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051935"/>
                    </a:xfrm>
                    <a:prstGeom prst="rect">
                      <a:avLst/>
                    </a:prstGeom>
                  </pic:spPr>
                </pic:pic>
              </a:graphicData>
            </a:graphic>
          </wp:inline>
        </w:drawing>
      </w:r>
    </w:p>
    <w:p w:rsidR="002D7517" w:rsidRDefault="001503A1" w:rsidP="00C02B40">
      <w:pPr>
        <w:pStyle w:val="2"/>
      </w:pPr>
      <w:bookmarkStart w:id="15" w:name="_Toc497318695"/>
      <w:r>
        <w:rPr>
          <w:rFonts w:hint="eastAsia"/>
        </w:rPr>
        <w:t>页面加载</w:t>
      </w:r>
      <w:bookmarkEnd w:id="15"/>
    </w:p>
    <w:p w:rsidR="007E06F3" w:rsidRPr="007E06F3" w:rsidRDefault="001503A1" w:rsidP="002D7517">
      <w:pPr>
        <w:pStyle w:val="a0"/>
        <w:ind w:firstLine="560"/>
      </w:pPr>
      <w:r>
        <w:rPr>
          <w:rFonts w:hint="eastAsia"/>
        </w:rPr>
        <w:t>页面加载页面采用动态生成以数字的手法将单位名称、合作</w:t>
      </w:r>
      <w:proofErr w:type="gramStart"/>
      <w:r>
        <w:rPr>
          <w:rFonts w:hint="eastAsia"/>
        </w:rPr>
        <w:t>方展示</w:t>
      </w:r>
      <w:proofErr w:type="gramEnd"/>
      <w:r>
        <w:rPr>
          <w:rFonts w:hint="eastAsia"/>
        </w:rPr>
        <w:t>出来</w:t>
      </w:r>
      <w:r w:rsidR="00DF0413">
        <w:rPr>
          <w:rFonts w:hint="eastAsia"/>
        </w:rPr>
        <w:t>。</w:t>
      </w:r>
      <w:r>
        <w:rPr>
          <w:rFonts w:hint="eastAsia"/>
        </w:rPr>
        <w:t>摒弃传统页面加载时的僵硬动画，使用户跃跃欲试。</w:t>
      </w:r>
    </w:p>
    <w:p w:rsidR="00E91436" w:rsidRDefault="001503A1" w:rsidP="00C02B40">
      <w:pPr>
        <w:pStyle w:val="2"/>
      </w:pPr>
      <w:bookmarkStart w:id="16" w:name="_Toc497318696"/>
      <w:r>
        <w:rPr>
          <w:rFonts w:hint="eastAsia"/>
        </w:rPr>
        <w:t>全球各国访问量专题</w:t>
      </w:r>
      <w:bookmarkEnd w:id="16"/>
    </w:p>
    <w:p w:rsidR="00E91436" w:rsidRDefault="001503A1" w:rsidP="00E91436">
      <w:pPr>
        <w:pStyle w:val="a0"/>
        <w:ind w:firstLine="560"/>
      </w:pPr>
      <w:bookmarkStart w:id="17" w:name="OLE_LINK50"/>
      <w:bookmarkStart w:id="18" w:name="OLE_LINK51"/>
      <w:r>
        <w:rPr>
          <w:rFonts w:hint="eastAsia"/>
        </w:rPr>
        <w:t>全球各国访问量专题，全球各国访问网站的数量统计，该网站在中国以外的其他国家也非常受欢迎，许多访问</w:t>
      </w:r>
      <w:r w:rsidR="00C02B40">
        <w:rPr>
          <w:rFonts w:hint="eastAsia"/>
        </w:rPr>
        <w:t>来自全球各个国家</w:t>
      </w:r>
      <w:r>
        <w:rPr>
          <w:rFonts w:hint="eastAsia"/>
        </w:rPr>
        <w:t>。在全球范围内，全球网站浏览统计以国家为单位进行统计</w:t>
      </w:r>
      <w:r w:rsidR="00D65E37">
        <w:rPr>
          <w:rFonts w:hint="eastAsia"/>
        </w:rPr>
        <w:t>。</w:t>
      </w:r>
    </w:p>
    <w:p w:rsidR="00E91436" w:rsidRDefault="00C02B40" w:rsidP="00C02B40">
      <w:pPr>
        <w:pStyle w:val="2"/>
      </w:pPr>
      <w:bookmarkStart w:id="19" w:name="_Toc497318697"/>
      <w:bookmarkStart w:id="20" w:name="OLE_LINK49"/>
      <w:bookmarkEnd w:id="17"/>
      <w:bookmarkEnd w:id="18"/>
      <w:r>
        <w:rPr>
          <w:rFonts w:hint="eastAsia"/>
        </w:rPr>
        <w:t>全国各省访问量专题</w:t>
      </w:r>
      <w:bookmarkEnd w:id="19"/>
    </w:p>
    <w:p w:rsidR="00E91436" w:rsidRDefault="00C02B40" w:rsidP="00E91436">
      <w:pPr>
        <w:pStyle w:val="a0"/>
        <w:ind w:firstLine="560"/>
      </w:pPr>
      <w:r>
        <w:rPr>
          <w:rFonts w:hint="eastAsia"/>
        </w:rPr>
        <w:t>全国各省访问量专题，该网站主要访问群体依旧是国内用户，在</w:t>
      </w:r>
      <w:r>
        <w:rPr>
          <w:rFonts w:hint="eastAsia"/>
        </w:rPr>
        <w:lastRenderedPageBreak/>
        <w:t>全国范围内，以省份作为统计单元，展示时比较直观</w:t>
      </w:r>
      <w:r w:rsidR="00DB6D6F" w:rsidRPr="00DB6D6F">
        <w:rPr>
          <w:rFonts w:hint="eastAsia"/>
        </w:rPr>
        <w:t>。</w:t>
      </w:r>
    </w:p>
    <w:p w:rsidR="00C02B40" w:rsidRDefault="00C02B40" w:rsidP="00C02B40">
      <w:pPr>
        <w:pStyle w:val="2"/>
      </w:pPr>
      <w:bookmarkStart w:id="21" w:name="_Toc497318698"/>
      <w:r>
        <w:rPr>
          <w:rFonts w:hint="eastAsia"/>
        </w:rPr>
        <w:t>访问量统计</w:t>
      </w:r>
      <w:bookmarkEnd w:id="21"/>
    </w:p>
    <w:p w:rsidR="00C02B40" w:rsidRPr="00C02B40" w:rsidRDefault="00C02B40" w:rsidP="00C02B40">
      <w:pPr>
        <w:pStyle w:val="a0"/>
        <w:ind w:firstLine="560"/>
      </w:pPr>
      <w:r w:rsidRPr="00C02B40">
        <w:rPr>
          <w:rFonts w:hint="eastAsia"/>
        </w:rPr>
        <w:t>网站访问量是用来描述访问一个网站的用户数量以及用户所浏览的网页数量等指标，</w:t>
      </w:r>
      <w:r>
        <w:rPr>
          <w:rFonts w:hint="eastAsia"/>
        </w:rPr>
        <w:t>本功能主要提供全球范围内访问量的累积，统计每个国家历史总访问量并且实现数据可视化展示。</w:t>
      </w:r>
    </w:p>
    <w:p w:rsidR="004068AC" w:rsidRDefault="004068AC" w:rsidP="004068AC">
      <w:pPr>
        <w:pStyle w:val="1"/>
      </w:pPr>
      <w:bookmarkStart w:id="22" w:name="_Toc497318699"/>
      <w:bookmarkEnd w:id="20"/>
      <w:r>
        <w:rPr>
          <w:rFonts w:hint="eastAsia"/>
        </w:rPr>
        <w:t>技术路线</w:t>
      </w:r>
      <w:bookmarkEnd w:id="22"/>
    </w:p>
    <w:p w:rsidR="008B35A4" w:rsidRDefault="00AC1A4B" w:rsidP="00E91436">
      <w:pPr>
        <w:pStyle w:val="a0"/>
        <w:ind w:firstLine="560"/>
      </w:pPr>
      <w:r>
        <w:rPr>
          <w:rFonts w:hint="eastAsia"/>
        </w:rPr>
        <w:t>根据本次</w:t>
      </w:r>
      <w:r w:rsidR="00327098">
        <w:rPr>
          <w:rFonts w:hint="eastAsia"/>
        </w:rPr>
        <w:t>应用</w:t>
      </w:r>
      <w:r>
        <w:rPr>
          <w:rFonts w:hint="eastAsia"/>
        </w:rPr>
        <w:t>展示的</w:t>
      </w:r>
      <w:r w:rsidR="00AC190E">
        <w:rPr>
          <w:rFonts w:hint="eastAsia"/>
        </w:rPr>
        <w:t>内容、素材和主题，</w:t>
      </w:r>
      <w:r w:rsidR="006A4411">
        <w:rPr>
          <w:rFonts w:hint="eastAsia"/>
        </w:rPr>
        <w:t>技术实现上</w:t>
      </w:r>
      <w:bookmarkStart w:id="23" w:name="OLE_LINK35"/>
      <w:bookmarkStart w:id="24" w:name="OLE_LINK36"/>
      <w:r w:rsidR="006A4411">
        <w:rPr>
          <w:rFonts w:hint="eastAsia"/>
        </w:rPr>
        <w:t>基于</w:t>
      </w:r>
      <w:r w:rsidR="006A4411">
        <w:rPr>
          <w:rFonts w:hint="eastAsia"/>
        </w:rPr>
        <w:t>Portal</w:t>
      </w:r>
      <w:r w:rsidR="006A4411">
        <w:t xml:space="preserve"> </w:t>
      </w:r>
      <w:r w:rsidR="006A4411">
        <w:rPr>
          <w:rFonts w:hint="eastAsia"/>
        </w:rPr>
        <w:t>for</w:t>
      </w:r>
      <w:r w:rsidR="006A4411">
        <w:t xml:space="preserve"> ArcGIS</w:t>
      </w:r>
      <w:r w:rsidR="006A4411">
        <w:rPr>
          <w:rFonts w:hint="eastAsia"/>
        </w:rPr>
        <w:t>平台</w:t>
      </w:r>
      <w:r w:rsidR="00327098">
        <w:rPr>
          <w:rFonts w:hint="eastAsia"/>
        </w:rPr>
        <w:t>的</w:t>
      </w:r>
      <w:bookmarkStart w:id="25" w:name="OLE_LINK40"/>
      <w:bookmarkStart w:id="26" w:name="OLE_LINK41"/>
      <w:proofErr w:type="spellStart"/>
      <w:r w:rsidR="00327098">
        <w:rPr>
          <w:rFonts w:hint="eastAsia"/>
        </w:rPr>
        <w:t>WebAppBuilder</w:t>
      </w:r>
      <w:bookmarkEnd w:id="23"/>
      <w:bookmarkEnd w:id="24"/>
      <w:bookmarkEnd w:id="25"/>
      <w:bookmarkEnd w:id="26"/>
      <w:r w:rsidR="00327098">
        <w:rPr>
          <w:rFonts w:hint="eastAsia"/>
        </w:rPr>
        <w:t>+Web</w:t>
      </w:r>
      <w:proofErr w:type="spellEnd"/>
      <w:r w:rsidR="00327098">
        <w:rPr>
          <w:rFonts w:hint="eastAsia"/>
        </w:rPr>
        <w:t>开发的技术路线</w:t>
      </w:r>
      <w:r w:rsidR="006A4411">
        <w:rPr>
          <w:rFonts w:hint="eastAsia"/>
        </w:rPr>
        <w:t>，</w:t>
      </w:r>
      <w:r w:rsidR="00936A39">
        <w:rPr>
          <w:rFonts w:hint="eastAsia"/>
        </w:rPr>
        <w:t>以配置为主，定制为辅的方式来实现。</w:t>
      </w:r>
    </w:p>
    <w:p w:rsidR="005E3BDA" w:rsidRDefault="005E3BDA" w:rsidP="00E91436">
      <w:pPr>
        <w:pStyle w:val="a0"/>
        <w:ind w:firstLine="560"/>
      </w:pPr>
      <w:r>
        <w:rPr>
          <w:rFonts w:hint="eastAsia"/>
        </w:rPr>
        <w:t>主要的技术路线图如下所示：</w:t>
      </w:r>
    </w:p>
    <w:p w:rsidR="005E3BDA" w:rsidRDefault="00DD0ACC" w:rsidP="005E3BDA">
      <w:pPr>
        <w:pStyle w:val="a0"/>
        <w:ind w:firstLineChars="0" w:firstLine="0"/>
        <w:jc w:val="center"/>
      </w:pPr>
      <w:r>
        <w:rPr>
          <w:noProof/>
        </w:rPr>
        <w:lastRenderedPageBreak/>
        <w:drawing>
          <wp:inline distT="0" distB="0" distL="0" distR="0" wp14:anchorId="2DD0CAE8" wp14:editId="2105EE83">
            <wp:extent cx="5274310" cy="522287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5222875"/>
                    </a:xfrm>
                    <a:prstGeom prst="rect">
                      <a:avLst/>
                    </a:prstGeom>
                  </pic:spPr>
                </pic:pic>
              </a:graphicData>
            </a:graphic>
          </wp:inline>
        </w:drawing>
      </w:r>
    </w:p>
    <w:p w:rsidR="00DC4729" w:rsidRDefault="00B80CE8" w:rsidP="00E91436">
      <w:pPr>
        <w:pStyle w:val="a0"/>
        <w:ind w:firstLine="560"/>
      </w:pPr>
      <w:r>
        <w:rPr>
          <w:rFonts w:hint="eastAsia"/>
        </w:rPr>
        <w:t>通过</w:t>
      </w:r>
      <w:r w:rsidR="00327098">
        <w:rPr>
          <w:rFonts w:hint="eastAsia"/>
        </w:rPr>
        <w:t>网站流量数据</w:t>
      </w:r>
      <w:r>
        <w:rPr>
          <w:rFonts w:hint="eastAsia"/>
        </w:rPr>
        <w:t>提取空间信息数据，根据所要展示的地图应用</w:t>
      </w:r>
      <w:r w:rsidR="00F56375">
        <w:rPr>
          <w:rFonts w:hint="eastAsia"/>
        </w:rPr>
        <w:t>需求，</w:t>
      </w:r>
      <w:r w:rsidR="00327098">
        <w:rPr>
          <w:rFonts w:hint="eastAsia"/>
        </w:rPr>
        <w:t>进行数据整合</w:t>
      </w:r>
      <w:r w:rsidR="00F56375">
        <w:rPr>
          <w:rFonts w:hint="eastAsia"/>
        </w:rPr>
        <w:t>，将这些空间数据发布成专题服务，来进行地图应用的定制。</w:t>
      </w:r>
    </w:p>
    <w:p w:rsidR="00F56375" w:rsidRDefault="00327098" w:rsidP="00E91436">
      <w:pPr>
        <w:pStyle w:val="a0"/>
        <w:ind w:firstLine="560"/>
      </w:pPr>
      <w:r>
        <w:rPr>
          <w:rFonts w:hint="eastAsia"/>
        </w:rPr>
        <w:t>基于</w:t>
      </w:r>
      <w:bookmarkStart w:id="27" w:name="OLE_LINK37"/>
      <w:bookmarkStart w:id="28" w:name="OLE_LINK38"/>
      <w:r>
        <w:rPr>
          <w:rFonts w:hint="eastAsia"/>
        </w:rPr>
        <w:t>Portal</w:t>
      </w:r>
      <w:r>
        <w:t xml:space="preserve"> </w:t>
      </w:r>
      <w:r>
        <w:rPr>
          <w:rFonts w:hint="eastAsia"/>
        </w:rPr>
        <w:t>for</w:t>
      </w:r>
      <w:r>
        <w:t xml:space="preserve"> ArcGIS</w:t>
      </w:r>
      <w:bookmarkEnd w:id="27"/>
      <w:bookmarkEnd w:id="28"/>
      <w:r>
        <w:rPr>
          <w:rFonts w:hint="eastAsia"/>
        </w:rPr>
        <w:t>平台的</w:t>
      </w:r>
      <w:proofErr w:type="spellStart"/>
      <w:r>
        <w:rPr>
          <w:rFonts w:hint="eastAsia"/>
        </w:rPr>
        <w:t>WebAppBuilder</w:t>
      </w:r>
      <w:proofErr w:type="spellEnd"/>
      <w:r w:rsidR="00F56375">
        <w:rPr>
          <w:rFonts w:hint="eastAsia"/>
        </w:rPr>
        <w:t>进行</w:t>
      </w:r>
      <w:r>
        <w:rPr>
          <w:rFonts w:hint="eastAsia"/>
        </w:rPr>
        <w:t>页面</w:t>
      </w:r>
      <w:r w:rsidR="00F56375">
        <w:rPr>
          <w:rFonts w:hint="eastAsia"/>
        </w:rPr>
        <w:t>配置。</w:t>
      </w:r>
    </w:p>
    <w:p w:rsidR="00F56375" w:rsidRPr="00E91436" w:rsidRDefault="00F56375" w:rsidP="00E91436">
      <w:pPr>
        <w:pStyle w:val="a0"/>
        <w:ind w:firstLine="560"/>
      </w:pPr>
      <w:r>
        <w:rPr>
          <w:rFonts w:hint="eastAsia"/>
        </w:rPr>
        <w:t>最后基于</w:t>
      </w:r>
      <w:r w:rsidR="00327098">
        <w:rPr>
          <w:rFonts w:hint="eastAsia"/>
        </w:rPr>
        <w:t>Web</w:t>
      </w:r>
      <w:r w:rsidR="00327098">
        <w:rPr>
          <w:rFonts w:hint="eastAsia"/>
        </w:rPr>
        <w:t>开发</w:t>
      </w:r>
      <w:r>
        <w:rPr>
          <w:rFonts w:hint="eastAsia"/>
        </w:rPr>
        <w:t>，将所有的地图</w:t>
      </w:r>
      <w:proofErr w:type="gramStart"/>
      <w:r>
        <w:rPr>
          <w:rFonts w:hint="eastAsia"/>
        </w:rPr>
        <w:t>应用按</w:t>
      </w:r>
      <w:proofErr w:type="gramEnd"/>
      <w:r>
        <w:rPr>
          <w:rFonts w:hint="eastAsia"/>
        </w:rPr>
        <w:t>专题归类划分，设计实现页面的布局和切换动画效果等。</w:t>
      </w:r>
    </w:p>
    <w:p w:rsidR="004068AC" w:rsidRDefault="004068AC" w:rsidP="004068AC">
      <w:pPr>
        <w:pStyle w:val="a0"/>
        <w:ind w:firstLine="560"/>
      </w:pPr>
    </w:p>
    <w:p w:rsidR="006378AE" w:rsidRDefault="006378AE" w:rsidP="006378AE">
      <w:pPr>
        <w:pStyle w:val="1"/>
      </w:pPr>
      <w:bookmarkStart w:id="29" w:name="_Toc497318700"/>
      <w:r>
        <w:rPr>
          <w:rFonts w:hint="eastAsia"/>
        </w:rPr>
        <w:lastRenderedPageBreak/>
        <w:t>数据处理</w:t>
      </w:r>
      <w:bookmarkEnd w:id="29"/>
    </w:p>
    <w:p w:rsidR="006378AE" w:rsidRDefault="008B2896" w:rsidP="004068AC">
      <w:pPr>
        <w:pStyle w:val="a0"/>
        <w:ind w:firstLine="560"/>
      </w:pPr>
      <w:r>
        <w:rPr>
          <w:rFonts w:hint="eastAsia"/>
        </w:rPr>
        <w:t>本</w:t>
      </w:r>
      <w:r w:rsidR="004F1A8B">
        <w:rPr>
          <w:rFonts w:hint="eastAsia"/>
        </w:rPr>
        <w:t>应用</w:t>
      </w:r>
      <w:r>
        <w:rPr>
          <w:rFonts w:hint="eastAsia"/>
        </w:rPr>
        <w:t>中主要的数据处理工作是</w:t>
      </w:r>
      <w:r w:rsidR="004F1A8B">
        <w:rPr>
          <w:rFonts w:hint="eastAsia"/>
        </w:rPr>
        <w:t>处理网站访问量数据</w:t>
      </w:r>
      <w:r>
        <w:rPr>
          <w:rFonts w:hint="eastAsia"/>
        </w:rPr>
        <w:t>。根据内容的设计，地图应用主要包括</w:t>
      </w:r>
      <w:r w:rsidR="004F1A8B">
        <w:rPr>
          <w:rFonts w:hint="eastAsia"/>
        </w:rPr>
        <w:t>三个</w:t>
      </w:r>
      <w:r>
        <w:rPr>
          <w:rFonts w:hint="eastAsia"/>
        </w:rPr>
        <w:t>：</w:t>
      </w:r>
      <w:r w:rsidR="004F1A8B">
        <w:rPr>
          <w:rFonts w:hint="eastAsia"/>
        </w:rPr>
        <w:t>全球访问量专题</w:t>
      </w:r>
      <w:r>
        <w:rPr>
          <w:rFonts w:hint="eastAsia"/>
        </w:rPr>
        <w:t>、</w:t>
      </w:r>
      <w:r w:rsidR="004F1A8B">
        <w:rPr>
          <w:rFonts w:hint="eastAsia"/>
        </w:rPr>
        <w:t>国内访问量专题</w:t>
      </w:r>
      <w:r>
        <w:rPr>
          <w:rFonts w:hint="eastAsia"/>
        </w:rPr>
        <w:t>、</w:t>
      </w:r>
      <w:r w:rsidR="004F1A8B">
        <w:rPr>
          <w:rFonts w:hint="eastAsia"/>
        </w:rPr>
        <w:t>访问量统计</w:t>
      </w:r>
      <w:r>
        <w:rPr>
          <w:rFonts w:hint="eastAsia"/>
        </w:rPr>
        <w:t>。</w:t>
      </w:r>
    </w:p>
    <w:p w:rsidR="006D5698" w:rsidRDefault="008B2896" w:rsidP="004068AC">
      <w:pPr>
        <w:pStyle w:val="a0"/>
        <w:ind w:firstLine="560"/>
      </w:pPr>
      <w:r>
        <w:rPr>
          <w:rFonts w:hint="eastAsia"/>
        </w:rPr>
        <w:t>针对不同的地图应用所需的功能</w:t>
      </w:r>
      <w:r w:rsidR="006D5698">
        <w:rPr>
          <w:rFonts w:hint="eastAsia"/>
        </w:rPr>
        <w:t>需要如下的</w:t>
      </w:r>
      <w:r w:rsidR="006E4065">
        <w:rPr>
          <w:rFonts w:hint="eastAsia"/>
        </w:rPr>
        <w:t>地图</w:t>
      </w:r>
      <w:r w:rsidR="006D5698">
        <w:rPr>
          <w:rFonts w:hint="eastAsia"/>
        </w:rPr>
        <w:t>服务：</w:t>
      </w:r>
    </w:p>
    <w:p w:rsidR="006D5698" w:rsidRDefault="004F1A8B" w:rsidP="006D5698">
      <w:pPr>
        <w:pStyle w:val="a0"/>
        <w:numPr>
          <w:ilvl w:val="0"/>
          <w:numId w:val="27"/>
        </w:numPr>
        <w:ind w:firstLineChars="0"/>
      </w:pPr>
      <w:bookmarkStart w:id="30" w:name="OLE_LINK8"/>
      <w:bookmarkStart w:id="31" w:name="OLE_LINK9"/>
      <w:r>
        <w:rPr>
          <w:rFonts w:hint="eastAsia"/>
        </w:rPr>
        <w:t>全球各国网站访问量</w:t>
      </w:r>
      <w:bookmarkEnd w:id="30"/>
      <w:r w:rsidR="00C63F7C">
        <w:rPr>
          <w:rFonts w:hint="eastAsia"/>
        </w:rPr>
        <w:t>的地图</w:t>
      </w:r>
      <w:r w:rsidR="006D5698">
        <w:rPr>
          <w:rFonts w:hint="eastAsia"/>
        </w:rPr>
        <w:t>服务</w:t>
      </w:r>
      <w:bookmarkEnd w:id="31"/>
    </w:p>
    <w:p w:rsidR="006D5698" w:rsidRDefault="004F1A8B" w:rsidP="006D5698">
      <w:pPr>
        <w:pStyle w:val="a0"/>
        <w:numPr>
          <w:ilvl w:val="0"/>
          <w:numId w:val="27"/>
        </w:numPr>
        <w:ind w:firstLineChars="0"/>
      </w:pPr>
      <w:bookmarkStart w:id="32" w:name="OLE_LINK22"/>
      <w:bookmarkStart w:id="33" w:name="OLE_LINK23"/>
      <w:r>
        <w:rPr>
          <w:rFonts w:hint="eastAsia"/>
        </w:rPr>
        <w:t>国内各省网站访问量</w:t>
      </w:r>
      <w:bookmarkEnd w:id="32"/>
      <w:bookmarkEnd w:id="33"/>
      <w:r w:rsidR="00C63F7C">
        <w:rPr>
          <w:rFonts w:hint="eastAsia"/>
        </w:rPr>
        <w:t>的地图服务</w:t>
      </w:r>
    </w:p>
    <w:p w:rsidR="004F1A8B" w:rsidRDefault="004F1A8B" w:rsidP="006D5698">
      <w:pPr>
        <w:pStyle w:val="a0"/>
        <w:numPr>
          <w:ilvl w:val="0"/>
          <w:numId w:val="27"/>
        </w:numPr>
        <w:ind w:firstLineChars="0"/>
      </w:pPr>
      <w:bookmarkStart w:id="34" w:name="OLE_LINK24"/>
      <w:r>
        <w:rPr>
          <w:rFonts w:hint="eastAsia"/>
        </w:rPr>
        <w:t>全球各国网站历史总访问量</w:t>
      </w:r>
      <w:bookmarkEnd w:id="34"/>
      <w:r>
        <w:rPr>
          <w:rFonts w:hint="eastAsia"/>
        </w:rPr>
        <w:t>的地图服务</w:t>
      </w:r>
    </w:p>
    <w:p w:rsidR="008B2896" w:rsidRDefault="00C63F7C" w:rsidP="004068AC">
      <w:pPr>
        <w:pStyle w:val="a0"/>
        <w:ind w:firstLine="560"/>
      </w:pPr>
      <w:r>
        <w:rPr>
          <w:rFonts w:hint="eastAsia"/>
        </w:rPr>
        <w:t>根据</w:t>
      </w:r>
      <w:r w:rsidR="009A7DF9">
        <w:rPr>
          <w:rFonts w:hint="eastAsia"/>
        </w:rPr>
        <w:t>上述地图</w:t>
      </w:r>
      <w:r>
        <w:rPr>
          <w:rFonts w:hint="eastAsia"/>
        </w:rPr>
        <w:t>服务</w:t>
      </w:r>
      <w:r w:rsidR="009A7DF9">
        <w:rPr>
          <w:rFonts w:hint="eastAsia"/>
        </w:rPr>
        <w:t>要求</w:t>
      </w:r>
      <w:r>
        <w:rPr>
          <w:rFonts w:hint="eastAsia"/>
        </w:rPr>
        <w:t>提供的能力和数据</w:t>
      </w:r>
      <w:r w:rsidR="008B2896">
        <w:rPr>
          <w:rFonts w:hint="eastAsia"/>
        </w:rPr>
        <w:t>，</w:t>
      </w:r>
      <w:r>
        <w:rPr>
          <w:rFonts w:hint="eastAsia"/>
        </w:rPr>
        <w:t>对空间数据结构有一定的要求</w:t>
      </w:r>
      <w:r w:rsidR="00332851">
        <w:rPr>
          <w:rFonts w:hint="eastAsia"/>
        </w:rPr>
        <w:t>，</w:t>
      </w:r>
      <w:r w:rsidR="008A09D1">
        <w:rPr>
          <w:rFonts w:hint="eastAsia"/>
        </w:rPr>
        <w:t>部分</w:t>
      </w:r>
      <w:r w:rsidR="00332851">
        <w:rPr>
          <w:rFonts w:hint="eastAsia"/>
        </w:rPr>
        <w:t>主要</w:t>
      </w:r>
      <w:r w:rsidR="009A7DF9">
        <w:rPr>
          <w:rFonts w:hint="eastAsia"/>
        </w:rPr>
        <w:t>的服务的表结构如下</w:t>
      </w:r>
      <w:r w:rsidR="008A09D1">
        <w:rPr>
          <w:rFonts w:hint="eastAsia"/>
        </w:rPr>
        <w:t>：</w:t>
      </w:r>
    </w:p>
    <w:p w:rsidR="00B32B36" w:rsidRDefault="00B32B36" w:rsidP="00B32B36">
      <w:pPr>
        <w:pStyle w:val="af4"/>
        <w:keepNext/>
        <w:spacing w:before="156" w:after="156"/>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 ARABIC</w:instrText>
      </w:r>
      <w:r>
        <w:instrText xml:space="preserve"> </w:instrText>
      </w:r>
      <w:r>
        <w:fldChar w:fldCharType="separate"/>
      </w:r>
      <w:r w:rsidR="004A7AF6">
        <w:rPr>
          <w:noProof/>
        </w:rPr>
        <w:t>1</w:t>
      </w:r>
      <w:r>
        <w:fldChar w:fldCharType="end"/>
      </w:r>
      <w:r>
        <w:rPr>
          <w:rFonts w:hint="eastAsia"/>
        </w:rPr>
        <w:t xml:space="preserve"> </w:t>
      </w:r>
      <w:r w:rsidR="004F1A8B">
        <w:rPr>
          <w:rFonts w:hint="eastAsia"/>
        </w:rPr>
        <w:t>全球各国网站访问量</w:t>
      </w:r>
      <w:r>
        <w:rPr>
          <w:rFonts w:hint="eastAsia"/>
        </w:rPr>
        <w:t>点图层表结构</w:t>
      </w:r>
    </w:p>
    <w:tbl>
      <w:tblPr>
        <w:tblStyle w:val="af3"/>
        <w:tblW w:w="0" w:type="auto"/>
        <w:tblLook w:val="04A0" w:firstRow="1" w:lastRow="0" w:firstColumn="1" w:lastColumn="0" w:noHBand="0" w:noVBand="1"/>
      </w:tblPr>
      <w:tblGrid>
        <w:gridCol w:w="2018"/>
        <w:gridCol w:w="2021"/>
        <w:gridCol w:w="2239"/>
        <w:gridCol w:w="2018"/>
      </w:tblGrid>
      <w:tr w:rsidR="00C85059" w:rsidRPr="00C85059" w:rsidTr="00B32B36">
        <w:tc>
          <w:tcPr>
            <w:tcW w:w="2018" w:type="dxa"/>
          </w:tcPr>
          <w:p w:rsidR="00C85059" w:rsidRPr="00C85059" w:rsidRDefault="00C85059" w:rsidP="00C85059">
            <w:pPr>
              <w:pStyle w:val="a0"/>
              <w:ind w:firstLineChars="0" w:firstLine="0"/>
              <w:rPr>
                <w:sz w:val="24"/>
              </w:rPr>
            </w:pPr>
            <w:r w:rsidRPr="00C85059">
              <w:rPr>
                <w:rFonts w:hint="eastAsia"/>
                <w:sz w:val="24"/>
              </w:rPr>
              <w:t>序号</w:t>
            </w:r>
          </w:p>
        </w:tc>
        <w:tc>
          <w:tcPr>
            <w:tcW w:w="2021" w:type="dxa"/>
          </w:tcPr>
          <w:p w:rsidR="00C85059" w:rsidRPr="00C85059" w:rsidRDefault="00C85059" w:rsidP="004068AC">
            <w:pPr>
              <w:pStyle w:val="a0"/>
              <w:ind w:firstLineChars="0" w:firstLine="0"/>
              <w:rPr>
                <w:sz w:val="24"/>
              </w:rPr>
            </w:pPr>
            <w:r w:rsidRPr="00C85059">
              <w:rPr>
                <w:rFonts w:hint="eastAsia"/>
                <w:sz w:val="24"/>
              </w:rPr>
              <w:t>字段名</w:t>
            </w:r>
          </w:p>
        </w:tc>
        <w:tc>
          <w:tcPr>
            <w:tcW w:w="2239" w:type="dxa"/>
          </w:tcPr>
          <w:p w:rsidR="00C85059" w:rsidRPr="00C85059" w:rsidRDefault="00C85059" w:rsidP="004068AC">
            <w:pPr>
              <w:pStyle w:val="a0"/>
              <w:ind w:firstLineChars="0" w:firstLine="0"/>
              <w:rPr>
                <w:sz w:val="24"/>
              </w:rPr>
            </w:pPr>
            <w:r w:rsidRPr="00C85059">
              <w:rPr>
                <w:rFonts w:hint="eastAsia"/>
                <w:sz w:val="24"/>
              </w:rPr>
              <w:t>字段类型</w:t>
            </w:r>
          </w:p>
        </w:tc>
        <w:tc>
          <w:tcPr>
            <w:tcW w:w="2018" w:type="dxa"/>
          </w:tcPr>
          <w:p w:rsidR="00C85059" w:rsidRPr="00C85059" w:rsidRDefault="00C85059" w:rsidP="004068AC">
            <w:pPr>
              <w:pStyle w:val="a0"/>
              <w:ind w:firstLineChars="0" w:firstLine="0"/>
              <w:rPr>
                <w:sz w:val="24"/>
              </w:rPr>
            </w:pPr>
            <w:r w:rsidRPr="00C85059">
              <w:rPr>
                <w:rFonts w:hint="eastAsia"/>
                <w:sz w:val="24"/>
              </w:rPr>
              <w:t>描述</w:t>
            </w:r>
          </w:p>
        </w:tc>
      </w:tr>
      <w:tr w:rsidR="00C85059" w:rsidRPr="00C85059" w:rsidTr="00B32B36">
        <w:tc>
          <w:tcPr>
            <w:tcW w:w="2018" w:type="dxa"/>
          </w:tcPr>
          <w:p w:rsidR="00C85059" w:rsidRPr="00C85059" w:rsidRDefault="00C85059" w:rsidP="004068AC">
            <w:pPr>
              <w:pStyle w:val="a0"/>
              <w:ind w:firstLineChars="0" w:firstLine="0"/>
              <w:rPr>
                <w:sz w:val="24"/>
              </w:rPr>
            </w:pPr>
            <w:bookmarkStart w:id="35" w:name="_Hlk497313329"/>
            <w:r>
              <w:rPr>
                <w:rFonts w:hint="eastAsia"/>
                <w:sz w:val="24"/>
              </w:rPr>
              <w:t>1</w:t>
            </w:r>
          </w:p>
        </w:tc>
        <w:tc>
          <w:tcPr>
            <w:tcW w:w="2021" w:type="dxa"/>
          </w:tcPr>
          <w:p w:rsidR="00C85059" w:rsidRPr="00C85059" w:rsidRDefault="00C85059" w:rsidP="004068AC">
            <w:pPr>
              <w:pStyle w:val="a0"/>
              <w:ind w:firstLineChars="0" w:firstLine="0"/>
              <w:rPr>
                <w:sz w:val="24"/>
              </w:rPr>
            </w:pPr>
            <w:r w:rsidRPr="00C85059">
              <w:rPr>
                <w:rFonts w:ascii="Verdana" w:hAnsi="Verdana"/>
                <w:color w:val="000000"/>
                <w:sz w:val="24"/>
                <w:shd w:val="clear" w:color="auto" w:fill="FFFFFF"/>
              </w:rPr>
              <w:t>序号</w:t>
            </w:r>
          </w:p>
        </w:tc>
        <w:tc>
          <w:tcPr>
            <w:tcW w:w="2239" w:type="dxa"/>
          </w:tcPr>
          <w:p w:rsidR="00C85059" w:rsidRPr="00C85059" w:rsidRDefault="00C85059" w:rsidP="004068AC">
            <w:pPr>
              <w:pStyle w:val="a0"/>
              <w:ind w:firstLineChars="0" w:firstLine="0"/>
              <w:rPr>
                <w:sz w:val="24"/>
              </w:rPr>
            </w:pPr>
            <w:proofErr w:type="spellStart"/>
            <w:r w:rsidRPr="00C85059">
              <w:rPr>
                <w:sz w:val="24"/>
              </w:rPr>
              <w:t>esriFieldTypeDouble</w:t>
            </w:r>
            <w:proofErr w:type="spellEnd"/>
          </w:p>
        </w:tc>
        <w:tc>
          <w:tcPr>
            <w:tcW w:w="2018" w:type="dxa"/>
          </w:tcPr>
          <w:p w:rsidR="00C85059" w:rsidRPr="00C85059" w:rsidRDefault="00C85059" w:rsidP="004068AC">
            <w:pPr>
              <w:pStyle w:val="a0"/>
              <w:ind w:firstLineChars="0" w:firstLine="0"/>
              <w:rPr>
                <w:sz w:val="24"/>
              </w:rPr>
            </w:pPr>
          </w:p>
        </w:tc>
      </w:tr>
      <w:tr w:rsidR="00C85059" w:rsidRPr="00C85059" w:rsidTr="00B32B36">
        <w:tc>
          <w:tcPr>
            <w:tcW w:w="2018" w:type="dxa"/>
          </w:tcPr>
          <w:p w:rsidR="00C85059" w:rsidRPr="00C85059" w:rsidRDefault="00C85059" w:rsidP="004068AC">
            <w:pPr>
              <w:pStyle w:val="a0"/>
              <w:ind w:firstLineChars="0" w:firstLine="0"/>
              <w:rPr>
                <w:sz w:val="24"/>
              </w:rPr>
            </w:pPr>
            <w:r>
              <w:rPr>
                <w:rFonts w:hint="eastAsia"/>
                <w:sz w:val="24"/>
              </w:rPr>
              <w:t>2</w:t>
            </w:r>
          </w:p>
        </w:tc>
        <w:tc>
          <w:tcPr>
            <w:tcW w:w="2021" w:type="dxa"/>
          </w:tcPr>
          <w:p w:rsidR="00C85059" w:rsidRPr="00C85059" w:rsidRDefault="004F1A8B" w:rsidP="004068AC">
            <w:pPr>
              <w:pStyle w:val="a0"/>
              <w:ind w:firstLineChars="0" w:firstLine="0"/>
              <w:rPr>
                <w:sz w:val="24"/>
              </w:rPr>
            </w:pPr>
            <w:r>
              <w:rPr>
                <w:rFonts w:ascii="Verdana" w:hAnsi="Verdana" w:hint="eastAsia"/>
                <w:color w:val="000000"/>
                <w:sz w:val="24"/>
                <w:shd w:val="clear" w:color="auto" w:fill="FFFFFF"/>
              </w:rPr>
              <w:t>国家名</w:t>
            </w:r>
          </w:p>
        </w:tc>
        <w:tc>
          <w:tcPr>
            <w:tcW w:w="2239" w:type="dxa"/>
          </w:tcPr>
          <w:p w:rsidR="00C85059" w:rsidRPr="00C85059" w:rsidRDefault="00C85059" w:rsidP="004068AC">
            <w:pPr>
              <w:pStyle w:val="a0"/>
              <w:ind w:firstLineChars="0" w:firstLine="0"/>
              <w:rPr>
                <w:sz w:val="24"/>
              </w:rPr>
            </w:pPr>
            <w:proofErr w:type="spellStart"/>
            <w:r w:rsidRPr="00C85059">
              <w:rPr>
                <w:sz w:val="24"/>
              </w:rPr>
              <w:t>esriFieldTypeString</w:t>
            </w:r>
            <w:proofErr w:type="spellEnd"/>
          </w:p>
        </w:tc>
        <w:tc>
          <w:tcPr>
            <w:tcW w:w="2018" w:type="dxa"/>
          </w:tcPr>
          <w:p w:rsidR="00C85059" w:rsidRPr="00C85059" w:rsidRDefault="00C85059" w:rsidP="004068AC">
            <w:pPr>
              <w:pStyle w:val="a0"/>
              <w:ind w:firstLineChars="0" w:firstLine="0"/>
              <w:rPr>
                <w:sz w:val="24"/>
              </w:rPr>
            </w:pPr>
          </w:p>
        </w:tc>
      </w:tr>
      <w:tr w:rsidR="00C85059" w:rsidRPr="00C85059" w:rsidTr="00B32B36">
        <w:tc>
          <w:tcPr>
            <w:tcW w:w="2018" w:type="dxa"/>
          </w:tcPr>
          <w:p w:rsidR="00C85059" w:rsidRPr="00C85059" w:rsidRDefault="00C85059" w:rsidP="004068AC">
            <w:pPr>
              <w:pStyle w:val="a0"/>
              <w:ind w:firstLineChars="0" w:firstLine="0"/>
              <w:rPr>
                <w:sz w:val="24"/>
              </w:rPr>
            </w:pPr>
            <w:r>
              <w:rPr>
                <w:rFonts w:hint="eastAsia"/>
                <w:sz w:val="24"/>
              </w:rPr>
              <w:t>3</w:t>
            </w:r>
          </w:p>
        </w:tc>
        <w:tc>
          <w:tcPr>
            <w:tcW w:w="2021" w:type="dxa"/>
          </w:tcPr>
          <w:p w:rsidR="00C85059" w:rsidRPr="00C85059" w:rsidRDefault="004F1A8B" w:rsidP="004068AC">
            <w:pPr>
              <w:pStyle w:val="a0"/>
              <w:ind w:firstLineChars="0" w:firstLine="0"/>
              <w:rPr>
                <w:sz w:val="24"/>
              </w:rPr>
            </w:pPr>
            <w:bookmarkStart w:id="36" w:name="OLE_LINK16"/>
            <w:bookmarkStart w:id="37" w:name="OLE_LINK17"/>
            <w:r>
              <w:rPr>
                <w:rFonts w:hint="eastAsia"/>
                <w:sz w:val="24"/>
              </w:rPr>
              <w:t>X</w:t>
            </w:r>
            <w:r>
              <w:rPr>
                <w:rFonts w:hint="eastAsia"/>
                <w:sz w:val="24"/>
              </w:rPr>
              <w:t>坐标</w:t>
            </w:r>
            <w:bookmarkEnd w:id="36"/>
            <w:bookmarkEnd w:id="37"/>
            <w:r w:rsidR="00C85059" w:rsidRPr="00C85059">
              <w:rPr>
                <w:rStyle w:val="apple-converted-space"/>
                <w:rFonts w:ascii="Verdana" w:hAnsi="Verdana"/>
                <w:color w:val="000000"/>
                <w:sz w:val="24"/>
                <w:shd w:val="clear" w:color="auto" w:fill="FFFFFF"/>
              </w:rPr>
              <w:t> </w:t>
            </w:r>
          </w:p>
        </w:tc>
        <w:tc>
          <w:tcPr>
            <w:tcW w:w="2239" w:type="dxa"/>
          </w:tcPr>
          <w:p w:rsidR="00C85059" w:rsidRPr="00C85059" w:rsidRDefault="004F1A8B" w:rsidP="004068AC">
            <w:pPr>
              <w:pStyle w:val="a0"/>
              <w:ind w:firstLineChars="0" w:firstLine="0"/>
              <w:rPr>
                <w:sz w:val="24"/>
              </w:rPr>
            </w:pPr>
            <w:proofErr w:type="spellStart"/>
            <w:r w:rsidRPr="00C85059">
              <w:rPr>
                <w:sz w:val="24"/>
              </w:rPr>
              <w:t>esriFieldTypeDouble</w:t>
            </w:r>
            <w:proofErr w:type="spellEnd"/>
          </w:p>
        </w:tc>
        <w:tc>
          <w:tcPr>
            <w:tcW w:w="2018" w:type="dxa"/>
          </w:tcPr>
          <w:p w:rsidR="00C85059" w:rsidRPr="00C85059" w:rsidRDefault="00C85059" w:rsidP="004068AC">
            <w:pPr>
              <w:pStyle w:val="a0"/>
              <w:ind w:firstLineChars="0" w:firstLine="0"/>
              <w:rPr>
                <w:sz w:val="24"/>
              </w:rPr>
            </w:pPr>
          </w:p>
        </w:tc>
      </w:tr>
      <w:tr w:rsidR="00C85059" w:rsidRPr="00C85059" w:rsidTr="00B32B36">
        <w:tc>
          <w:tcPr>
            <w:tcW w:w="2018" w:type="dxa"/>
          </w:tcPr>
          <w:p w:rsidR="00C85059" w:rsidRPr="00C85059" w:rsidRDefault="00C85059" w:rsidP="004068AC">
            <w:pPr>
              <w:pStyle w:val="a0"/>
              <w:ind w:firstLineChars="0" w:firstLine="0"/>
              <w:rPr>
                <w:sz w:val="24"/>
              </w:rPr>
            </w:pPr>
            <w:r>
              <w:rPr>
                <w:rFonts w:hint="eastAsia"/>
                <w:sz w:val="24"/>
              </w:rPr>
              <w:t>4</w:t>
            </w:r>
          </w:p>
        </w:tc>
        <w:tc>
          <w:tcPr>
            <w:tcW w:w="2021" w:type="dxa"/>
          </w:tcPr>
          <w:p w:rsidR="00C85059" w:rsidRPr="00C85059" w:rsidRDefault="004F1A8B" w:rsidP="004068AC">
            <w:pPr>
              <w:pStyle w:val="a0"/>
              <w:ind w:firstLineChars="0" w:firstLine="0"/>
              <w:rPr>
                <w:sz w:val="24"/>
              </w:rPr>
            </w:pPr>
            <w:r>
              <w:rPr>
                <w:rFonts w:hint="eastAsia"/>
                <w:sz w:val="24"/>
              </w:rPr>
              <w:t>Y</w:t>
            </w:r>
            <w:r>
              <w:rPr>
                <w:rFonts w:hint="eastAsia"/>
                <w:sz w:val="24"/>
              </w:rPr>
              <w:t>坐标</w:t>
            </w:r>
          </w:p>
        </w:tc>
        <w:tc>
          <w:tcPr>
            <w:tcW w:w="2239" w:type="dxa"/>
          </w:tcPr>
          <w:p w:rsidR="00C85059" w:rsidRPr="00C85059" w:rsidRDefault="004F1A8B" w:rsidP="004068AC">
            <w:pPr>
              <w:pStyle w:val="a0"/>
              <w:ind w:firstLineChars="0" w:firstLine="0"/>
              <w:rPr>
                <w:sz w:val="24"/>
              </w:rPr>
            </w:pPr>
            <w:proofErr w:type="spellStart"/>
            <w:r w:rsidRPr="00C85059">
              <w:rPr>
                <w:sz w:val="24"/>
              </w:rPr>
              <w:t>esriFieldTypeDouble</w:t>
            </w:r>
            <w:proofErr w:type="spellEnd"/>
          </w:p>
        </w:tc>
        <w:tc>
          <w:tcPr>
            <w:tcW w:w="2018" w:type="dxa"/>
          </w:tcPr>
          <w:p w:rsidR="00C85059" w:rsidRPr="00C85059" w:rsidRDefault="00C85059" w:rsidP="004068AC">
            <w:pPr>
              <w:pStyle w:val="a0"/>
              <w:ind w:firstLineChars="0" w:firstLine="0"/>
              <w:rPr>
                <w:sz w:val="24"/>
              </w:rPr>
            </w:pPr>
          </w:p>
        </w:tc>
      </w:tr>
      <w:tr w:rsidR="00C85059" w:rsidRPr="00C85059" w:rsidTr="00B32B36">
        <w:tc>
          <w:tcPr>
            <w:tcW w:w="2018" w:type="dxa"/>
          </w:tcPr>
          <w:p w:rsidR="00C85059" w:rsidRPr="00C85059" w:rsidRDefault="00C85059" w:rsidP="004068AC">
            <w:pPr>
              <w:pStyle w:val="a0"/>
              <w:ind w:firstLineChars="0" w:firstLine="0"/>
              <w:rPr>
                <w:sz w:val="24"/>
              </w:rPr>
            </w:pPr>
            <w:r>
              <w:rPr>
                <w:rFonts w:hint="eastAsia"/>
                <w:sz w:val="24"/>
              </w:rPr>
              <w:t>5</w:t>
            </w:r>
          </w:p>
        </w:tc>
        <w:tc>
          <w:tcPr>
            <w:tcW w:w="2021" w:type="dxa"/>
          </w:tcPr>
          <w:p w:rsidR="00C85059" w:rsidRPr="00C85059" w:rsidRDefault="004F1A8B" w:rsidP="004068AC">
            <w:pPr>
              <w:pStyle w:val="a0"/>
              <w:ind w:firstLineChars="0" w:firstLine="0"/>
              <w:rPr>
                <w:sz w:val="24"/>
              </w:rPr>
            </w:pPr>
            <w:r>
              <w:rPr>
                <w:rFonts w:ascii="Verdana" w:hAnsi="Verdana" w:hint="eastAsia"/>
                <w:color w:val="000000"/>
                <w:sz w:val="24"/>
                <w:shd w:val="clear" w:color="auto" w:fill="FFFFFF"/>
              </w:rPr>
              <w:t>年份</w:t>
            </w:r>
          </w:p>
        </w:tc>
        <w:tc>
          <w:tcPr>
            <w:tcW w:w="2239" w:type="dxa"/>
          </w:tcPr>
          <w:p w:rsidR="00C85059" w:rsidRPr="00C85059" w:rsidRDefault="00C85059" w:rsidP="004068AC">
            <w:pPr>
              <w:pStyle w:val="a0"/>
              <w:ind w:firstLineChars="0" w:firstLine="0"/>
              <w:rPr>
                <w:sz w:val="24"/>
              </w:rPr>
            </w:pPr>
            <w:bookmarkStart w:id="38" w:name="OLE_LINK18"/>
            <w:proofErr w:type="spellStart"/>
            <w:r w:rsidRPr="00C85059">
              <w:rPr>
                <w:sz w:val="24"/>
              </w:rPr>
              <w:t>esriFieldTypeString</w:t>
            </w:r>
            <w:bookmarkEnd w:id="38"/>
            <w:proofErr w:type="spellEnd"/>
          </w:p>
        </w:tc>
        <w:tc>
          <w:tcPr>
            <w:tcW w:w="2018" w:type="dxa"/>
          </w:tcPr>
          <w:p w:rsidR="00C85059" w:rsidRPr="00C85059" w:rsidRDefault="00C85059" w:rsidP="004068AC">
            <w:pPr>
              <w:pStyle w:val="a0"/>
              <w:ind w:firstLineChars="0" w:firstLine="0"/>
              <w:rPr>
                <w:sz w:val="24"/>
              </w:rPr>
            </w:pPr>
          </w:p>
        </w:tc>
      </w:tr>
      <w:tr w:rsidR="00C85059" w:rsidRPr="00C85059" w:rsidTr="00B32B36">
        <w:tc>
          <w:tcPr>
            <w:tcW w:w="2018" w:type="dxa"/>
          </w:tcPr>
          <w:p w:rsidR="00C85059" w:rsidRPr="00C85059" w:rsidRDefault="00C85059" w:rsidP="004068AC">
            <w:pPr>
              <w:pStyle w:val="a0"/>
              <w:ind w:firstLineChars="0" w:firstLine="0"/>
              <w:rPr>
                <w:sz w:val="24"/>
              </w:rPr>
            </w:pPr>
            <w:r>
              <w:rPr>
                <w:rFonts w:hint="eastAsia"/>
                <w:sz w:val="24"/>
              </w:rPr>
              <w:t>6</w:t>
            </w:r>
          </w:p>
        </w:tc>
        <w:tc>
          <w:tcPr>
            <w:tcW w:w="2021" w:type="dxa"/>
          </w:tcPr>
          <w:p w:rsidR="00C85059" w:rsidRPr="00C85059" w:rsidRDefault="004F1A8B" w:rsidP="004068AC">
            <w:pPr>
              <w:pStyle w:val="a0"/>
              <w:ind w:firstLineChars="0" w:firstLine="0"/>
              <w:rPr>
                <w:sz w:val="24"/>
              </w:rPr>
            </w:pPr>
            <w:r>
              <w:rPr>
                <w:rFonts w:ascii="Verdana" w:hAnsi="Verdana" w:hint="eastAsia"/>
                <w:color w:val="000000"/>
                <w:sz w:val="24"/>
                <w:shd w:val="clear" w:color="auto" w:fill="FFFFFF"/>
              </w:rPr>
              <w:t>访问量</w:t>
            </w:r>
            <w:r w:rsidR="00C85059" w:rsidRPr="00C85059">
              <w:rPr>
                <w:rStyle w:val="apple-converted-space"/>
                <w:rFonts w:ascii="Verdana" w:hAnsi="Verdana"/>
                <w:color w:val="000000"/>
                <w:sz w:val="24"/>
                <w:shd w:val="clear" w:color="auto" w:fill="FFFFFF"/>
              </w:rPr>
              <w:t> </w:t>
            </w:r>
          </w:p>
        </w:tc>
        <w:tc>
          <w:tcPr>
            <w:tcW w:w="2239" w:type="dxa"/>
          </w:tcPr>
          <w:p w:rsidR="00C85059" w:rsidRPr="00C85059" w:rsidRDefault="004F1A8B" w:rsidP="004068AC">
            <w:pPr>
              <w:pStyle w:val="a0"/>
              <w:ind w:firstLineChars="0" w:firstLine="0"/>
              <w:rPr>
                <w:sz w:val="24"/>
              </w:rPr>
            </w:pPr>
            <w:bookmarkStart w:id="39" w:name="OLE_LINK19"/>
            <w:proofErr w:type="spellStart"/>
            <w:r w:rsidRPr="00C85059">
              <w:rPr>
                <w:sz w:val="24"/>
              </w:rPr>
              <w:t>esriFieldTypeDouble</w:t>
            </w:r>
            <w:bookmarkEnd w:id="39"/>
            <w:proofErr w:type="spellEnd"/>
          </w:p>
        </w:tc>
        <w:tc>
          <w:tcPr>
            <w:tcW w:w="2018" w:type="dxa"/>
          </w:tcPr>
          <w:p w:rsidR="00C85059" w:rsidRPr="00C85059" w:rsidRDefault="00C85059" w:rsidP="004068AC">
            <w:pPr>
              <w:pStyle w:val="a0"/>
              <w:ind w:firstLineChars="0" w:firstLine="0"/>
              <w:rPr>
                <w:sz w:val="24"/>
              </w:rPr>
            </w:pPr>
          </w:p>
        </w:tc>
      </w:tr>
      <w:bookmarkEnd w:id="35"/>
    </w:tbl>
    <w:p w:rsidR="008A09D1" w:rsidRDefault="008A09D1" w:rsidP="004068AC">
      <w:pPr>
        <w:pStyle w:val="a0"/>
        <w:ind w:firstLine="560"/>
      </w:pPr>
    </w:p>
    <w:p w:rsidR="00EA2846" w:rsidRDefault="00EA2846" w:rsidP="00EA2846">
      <w:pPr>
        <w:pStyle w:val="af4"/>
        <w:keepNext/>
        <w:spacing w:before="156" w:after="156"/>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 ARABIC</w:instrText>
      </w:r>
      <w:r>
        <w:instrText xml:space="preserve"> </w:instrText>
      </w:r>
      <w:r>
        <w:fldChar w:fldCharType="separate"/>
      </w:r>
      <w:r w:rsidR="004A7AF6">
        <w:rPr>
          <w:noProof/>
        </w:rPr>
        <w:t>2</w:t>
      </w:r>
      <w:r>
        <w:fldChar w:fldCharType="end"/>
      </w:r>
      <w:r>
        <w:t xml:space="preserve"> </w:t>
      </w:r>
      <w:r w:rsidR="004F1A8B">
        <w:rPr>
          <w:rFonts w:hint="eastAsia"/>
        </w:rPr>
        <w:t>国内各省网站访问</w:t>
      </w:r>
      <w:proofErr w:type="gramStart"/>
      <w:r w:rsidR="004F1A8B">
        <w:rPr>
          <w:rFonts w:hint="eastAsia"/>
        </w:rPr>
        <w:t>量面</w:t>
      </w:r>
      <w:r>
        <w:rPr>
          <w:rFonts w:hint="eastAsia"/>
        </w:rPr>
        <w:t>图层</w:t>
      </w:r>
      <w:proofErr w:type="gramEnd"/>
      <w:r>
        <w:rPr>
          <w:rFonts w:hint="eastAsia"/>
        </w:rPr>
        <w:t>表结构</w:t>
      </w:r>
    </w:p>
    <w:tbl>
      <w:tblPr>
        <w:tblStyle w:val="af3"/>
        <w:tblW w:w="0" w:type="auto"/>
        <w:tblLook w:val="04A0" w:firstRow="1" w:lastRow="0" w:firstColumn="1" w:lastColumn="0" w:noHBand="0" w:noVBand="1"/>
      </w:tblPr>
      <w:tblGrid>
        <w:gridCol w:w="2018"/>
        <w:gridCol w:w="2021"/>
        <w:gridCol w:w="2239"/>
        <w:gridCol w:w="2018"/>
      </w:tblGrid>
      <w:tr w:rsidR="00C16C8F" w:rsidRPr="00C85059" w:rsidTr="00C02B40">
        <w:tc>
          <w:tcPr>
            <w:tcW w:w="2018" w:type="dxa"/>
          </w:tcPr>
          <w:p w:rsidR="00C16C8F" w:rsidRPr="00C85059" w:rsidRDefault="00C16C8F" w:rsidP="00C02B40">
            <w:pPr>
              <w:pStyle w:val="a0"/>
              <w:ind w:firstLineChars="0" w:firstLine="0"/>
              <w:rPr>
                <w:sz w:val="24"/>
              </w:rPr>
            </w:pPr>
            <w:r w:rsidRPr="00C85059">
              <w:rPr>
                <w:rFonts w:hint="eastAsia"/>
                <w:sz w:val="24"/>
              </w:rPr>
              <w:t>序号</w:t>
            </w:r>
          </w:p>
        </w:tc>
        <w:tc>
          <w:tcPr>
            <w:tcW w:w="2021" w:type="dxa"/>
          </w:tcPr>
          <w:p w:rsidR="00C16C8F" w:rsidRPr="00C85059" w:rsidRDefault="00C16C8F" w:rsidP="00C02B40">
            <w:pPr>
              <w:pStyle w:val="a0"/>
              <w:ind w:firstLineChars="0" w:firstLine="0"/>
              <w:rPr>
                <w:sz w:val="24"/>
              </w:rPr>
            </w:pPr>
            <w:r w:rsidRPr="00C85059">
              <w:rPr>
                <w:rFonts w:hint="eastAsia"/>
                <w:sz w:val="24"/>
              </w:rPr>
              <w:t>字段名</w:t>
            </w:r>
          </w:p>
        </w:tc>
        <w:tc>
          <w:tcPr>
            <w:tcW w:w="2239" w:type="dxa"/>
          </w:tcPr>
          <w:p w:rsidR="00C16C8F" w:rsidRPr="00C85059" w:rsidRDefault="00C16C8F" w:rsidP="00C02B40">
            <w:pPr>
              <w:pStyle w:val="a0"/>
              <w:ind w:firstLineChars="0" w:firstLine="0"/>
              <w:rPr>
                <w:sz w:val="24"/>
              </w:rPr>
            </w:pPr>
            <w:r w:rsidRPr="00C85059">
              <w:rPr>
                <w:rFonts w:hint="eastAsia"/>
                <w:sz w:val="24"/>
              </w:rPr>
              <w:t>字段类型</w:t>
            </w:r>
          </w:p>
        </w:tc>
        <w:tc>
          <w:tcPr>
            <w:tcW w:w="2018" w:type="dxa"/>
          </w:tcPr>
          <w:p w:rsidR="00C16C8F" w:rsidRPr="00C85059" w:rsidRDefault="00C16C8F" w:rsidP="00C02B40">
            <w:pPr>
              <w:pStyle w:val="a0"/>
              <w:ind w:firstLineChars="0" w:firstLine="0"/>
              <w:rPr>
                <w:sz w:val="24"/>
              </w:rPr>
            </w:pPr>
            <w:r w:rsidRPr="00C85059">
              <w:rPr>
                <w:rFonts w:hint="eastAsia"/>
                <w:sz w:val="24"/>
              </w:rPr>
              <w:t>描述</w:t>
            </w:r>
          </w:p>
        </w:tc>
      </w:tr>
      <w:tr w:rsidR="00C16C8F" w:rsidRPr="00C85059" w:rsidTr="00C02B40">
        <w:tc>
          <w:tcPr>
            <w:tcW w:w="2018" w:type="dxa"/>
          </w:tcPr>
          <w:p w:rsidR="00C16C8F" w:rsidRPr="00C85059" w:rsidRDefault="00C16C8F" w:rsidP="00C02B40">
            <w:pPr>
              <w:pStyle w:val="a0"/>
              <w:ind w:firstLineChars="0" w:firstLine="0"/>
              <w:rPr>
                <w:sz w:val="24"/>
              </w:rPr>
            </w:pPr>
            <w:r>
              <w:rPr>
                <w:rFonts w:hint="eastAsia"/>
                <w:sz w:val="24"/>
              </w:rPr>
              <w:t>1</w:t>
            </w:r>
          </w:p>
        </w:tc>
        <w:tc>
          <w:tcPr>
            <w:tcW w:w="2021" w:type="dxa"/>
          </w:tcPr>
          <w:p w:rsidR="00C16C8F" w:rsidRPr="00C85059" w:rsidRDefault="004F1A8B" w:rsidP="00C02B40">
            <w:pPr>
              <w:pStyle w:val="a0"/>
              <w:ind w:firstLineChars="0" w:firstLine="0"/>
              <w:rPr>
                <w:sz w:val="24"/>
              </w:rPr>
            </w:pPr>
            <w:r>
              <w:rPr>
                <w:rFonts w:ascii="Verdana" w:hAnsi="Verdana" w:hint="eastAsia"/>
                <w:color w:val="000000"/>
                <w:sz w:val="24"/>
                <w:shd w:val="clear" w:color="auto" w:fill="FFFFFF"/>
              </w:rPr>
              <w:t>序号</w:t>
            </w:r>
          </w:p>
        </w:tc>
        <w:tc>
          <w:tcPr>
            <w:tcW w:w="2239" w:type="dxa"/>
          </w:tcPr>
          <w:p w:rsidR="00C16C8F" w:rsidRPr="00C85059" w:rsidRDefault="00A54BDB" w:rsidP="00C02B40">
            <w:pPr>
              <w:pStyle w:val="a0"/>
              <w:ind w:firstLineChars="0" w:firstLine="0"/>
              <w:rPr>
                <w:sz w:val="24"/>
              </w:rPr>
            </w:pPr>
            <w:proofErr w:type="spellStart"/>
            <w:r w:rsidRPr="00C85059">
              <w:rPr>
                <w:sz w:val="24"/>
              </w:rPr>
              <w:t>esriFieldTypeDouble</w:t>
            </w:r>
            <w:proofErr w:type="spellEnd"/>
          </w:p>
        </w:tc>
        <w:tc>
          <w:tcPr>
            <w:tcW w:w="2018" w:type="dxa"/>
          </w:tcPr>
          <w:p w:rsidR="00C16C8F" w:rsidRPr="00C85059" w:rsidRDefault="00C16C8F" w:rsidP="00C02B40">
            <w:pPr>
              <w:pStyle w:val="a0"/>
              <w:ind w:firstLineChars="0" w:firstLine="0"/>
              <w:rPr>
                <w:sz w:val="24"/>
              </w:rPr>
            </w:pPr>
          </w:p>
        </w:tc>
      </w:tr>
      <w:tr w:rsidR="00C16C8F" w:rsidRPr="00C85059" w:rsidTr="00C02B40">
        <w:tc>
          <w:tcPr>
            <w:tcW w:w="2018" w:type="dxa"/>
          </w:tcPr>
          <w:p w:rsidR="00C16C8F" w:rsidRPr="00C85059" w:rsidRDefault="00C16C8F" w:rsidP="00C02B40">
            <w:pPr>
              <w:pStyle w:val="a0"/>
              <w:ind w:firstLineChars="0" w:firstLine="0"/>
              <w:rPr>
                <w:sz w:val="24"/>
              </w:rPr>
            </w:pPr>
            <w:r>
              <w:rPr>
                <w:rFonts w:hint="eastAsia"/>
                <w:sz w:val="24"/>
              </w:rPr>
              <w:t>2</w:t>
            </w:r>
          </w:p>
        </w:tc>
        <w:tc>
          <w:tcPr>
            <w:tcW w:w="2021" w:type="dxa"/>
          </w:tcPr>
          <w:p w:rsidR="00C16C8F" w:rsidRPr="00C85059" w:rsidRDefault="004F1A8B" w:rsidP="00625724">
            <w:pPr>
              <w:pStyle w:val="a0"/>
              <w:ind w:firstLineChars="0" w:firstLine="0"/>
              <w:rPr>
                <w:sz w:val="24"/>
              </w:rPr>
            </w:pPr>
            <w:r>
              <w:rPr>
                <w:rFonts w:ascii="Verdana" w:hAnsi="Verdana" w:hint="eastAsia"/>
                <w:color w:val="000000"/>
                <w:sz w:val="24"/>
                <w:shd w:val="clear" w:color="auto" w:fill="FFFFFF"/>
              </w:rPr>
              <w:t>省份名</w:t>
            </w:r>
          </w:p>
        </w:tc>
        <w:tc>
          <w:tcPr>
            <w:tcW w:w="2239" w:type="dxa"/>
          </w:tcPr>
          <w:p w:rsidR="00C16C8F" w:rsidRPr="00C85059" w:rsidRDefault="00C16C8F" w:rsidP="00C02B40">
            <w:pPr>
              <w:pStyle w:val="a0"/>
              <w:ind w:firstLineChars="0" w:firstLine="0"/>
              <w:rPr>
                <w:sz w:val="24"/>
              </w:rPr>
            </w:pPr>
            <w:proofErr w:type="spellStart"/>
            <w:r w:rsidRPr="00C85059">
              <w:rPr>
                <w:sz w:val="24"/>
              </w:rPr>
              <w:t>esriFieldTypeString</w:t>
            </w:r>
            <w:proofErr w:type="spellEnd"/>
          </w:p>
        </w:tc>
        <w:tc>
          <w:tcPr>
            <w:tcW w:w="2018" w:type="dxa"/>
          </w:tcPr>
          <w:p w:rsidR="00C16C8F" w:rsidRPr="00C85059" w:rsidRDefault="00C16C8F" w:rsidP="00C02B40">
            <w:pPr>
              <w:pStyle w:val="a0"/>
              <w:ind w:firstLineChars="0" w:firstLine="0"/>
              <w:rPr>
                <w:sz w:val="24"/>
              </w:rPr>
            </w:pPr>
          </w:p>
        </w:tc>
      </w:tr>
      <w:tr w:rsidR="00C16C8F" w:rsidRPr="00C85059" w:rsidTr="00C02B40">
        <w:tc>
          <w:tcPr>
            <w:tcW w:w="2018" w:type="dxa"/>
          </w:tcPr>
          <w:p w:rsidR="00C16C8F" w:rsidRPr="00C85059" w:rsidRDefault="00A54BDB" w:rsidP="00C02B40">
            <w:pPr>
              <w:pStyle w:val="a0"/>
              <w:ind w:firstLineChars="0" w:firstLine="0"/>
              <w:rPr>
                <w:sz w:val="24"/>
              </w:rPr>
            </w:pPr>
            <w:r>
              <w:rPr>
                <w:sz w:val="24"/>
              </w:rPr>
              <w:lastRenderedPageBreak/>
              <w:t>3</w:t>
            </w:r>
          </w:p>
        </w:tc>
        <w:tc>
          <w:tcPr>
            <w:tcW w:w="2021" w:type="dxa"/>
          </w:tcPr>
          <w:p w:rsidR="00C16C8F" w:rsidRPr="00C85059" w:rsidRDefault="00A54BDB" w:rsidP="00C02B40">
            <w:pPr>
              <w:pStyle w:val="a0"/>
              <w:ind w:firstLineChars="0" w:firstLine="0"/>
              <w:rPr>
                <w:sz w:val="24"/>
              </w:rPr>
            </w:pPr>
            <w:r>
              <w:rPr>
                <w:rFonts w:ascii="Verdana" w:hAnsi="Verdana" w:hint="eastAsia"/>
                <w:color w:val="000000"/>
                <w:sz w:val="24"/>
                <w:shd w:val="clear" w:color="auto" w:fill="FFFFFF"/>
              </w:rPr>
              <w:t>年份</w:t>
            </w:r>
          </w:p>
        </w:tc>
        <w:tc>
          <w:tcPr>
            <w:tcW w:w="2239" w:type="dxa"/>
          </w:tcPr>
          <w:p w:rsidR="00C16C8F" w:rsidRPr="00C85059" w:rsidRDefault="00A54BDB" w:rsidP="00C02B40">
            <w:pPr>
              <w:pStyle w:val="a0"/>
              <w:ind w:firstLineChars="0" w:firstLine="0"/>
              <w:rPr>
                <w:sz w:val="24"/>
              </w:rPr>
            </w:pPr>
            <w:proofErr w:type="spellStart"/>
            <w:r w:rsidRPr="00C85059">
              <w:rPr>
                <w:sz w:val="24"/>
              </w:rPr>
              <w:t>esriFieldTypeString</w:t>
            </w:r>
            <w:proofErr w:type="spellEnd"/>
          </w:p>
        </w:tc>
        <w:tc>
          <w:tcPr>
            <w:tcW w:w="2018" w:type="dxa"/>
          </w:tcPr>
          <w:p w:rsidR="00C16C8F" w:rsidRPr="00C85059" w:rsidRDefault="00C16C8F" w:rsidP="00C02B40">
            <w:pPr>
              <w:pStyle w:val="a0"/>
              <w:ind w:firstLineChars="0" w:firstLine="0"/>
              <w:rPr>
                <w:sz w:val="24"/>
              </w:rPr>
            </w:pPr>
          </w:p>
        </w:tc>
      </w:tr>
      <w:tr w:rsidR="00C16C8F" w:rsidRPr="00C85059" w:rsidTr="00C02B40">
        <w:tc>
          <w:tcPr>
            <w:tcW w:w="2018" w:type="dxa"/>
          </w:tcPr>
          <w:p w:rsidR="00C16C8F" w:rsidRPr="00C85059" w:rsidRDefault="00A54BDB" w:rsidP="00C02B40">
            <w:pPr>
              <w:pStyle w:val="a0"/>
              <w:ind w:firstLineChars="0" w:firstLine="0"/>
              <w:rPr>
                <w:sz w:val="24"/>
              </w:rPr>
            </w:pPr>
            <w:r>
              <w:rPr>
                <w:sz w:val="24"/>
              </w:rPr>
              <w:t>4</w:t>
            </w:r>
          </w:p>
        </w:tc>
        <w:tc>
          <w:tcPr>
            <w:tcW w:w="2021" w:type="dxa"/>
          </w:tcPr>
          <w:p w:rsidR="00C16C8F" w:rsidRPr="00C85059" w:rsidRDefault="00A54BDB" w:rsidP="00C02B40">
            <w:pPr>
              <w:pStyle w:val="a0"/>
              <w:ind w:firstLineChars="0" w:firstLine="0"/>
              <w:rPr>
                <w:sz w:val="24"/>
              </w:rPr>
            </w:pPr>
            <w:r>
              <w:rPr>
                <w:rFonts w:ascii="Verdana" w:hAnsi="Verdana" w:hint="eastAsia"/>
                <w:color w:val="000000"/>
                <w:sz w:val="24"/>
                <w:shd w:val="clear" w:color="auto" w:fill="FFFFFF"/>
              </w:rPr>
              <w:t>访问量</w:t>
            </w:r>
          </w:p>
        </w:tc>
        <w:tc>
          <w:tcPr>
            <w:tcW w:w="2239" w:type="dxa"/>
          </w:tcPr>
          <w:p w:rsidR="00C16C8F" w:rsidRPr="00C85059" w:rsidRDefault="00A54BDB" w:rsidP="00C02B40">
            <w:pPr>
              <w:pStyle w:val="a0"/>
              <w:ind w:firstLineChars="0" w:firstLine="0"/>
              <w:rPr>
                <w:sz w:val="24"/>
              </w:rPr>
            </w:pPr>
            <w:proofErr w:type="spellStart"/>
            <w:r w:rsidRPr="00C85059">
              <w:rPr>
                <w:sz w:val="24"/>
              </w:rPr>
              <w:t>esriFieldTypeDouble</w:t>
            </w:r>
            <w:proofErr w:type="spellEnd"/>
          </w:p>
        </w:tc>
        <w:tc>
          <w:tcPr>
            <w:tcW w:w="2018" w:type="dxa"/>
          </w:tcPr>
          <w:p w:rsidR="00C16C8F" w:rsidRPr="00C85059" w:rsidRDefault="00C16C8F" w:rsidP="00C02B40">
            <w:pPr>
              <w:pStyle w:val="a0"/>
              <w:ind w:firstLineChars="0" w:firstLine="0"/>
              <w:rPr>
                <w:sz w:val="24"/>
              </w:rPr>
            </w:pPr>
          </w:p>
        </w:tc>
      </w:tr>
    </w:tbl>
    <w:p w:rsidR="007B4B77" w:rsidRDefault="007B4B77" w:rsidP="004068AC">
      <w:pPr>
        <w:pStyle w:val="a0"/>
        <w:ind w:firstLine="560"/>
      </w:pPr>
    </w:p>
    <w:p w:rsidR="004A7AF6" w:rsidRDefault="004A7AF6" w:rsidP="004A7AF6">
      <w:pPr>
        <w:pStyle w:val="af4"/>
        <w:keepNext/>
        <w:spacing w:before="156" w:after="156"/>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 ARABIC</w:instrText>
      </w:r>
      <w:r>
        <w:instrText xml:space="preserve"> </w:instrText>
      </w:r>
      <w:r>
        <w:fldChar w:fldCharType="separate"/>
      </w:r>
      <w:r>
        <w:rPr>
          <w:noProof/>
        </w:rPr>
        <w:t>3</w:t>
      </w:r>
      <w:r>
        <w:fldChar w:fldCharType="end"/>
      </w:r>
      <w:r>
        <w:t xml:space="preserve"> </w:t>
      </w:r>
      <w:r w:rsidR="00A54BDB">
        <w:t>全球各国网站访问量累积</w:t>
      </w:r>
      <w:r w:rsidR="00A54BDB">
        <w:rPr>
          <w:rFonts w:hint="eastAsia"/>
        </w:rPr>
        <w:t>点</w:t>
      </w:r>
      <w:r>
        <w:rPr>
          <w:rFonts w:hint="eastAsia"/>
        </w:rPr>
        <w:t>图层表结构</w:t>
      </w:r>
    </w:p>
    <w:tbl>
      <w:tblPr>
        <w:tblStyle w:val="af3"/>
        <w:tblW w:w="0" w:type="auto"/>
        <w:tblLook w:val="04A0" w:firstRow="1" w:lastRow="0" w:firstColumn="1" w:lastColumn="0" w:noHBand="0" w:noVBand="1"/>
      </w:tblPr>
      <w:tblGrid>
        <w:gridCol w:w="2018"/>
        <w:gridCol w:w="2021"/>
        <w:gridCol w:w="2239"/>
        <w:gridCol w:w="2018"/>
      </w:tblGrid>
      <w:tr w:rsidR="000521AC" w:rsidRPr="00C85059" w:rsidTr="00C02B40">
        <w:tc>
          <w:tcPr>
            <w:tcW w:w="2018" w:type="dxa"/>
          </w:tcPr>
          <w:p w:rsidR="000521AC" w:rsidRPr="00C85059" w:rsidRDefault="000521AC" w:rsidP="00C02B40">
            <w:pPr>
              <w:pStyle w:val="a0"/>
              <w:ind w:firstLineChars="0" w:firstLine="0"/>
              <w:rPr>
                <w:sz w:val="24"/>
              </w:rPr>
            </w:pPr>
            <w:r w:rsidRPr="00C85059">
              <w:rPr>
                <w:rFonts w:hint="eastAsia"/>
                <w:sz w:val="24"/>
              </w:rPr>
              <w:t>序号</w:t>
            </w:r>
          </w:p>
        </w:tc>
        <w:tc>
          <w:tcPr>
            <w:tcW w:w="2021" w:type="dxa"/>
          </w:tcPr>
          <w:p w:rsidR="000521AC" w:rsidRPr="00C85059" w:rsidRDefault="000521AC" w:rsidP="00C02B40">
            <w:pPr>
              <w:pStyle w:val="a0"/>
              <w:ind w:firstLineChars="0" w:firstLine="0"/>
              <w:rPr>
                <w:sz w:val="24"/>
              </w:rPr>
            </w:pPr>
            <w:r w:rsidRPr="00C85059">
              <w:rPr>
                <w:rFonts w:hint="eastAsia"/>
                <w:sz w:val="24"/>
              </w:rPr>
              <w:t>字段名</w:t>
            </w:r>
          </w:p>
        </w:tc>
        <w:tc>
          <w:tcPr>
            <w:tcW w:w="2239" w:type="dxa"/>
          </w:tcPr>
          <w:p w:rsidR="000521AC" w:rsidRPr="00C85059" w:rsidRDefault="000521AC" w:rsidP="00C02B40">
            <w:pPr>
              <w:pStyle w:val="a0"/>
              <w:ind w:firstLineChars="0" w:firstLine="0"/>
              <w:rPr>
                <w:sz w:val="24"/>
              </w:rPr>
            </w:pPr>
            <w:r w:rsidRPr="00C85059">
              <w:rPr>
                <w:rFonts w:hint="eastAsia"/>
                <w:sz w:val="24"/>
              </w:rPr>
              <w:t>字段类型</w:t>
            </w:r>
          </w:p>
        </w:tc>
        <w:tc>
          <w:tcPr>
            <w:tcW w:w="2018" w:type="dxa"/>
          </w:tcPr>
          <w:p w:rsidR="000521AC" w:rsidRPr="00C85059" w:rsidRDefault="000521AC" w:rsidP="00C02B40">
            <w:pPr>
              <w:pStyle w:val="a0"/>
              <w:ind w:firstLineChars="0" w:firstLine="0"/>
              <w:rPr>
                <w:sz w:val="24"/>
              </w:rPr>
            </w:pPr>
            <w:r w:rsidRPr="00C85059">
              <w:rPr>
                <w:rFonts w:hint="eastAsia"/>
                <w:sz w:val="24"/>
              </w:rPr>
              <w:t>描述</w:t>
            </w:r>
          </w:p>
        </w:tc>
      </w:tr>
      <w:tr w:rsidR="00A54BDB" w:rsidRPr="00C85059" w:rsidTr="00C02B40">
        <w:tc>
          <w:tcPr>
            <w:tcW w:w="2018" w:type="dxa"/>
          </w:tcPr>
          <w:p w:rsidR="00A54BDB" w:rsidRPr="00C85059" w:rsidRDefault="00A54BDB" w:rsidP="00A54BDB">
            <w:pPr>
              <w:pStyle w:val="a0"/>
              <w:ind w:firstLineChars="0" w:firstLine="0"/>
              <w:rPr>
                <w:sz w:val="24"/>
              </w:rPr>
            </w:pPr>
            <w:r>
              <w:rPr>
                <w:rFonts w:hint="eastAsia"/>
                <w:sz w:val="24"/>
              </w:rPr>
              <w:t>1</w:t>
            </w:r>
          </w:p>
        </w:tc>
        <w:tc>
          <w:tcPr>
            <w:tcW w:w="2021" w:type="dxa"/>
          </w:tcPr>
          <w:p w:rsidR="00A54BDB" w:rsidRPr="00C85059" w:rsidRDefault="00A54BDB" w:rsidP="00A54BDB">
            <w:pPr>
              <w:pStyle w:val="a0"/>
              <w:ind w:firstLineChars="0" w:firstLine="0"/>
              <w:rPr>
                <w:sz w:val="24"/>
              </w:rPr>
            </w:pPr>
            <w:r w:rsidRPr="00C85059">
              <w:rPr>
                <w:rFonts w:ascii="Verdana" w:hAnsi="Verdana"/>
                <w:color w:val="000000"/>
                <w:sz w:val="24"/>
                <w:shd w:val="clear" w:color="auto" w:fill="FFFFFF"/>
              </w:rPr>
              <w:t>序号</w:t>
            </w:r>
          </w:p>
        </w:tc>
        <w:tc>
          <w:tcPr>
            <w:tcW w:w="2239" w:type="dxa"/>
          </w:tcPr>
          <w:p w:rsidR="00A54BDB" w:rsidRPr="00C85059" w:rsidRDefault="00A54BDB" w:rsidP="00A54BDB">
            <w:pPr>
              <w:pStyle w:val="a0"/>
              <w:ind w:firstLineChars="0" w:firstLine="0"/>
              <w:rPr>
                <w:sz w:val="24"/>
              </w:rPr>
            </w:pPr>
            <w:proofErr w:type="spellStart"/>
            <w:r w:rsidRPr="00C85059">
              <w:rPr>
                <w:sz w:val="24"/>
              </w:rPr>
              <w:t>esriFieldTypeDouble</w:t>
            </w:r>
            <w:proofErr w:type="spellEnd"/>
          </w:p>
        </w:tc>
        <w:tc>
          <w:tcPr>
            <w:tcW w:w="2018" w:type="dxa"/>
          </w:tcPr>
          <w:p w:rsidR="00A54BDB" w:rsidRPr="00C85059" w:rsidRDefault="00A54BDB" w:rsidP="00A54BDB">
            <w:pPr>
              <w:pStyle w:val="a0"/>
              <w:ind w:firstLineChars="0" w:firstLine="0"/>
              <w:rPr>
                <w:sz w:val="24"/>
              </w:rPr>
            </w:pPr>
          </w:p>
        </w:tc>
      </w:tr>
      <w:tr w:rsidR="00A54BDB" w:rsidRPr="00C85059" w:rsidTr="00C02B40">
        <w:tc>
          <w:tcPr>
            <w:tcW w:w="2018" w:type="dxa"/>
          </w:tcPr>
          <w:p w:rsidR="00A54BDB" w:rsidRPr="00C85059" w:rsidRDefault="00A54BDB" w:rsidP="00A54BDB">
            <w:pPr>
              <w:pStyle w:val="a0"/>
              <w:ind w:firstLineChars="0" w:firstLine="0"/>
              <w:rPr>
                <w:sz w:val="24"/>
              </w:rPr>
            </w:pPr>
            <w:r>
              <w:rPr>
                <w:rFonts w:hint="eastAsia"/>
                <w:sz w:val="24"/>
              </w:rPr>
              <w:t>2</w:t>
            </w:r>
          </w:p>
        </w:tc>
        <w:tc>
          <w:tcPr>
            <w:tcW w:w="2021" w:type="dxa"/>
          </w:tcPr>
          <w:p w:rsidR="00A54BDB" w:rsidRPr="00C85059" w:rsidRDefault="00A54BDB" w:rsidP="00A54BDB">
            <w:pPr>
              <w:pStyle w:val="a0"/>
              <w:ind w:firstLineChars="0" w:firstLine="0"/>
              <w:rPr>
                <w:sz w:val="24"/>
              </w:rPr>
            </w:pPr>
            <w:r>
              <w:rPr>
                <w:rFonts w:ascii="Verdana" w:hAnsi="Verdana" w:hint="eastAsia"/>
                <w:color w:val="000000"/>
                <w:sz w:val="24"/>
                <w:shd w:val="clear" w:color="auto" w:fill="FFFFFF"/>
              </w:rPr>
              <w:t>国家名</w:t>
            </w:r>
          </w:p>
        </w:tc>
        <w:tc>
          <w:tcPr>
            <w:tcW w:w="2239" w:type="dxa"/>
          </w:tcPr>
          <w:p w:rsidR="00A54BDB" w:rsidRPr="00C85059" w:rsidRDefault="00A54BDB" w:rsidP="00A54BDB">
            <w:pPr>
              <w:pStyle w:val="a0"/>
              <w:ind w:firstLineChars="0" w:firstLine="0"/>
              <w:rPr>
                <w:sz w:val="24"/>
              </w:rPr>
            </w:pPr>
            <w:proofErr w:type="spellStart"/>
            <w:r w:rsidRPr="00C85059">
              <w:rPr>
                <w:sz w:val="24"/>
              </w:rPr>
              <w:t>esriFieldTypeString</w:t>
            </w:r>
            <w:proofErr w:type="spellEnd"/>
          </w:p>
        </w:tc>
        <w:tc>
          <w:tcPr>
            <w:tcW w:w="2018" w:type="dxa"/>
          </w:tcPr>
          <w:p w:rsidR="00A54BDB" w:rsidRPr="00C85059" w:rsidRDefault="00A54BDB" w:rsidP="00A54BDB">
            <w:pPr>
              <w:pStyle w:val="a0"/>
              <w:ind w:firstLineChars="0" w:firstLine="0"/>
              <w:rPr>
                <w:sz w:val="24"/>
              </w:rPr>
            </w:pPr>
          </w:p>
        </w:tc>
      </w:tr>
      <w:tr w:rsidR="00A54BDB" w:rsidRPr="00C85059" w:rsidTr="00C02B40">
        <w:tc>
          <w:tcPr>
            <w:tcW w:w="2018" w:type="dxa"/>
          </w:tcPr>
          <w:p w:rsidR="00A54BDB" w:rsidRPr="00C85059" w:rsidRDefault="00A54BDB" w:rsidP="00A54BDB">
            <w:pPr>
              <w:pStyle w:val="a0"/>
              <w:ind w:firstLineChars="0" w:firstLine="0"/>
              <w:rPr>
                <w:sz w:val="24"/>
              </w:rPr>
            </w:pPr>
            <w:r>
              <w:rPr>
                <w:rFonts w:hint="eastAsia"/>
                <w:sz w:val="24"/>
              </w:rPr>
              <w:t>3</w:t>
            </w:r>
          </w:p>
        </w:tc>
        <w:tc>
          <w:tcPr>
            <w:tcW w:w="2021" w:type="dxa"/>
          </w:tcPr>
          <w:p w:rsidR="00A54BDB" w:rsidRPr="00C85059" w:rsidRDefault="00A54BDB" w:rsidP="00A54BDB">
            <w:pPr>
              <w:pStyle w:val="a0"/>
              <w:ind w:firstLineChars="0" w:firstLine="0"/>
              <w:rPr>
                <w:sz w:val="24"/>
              </w:rPr>
            </w:pPr>
            <w:r>
              <w:rPr>
                <w:rFonts w:hint="eastAsia"/>
                <w:sz w:val="24"/>
              </w:rPr>
              <w:t>X</w:t>
            </w:r>
            <w:r>
              <w:rPr>
                <w:rFonts w:hint="eastAsia"/>
                <w:sz w:val="24"/>
              </w:rPr>
              <w:t>坐标</w:t>
            </w:r>
            <w:r w:rsidRPr="00C85059">
              <w:rPr>
                <w:rStyle w:val="apple-converted-space"/>
                <w:rFonts w:ascii="Verdana" w:hAnsi="Verdana"/>
                <w:color w:val="000000"/>
                <w:sz w:val="24"/>
                <w:shd w:val="clear" w:color="auto" w:fill="FFFFFF"/>
              </w:rPr>
              <w:t> </w:t>
            </w:r>
          </w:p>
        </w:tc>
        <w:tc>
          <w:tcPr>
            <w:tcW w:w="2239" w:type="dxa"/>
          </w:tcPr>
          <w:p w:rsidR="00A54BDB" w:rsidRPr="00C85059" w:rsidRDefault="00A54BDB" w:rsidP="00A54BDB">
            <w:pPr>
              <w:pStyle w:val="a0"/>
              <w:ind w:firstLineChars="0" w:firstLine="0"/>
              <w:rPr>
                <w:sz w:val="24"/>
              </w:rPr>
            </w:pPr>
            <w:proofErr w:type="spellStart"/>
            <w:r w:rsidRPr="00C85059">
              <w:rPr>
                <w:sz w:val="24"/>
              </w:rPr>
              <w:t>esriFieldTypeDouble</w:t>
            </w:r>
            <w:proofErr w:type="spellEnd"/>
          </w:p>
        </w:tc>
        <w:tc>
          <w:tcPr>
            <w:tcW w:w="2018" w:type="dxa"/>
          </w:tcPr>
          <w:p w:rsidR="00A54BDB" w:rsidRPr="00C85059" w:rsidRDefault="00A54BDB" w:rsidP="00A54BDB">
            <w:pPr>
              <w:pStyle w:val="a0"/>
              <w:ind w:firstLineChars="0" w:firstLine="0"/>
              <w:rPr>
                <w:sz w:val="24"/>
              </w:rPr>
            </w:pPr>
          </w:p>
        </w:tc>
      </w:tr>
      <w:tr w:rsidR="00A54BDB" w:rsidRPr="00C85059" w:rsidTr="00C02B40">
        <w:tc>
          <w:tcPr>
            <w:tcW w:w="2018" w:type="dxa"/>
          </w:tcPr>
          <w:p w:rsidR="00A54BDB" w:rsidRPr="00C85059" w:rsidRDefault="00A54BDB" w:rsidP="00A54BDB">
            <w:pPr>
              <w:pStyle w:val="a0"/>
              <w:ind w:firstLineChars="0" w:firstLine="0"/>
              <w:rPr>
                <w:sz w:val="24"/>
              </w:rPr>
            </w:pPr>
            <w:r>
              <w:rPr>
                <w:rFonts w:hint="eastAsia"/>
                <w:sz w:val="24"/>
              </w:rPr>
              <w:t>4</w:t>
            </w:r>
          </w:p>
        </w:tc>
        <w:tc>
          <w:tcPr>
            <w:tcW w:w="2021" w:type="dxa"/>
          </w:tcPr>
          <w:p w:rsidR="00A54BDB" w:rsidRPr="00C85059" w:rsidRDefault="00A54BDB" w:rsidP="00A54BDB">
            <w:pPr>
              <w:pStyle w:val="a0"/>
              <w:ind w:firstLineChars="0" w:firstLine="0"/>
              <w:rPr>
                <w:sz w:val="24"/>
              </w:rPr>
            </w:pPr>
            <w:r>
              <w:rPr>
                <w:rFonts w:hint="eastAsia"/>
                <w:sz w:val="24"/>
              </w:rPr>
              <w:t>Y</w:t>
            </w:r>
            <w:r>
              <w:rPr>
                <w:rFonts w:hint="eastAsia"/>
                <w:sz w:val="24"/>
              </w:rPr>
              <w:t>坐标</w:t>
            </w:r>
          </w:p>
        </w:tc>
        <w:tc>
          <w:tcPr>
            <w:tcW w:w="2239" w:type="dxa"/>
          </w:tcPr>
          <w:p w:rsidR="00A54BDB" w:rsidRPr="00C85059" w:rsidRDefault="00A54BDB" w:rsidP="00A54BDB">
            <w:pPr>
              <w:pStyle w:val="a0"/>
              <w:ind w:firstLineChars="0" w:firstLine="0"/>
              <w:rPr>
                <w:sz w:val="24"/>
              </w:rPr>
            </w:pPr>
            <w:proofErr w:type="spellStart"/>
            <w:r w:rsidRPr="00C85059">
              <w:rPr>
                <w:sz w:val="24"/>
              </w:rPr>
              <w:t>esriFieldTypeDouble</w:t>
            </w:r>
            <w:proofErr w:type="spellEnd"/>
          </w:p>
        </w:tc>
        <w:tc>
          <w:tcPr>
            <w:tcW w:w="2018" w:type="dxa"/>
          </w:tcPr>
          <w:p w:rsidR="00A54BDB" w:rsidRPr="00C85059" w:rsidRDefault="00A54BDB" w:rsidP="00A54BDB">
            <w:pPr>
              <w:pStyle w:val="a0"/>
              <w:ind w:firstLineChars="0" w:firstLine="0"/>
              <w:rPr>
                <w:sz w:val="24"/>
              </w:rPr>
            </w:pPr>
          </w:p>
        </w:tc>
      </w:tr>
      <w:tr w:rsidR="00A54BDB" w:rsidRPr="00C85059" w:rsidTr="00C02B40">
        <w:tc>
          <w:tcPr>
            <w:tcW w:w="2018" w:type="dxa"/>
          </w:tcPr>
          <w:p w:rsidR="00A54BDB" w:rsidRPr="00C85059" w:rsidRDefault="00A54BDB" w:rsidP="00A54BDB">
            <w:pPr>
              <w:pStyle w:val="a0"/>
              <w:ind w:firstLineChars="0" w:firstLine="0"/>
              <w:rPr>
                <w:sz w:val="24"/>
              </w:rPr>
            </w:pPr>
            <w:r>
              <w:rPr>
                <w:rFonts w:hint="eastAsia"/>
                <w:sz w:val="24"/>
              </w:rPr>
              <w:t>5</w:t>
            </w:r>
          </w:p>
        </w:tc>
        <w:tc>
          <w:tcPr>
            <w:tcW w:w="2021" w:type="dxa"/>
          </w:tcPr>
          <w:p w:rsidR="00A54BDB" w:rsidRPr="00C85059" w:rsidRDefault="00A54BDB" w:rsidP="00A54BDB">
            <w:pPr>
              <w:pStyle w:val="a0"/>
              <w:ind w:firstLineChars="0" w:firstLine="0"/>
              <w:rPr>
                <w:sz w:val="24"/>
              </w:rPr>
            </w:pPr>
            <w:r>
              <w:rPr>
                <w:rFonts w:ascii="Verdana" w:hAnsi="Verdana" w:hint="eastAsia"/>
                <w:color w:val="000000"/>
                <w:sz w:val="24"/>
                <w:shd w:val="clear" w:color="auto" w:fill="FFFFFF"/>
              </w:rPr>
              <w:t>年份</w:t>
            </w:r>
          </w:p>
        </w:tc>
        <w:tc>
          <w:tcPr>
            <w:tcW w:w="2239" w:type="dxa"/>
          </w:tcPr>
          <w:p w:rsidR="00A54BDB" w:rsidRPr="00C85059" w:rsidRDefault="00A54BDB" w:rsidP="00A54BDB">
            <w:pPr>
              <w:pStyle w:val="a0"/>
              <w:ind w:firstLineChars="0" w:firstLine="0"/>
              <w:rPr>
                <w:sz w:val="24"/>
              </w:rPr>
            </w:pPr>
            <w:proofErr w:type="spellStart"/>
            <w:r w:rsidRPr="00C85059">
              <w:rPr>
                <w:sz w:val="24"/>
              </w:rPr>
              <w:t>esriFieldTypeString</w:t>
            </w:r>
            <w:proofErr w:type="spellEnd"/>
          </w:p>
        </w:tc>
        <w:tc>
          <w:tcPr>
            <w:tcW w:w="2018" w:type="dxa"/>
          </w:tcPr>
          <w:p w:rsidR="00A54BDB" w:rsidRPr="00C85059" w:rsidRDefault="00A54BDB" w:rsidP="00A54BDB">
            <w:pPr>
              <w:pStyle w:val="a0"/>
              <w:ind w:firstLineChars="0" w:firstLine="0"/>
              <w:rPr>
                <w:sz w:val="24"/>
              </w:rPr>
            </w:pPr>
          </w:p>
        </w:tc>
      </w:tr>
      <w:tr w:rsidR="00A54BDB" w:rsidRPr="00C85059" w:rsidTr="00C02B40">
        <w:tc>
          <w:tcPr>
            <w:tcW w:w="2018" w:type="dxa"/>
          </w:tcPr>
          <w:p w:rsidR="00A54BDB" w:rsidRPr="00C85059" w:rsidRDefault="00A54BDB" w:rsidP="00A54BDB">
            <w:pPr>
              <w:pStyle w:val="a0"/>
              <w:ind w:firstLineChars="0" w:firstLine="0"/>
              <w:rPr>
                <w:sz w:val="24"/>
              </w:rPr>
            </w:pPr>
            <w:r>
              <w:rPr>
                <w:rFonts w:hint="eastAsia"/>
                <w:sz w:val="24"/>
              </w:rPr>
              <w:t>6</w:t>
            </w:r>
          </w:p>
        </w:tc>
        <w:tc>
          <w:tcPr>
            <w:tcW w:w="2021" w:type="dxa"/>
          </w:tcPr>
          <w:p w:rsidR="00A54BDB" w:rsidRPr="00C85059" w:rsidRDefault="00A54BDB" w:rsidP="00A54BDB">
            <w:pPr>
              <w:pStyle w:val="a0"/>
              <w:ind w:firstLineChars="0" w:firstLine="0"/>
              <w:rPr>
                <w:sz w:val="24"/>
              </w:rPr>
            </w:pPr>
            <w:r>
              <w:rPr>
                <w:rFonts w:ascii="Verdana" w:hAnsi="Verdana" w:hint="eastAsia"/>
                <w:color w:val="000000"/>
                <w:sz w:val="24"/>
                <w:shd w:val="clear" w:color="auto" w:fill="FFFFFF"/>
              </w:rPr>
              <w:t>访问量</w:t>
            </w:r>
            <w:r w:rsidRPr="00C85059">
              <w:rPr>
                <w:rStyle w:val="apple-converted-space"/>
                <w:rFonts w:ascii="Verdana" w:hAnsi="Verdana"/>
                <w:color w:val="000000"/>
                <w:sz w:val="24"/>
                <w:shd w:val="clear" w:color="auto" w:fill="FFFFFF"/>
              </w:rPr>
              <w:t> </w:t>
            </w:r>
          </w:p>
        </w:tc>
        <w:tc>
          <w:tcPr>
            <w:tcW w:w="2239" w:type="dxa"/>
          </w:tcPr>
          <w:p w:rsidR="00A54BDB" w:rsidRPr="00C85059" w:rsidRDefault="00A54BDB" w:rsidP="00A54BDB">
            <w:pPr>
              <w:pStyle w:val="a0"/>
              <w:ind w:firstLineChars="0" w:firstLine="0"/>
              <w:rPr>
                <w:sz w:val="24"/>
              </w:rPr>
            </w:pPr>
            <w:proofErr w:type="spellStart"/>
            <w:r w:rsidRPr="00C85059">
              <w:rPr>
                <w:sz w:val="24"/>
              </w:rPr>
              <w:t>esriFieldTypeDouble</w:t>
            </w:r>
            <w:proofErr w:type="spellEnd"/>
          </w:p>
        </w:tc>
        <w:tc>
          <w:tcPr>
            <w:tcW w:w="2018" w:type="dxa"/>
          </w:tcPr>
          <w:p w:rsidR="00A54BDB" w:rsidRPr="00C85059" w:rsidRDefault="00A54BDB" w:rsidP="00A54BDB">
            <w:pPr>
              <w:pStyle w:val="a0"/>
              <w:ind w:firstLineChars="0" w:firstLine="0"/>
              <w:rPr>
                <w:sz w:val="24"/>
              </w:rPr>
            </w:pPr>
          </w:p>
        </w:tc>
      </w:tr>
    </w:tbl>
    <w:p w:rsidR="000521AC" w:rsidRPr="004068AC" w:rsidRDefault="000521AC" w:rsidP="004068AC">
      <w:pPr>
        <w:pStyle w:val="a0"/>
        <w:ind w:firstLine="560"/>
      </w:pPr>
    </w:p>
    <w:p w:rsidR="004068AC" w:rsidRDefault="004068AC" w:rsidP="004068AC">
      <w:pPr>
        <w:pStyle w:val="1"/>
      </w:pPr>
      <w:bookmarkStart w:id="40" w:name="_Toc497318701"/>
      <w:r>
        <w:rPr>
          <w:rFonts w:hint="eastAsia"/>
        </w:rPr>
        <w:t>地图应用</w:t>
      </w:r>
      <w:bookmarkEnd w:id="40"/>
    </w:p>
    <w:p w:rsidR="004068AC" w:rsidRDefault="00A54BDB" w:rsidP="004068AC">
      <w:pPr>
        <w:pStyle w:val="a0"/>
        <w:ind w:firstLine="560"/>
      </w:pPr>
      <w:r>
        <w:rPr>
          <w:rFonts w:hint="eastAsia"/>
        </w:rPr>
        <w:t>本应用</w:t>
      </w:r>
      <w:r w:rsidR="001C738E">
        <w:rPr>
          <w:rFonts w:hint="eastAsia"/>
        </w:rPr>
        <w:t>涉及</w:t>
      </w:r>
      <w:r>
        <w:rPr>
          <w:rFonts w:hint="eastAsia"/>
        </w:rPr>
        <w:t>三个专题，分别是：</w:t>
      </w:r>
      <w:bookmarkStart w:id="41" w:name="OLE_LINK25"/>
      <w:bookmarkStart w:id="42" w:name="OLE_LINK26"/>
      <w:r>
        <w:rPr>
          <w:rFonts w:hint="eastAsia"/>
        </w:rPr>
        <w:t>全球各国网站访问量</w:t>
      </w:r>
      <w:bookmarkEnd w:id="41"/>
      <w:bookmarkEnd w:id="42"/>
      <w:r>
        <w:rPr>
          <w:rFonts w:hint="eastAsia"/>
        </w:rPr>
        <w:t>、</w:t>
      </w:r>
      <w:bookmarkStart w:id="43" w:name="OLE_LINK29"/>
      <w:r>
        <w:rPr>
          <w:rFonts w:hint="eastAsia"/>
        </w:rPr>
        <w:t>国内各省网站访问量</w:t>
      </w:r>
      <w:bookmarkEnd w:id="43"/>
      <w:r>
        <w:rPr>
          <w:rFonts w:hint="eastAsia"/>
        </w:rPr>
        <w:t>、全球各国网站历史总访问量三个专题</w:t>
      </w:r>
      <w:r w:rsidR="001C738E">
        <w:rPr>
          <w:rFonts w:hint="eastAsia"/>
        </w:rPr>
        <w:t>部分，意在更直观地反映</w:t>
      </w:r>
      <w:r>
        <w:rPr>
          <w:rFonts w:hint="eastAsia"/>
        </w:rPr>
        <w:t>国内外访问全国地质资料馆网站</w:t>
      </w:r>
      <w:r w:rsidR="001C738E">
        <w:rPr>
          <w:rFonts w:hint="eastAsia"/>
        </w:rPr>
        <w:t>的情况。</w:t>
      </w:r>
    </w:p>
    <w:p w:rsidR="003708F3" w:rsidRPr="0042710F" w:rsidRDefault="003708F3" w:rsidP="0042710F">
      <w:pPr>
        <w:pStyle w:val="a0"/>
        <w:ind w:firstLineChars="0" w:firstLine="0"/>
      </w:pPr>
    </w:p>
    <w:p w:rsidR="001C738E" w:rsidRDefault="00A254D4" w:rsidP="00BE6338">
      <w:pPr>
        <w:pStyle w:val="a0"/>
        <w:numPr>
          <w:ilvl w:val="0"/>
          <w:numId w:val="28"/>
        </w:numPr>
        <w:ind w:firstLineChars="0"/>
      </w:pPr>
      <w:r>
        <w:rPr>
          <w:rFonts w:hint="eastAsia"/>
        </w:rPr>
        <w:t>全球各国网站访问量</w:t>
      </w:r>
      <w:r w:rsidR="00BE6338">
        <w:rPr>
          <w:rFonts w:hint="eastAsia"/>
        </w:rPr>
        <w:t>地图应用</w:t>
      </w:r>
    </w:p>
    <w:p w:rsidR="003708F3" w:rsidRDefault="00E11F5B" w:rsidP="00E11F5B">
      <w:pPr>
        <w:pStyle w:val="a0"/>
        <w:ind w:firstLineChars="0"/>
      </w:pPr>
      <w:r>
        <w:rPr>
          <w:rFonts w:hint="eastAsia"/>
        </w:rPr>
        <w:t xml:space="preserve"> </w:t>
      </w:r>
      <w:r>
        <w:t xml:space="preserve">  </w:t>
      </w:r>
      <w:bookmarkStart w:id="44" w:name="OLE_LINK27"/>
      <w:bookmarkStart w:id="45" w:name="OLE_LINK28"/>
      <w:r w:rsidR="00A254D4">
        <w:rPr>
          <w:rFonts w:hint="eastAsia"/>
        </w:rPr>
        <w:t>全球各国网站访问量</w:t>
      </w:r>
      <w:bookmarkEnd w:id="44"/>
      <w:bookmarkEnd w:id="45"/>
      <w:r w:rsidR="003708F3">
        <w:rPr>
          <w:rFonts w:hint="eastAsia"/>
        </w:rPr>
        <w:t>地图应用，以</w:t>
      </w:r>
      <w:r w:rsidR="00A254D4">
        <w:rPr>
          <w:rFonts w:hint="eastAsia"/>
        </w:rPr>
        <w:t>午夜蓝</w:t>
      </w:r>
      <w:r w:rsidR="003708F3">
        <w:rPr>
          <w:rFonts w:hint="eastAsia"/>
        </w:rPr>
        <w:t>底图为基础，</w:t>
      </w:r>
      <w:bookmarkStart w:id="46" w:name="OLE_LINK47"/>
      <w:bookmarkStart w:id="47" w:name="OLE_LINK48"/>
      <w:r w:rsidR="00A254D4">
        <w:rPr>
          <w:rFonts w:hint="eastAsia"/>
        </w:rPr>
        <w:t>支持三维地球，将全球各国网站访问量以动态信息辐射的效果展现出来</w:t>
      </w:r>
      <w:r w:rsidR="003708F3">
        <w:rPr>
          <w:rFonts w:hint="eastAsia"/>
        </w:rPr>
        <w:t>，</w:t>
      </w:r>
      <w:r w:rsidR="00A254D4">
        <w:rPr>
          <w:rFonts w:hint="eastAsia"/>
        </w:rPr>
        <w:t>流量的多少以三维柱状图的形式展现出来。</w:t>
      </w:r>
      <w:r w:rsidR="003708F3">
        <w:rPr>
          <w:rFonts w:hint="eastAsia"/>
        </w:rPr>
        <w:t>将</w:t>
      </w:r>
      <w:r w:rsidR="00A254D4">
        <w:rPr>
          <w:rFonts w:hint="eastAsia"/>
        </w:rPr>
        <w:t>网站信息拟物化为蓝色亮斑在空中穿越</w:t>
      </w:r>
      <w:r w:rsidR="003708F3">
        <w:rPr>
          <w:rFonts w:hint="eastAsia"/>
        </w:rPr>
        <w:t>进行展示，并提供了</w:t>
      </w:r>
      <w:r w:rsidR="00A254D4">
        <w:rPr>
          <w:rFonts w:hint="eastAsia"/>
        </w:rPr>
        <w:t>信息</w:t>
      </w:r>
      <w:r w:rsidR="003708F3">
        <w:rPr>
          <w:rFonts w:hint="eastAsia"/>
        </w:rPr>
        <w:t>轨迹的动画和</w:t>
      </w:r>
      <w:r w:rsidR="00A254D4">
        <w:rPr>
          <w:rFonts w:hint="eastAsia"/>
        </w:rPr>
        <w:t>地球自转效果</w:t>
      </w:r>
      <w:r w:rsidR="003708F3">
        <w:rPr>
          <w:rFonts w:hint="eastAsia"/>
        </w:rPr>
        <w:t>。</w:t>
      </w:r>
      <w:bookmarkStart w:id="48" w:name="OLE_LINK30"/>
      <w:bookmarkStart w:id="49" w:name="OLE_LINK31"/>
      <w:r w:rsidR="00A254D4">
        <w:rPr>
          <w:rFonts w:hint="eastAsia"/>
        </w:rPr>
        <w:t>点击国家可以定位到相应国家</w:t>
      </w:r>
      <w:r w:rsidR="002670D8">
        <w:rPr>
          <w:rFonts w:hint="eastAsia"/>
        </w:rPr>
        <w:t>。</w:t>
      </w:r>
    </w:p>
    <w:bookmarkEnd w:id="46"/>
    <w:bookmarkEnd w:id="47"/>
    <w:bookmarkEnd w:id="48"/>
    <w:bookmarkEnd w:id="49"/>
    <w:p w:rsidR="00BE6338" w:rsidRDefault="00A254D4" w:rsidP="00E845F7">
      <w:pPr>
        <w:pStyle w:val="a0"/>
        <w:ind w:firstLineChars="0" w:firstLine="0"/>
      </w:pPr>
      <w:r>
        <w:rPr>
          <w:noProof/>
        </w:rPr>
        <w:lastRenderedPageBreak/>
        <w:drawing>
          <wp:inline distT="0" distB="0" distL="0" distR="0" wp14:anchorId="083F3936" wp14:editId="7C828748">
            <wp:extent cx="5274310" cy="259461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594610"/>
                    </a:xfrm>
                    <a:prstGeom prst="rect">
                      <a:avLst/>
                    </a:prstGeom>
                  </pic:spPr>
                </pic:pic>
              </a:graphicData>
            </a:graphic>
          </wp:inline>
        </w:drawing>
      </w:r>
    </w:p>
    <w:p w:rsidR="002670D8" w:rsidRDefault="002670D8" w:rsidP="00E845F7">
      <w:pPr>
        <w:pStyle w:val="a0"/>
        <w:ind w:firstLineChars="0" w:firstLine="0"/>
      </w:pPr>
      <w:r>
        <w:rPr>
          <w:noProof/>
        </w:rPr>
        <w:drawing>
          <wp:inline distT="0" distB="0" distL="0" distR="0" wp14:anchorId="67FEA8BC" wp14:editId="11A90AF3">
            <wp:extent cx="5274310" cy="2586355"/>
            <wp:effectExtent l="0" t="0" r="254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586355"/>
                    </a:xfrm>
                    <a:prstGeom prst="rect">
                      <a:avLst/>
                    </a:prstGeom>
                  </pic:spPr>
                </pic:pic>
              </a:graphicData>
            </a:graphic>
          </wp:inline>
        </w:drawing>
      </w:r>
    </w:p>
    <w:p w:rsidR="00E845F7" w:rsidRDefault="00A254D4" w:rsidP="00E845F7">
      <w:pPr>
        <w:pStyle w:val="a0"/>
        <w:ind w:firstLineChars="0" w:firstLine="0"/>
        <w:jc w:val="center"/>
      </w:pPr>
      <w:r>
        <w:rPr>
          <w:noProof/>
        </w:rPr>
        <w:drawing>
          <wp:inline distT="0" distB="0" distL="0" distR="0" wp14:anchorId="0ED03687" wp14:editId="2B1A3C49">
            <wp:extent cx="5274310" cy="258635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586355"/>
                    </a:xfrm>
                    <a:prstGeom prst="rect">
                      <a:avLst/>
                    </a:prstGeom>
                  </pic:spPr>
                </pic:pic>
              </a:graphicData>
            </a:graphic>
          </wp:inline>
        </w:drawing>
      </w:r>
    </w:p>
    <w:p w:rsidR="00BE6338" w:rsidRDefault="002670D8" w:rsidP="002670D8">
      <w:pPr>
        <w:pStyle w:val="a0"/>
        <w:numPr>
          <w:ilvl w:val="0"/>
          <w:numId w:val="28"/>
        </w:numPr>
        <w:ind w:firstLineChars="0"/>
      </w:pPr>
      <w:r w:rsidRPr="002670D8">
        <w:rPr>
          <w:rFonts w:hint="eastAsia"/>
        </w:rPr>
        <w:t>国内各省网站访问量</w:t>
      </w:r>
      <w:r w:rsidR="00BE6338">
        <w:rPr>
          <w:rFonts w:hint="eastAsia"/>
        </w:rPr>
        <w:t>地图应用</w:t>
      </w:r>
    </w:p>
    <w:p w:rsidR="00BE6338" w:rsidRPr="002670D8" w:rsidRDefault="002670D8" w:rsidP="002670D8">
      <w:pPr>
        <w:pStyle w:val="a0"/>
        <w:ind w:firstLineChars="0"/>
      </w:pPr>
      <w:r>
        <w:rPr>
          <w:rFonts w:hint="eastAsia"/>
        </w:rPr>
        <w:lastRenderedPageBreak/>
        <w:t>国内访问量以面状专题图</w:t>
      </w:r>
      <w:proofErr w:type="gramStart"/>
      <w:r>
        <w:rPr>
          <w:rFonts w:hint="eastAsia"/>
        </w:rPr>
        <w:t>的形式的形式</w:t>
      </w:r>
      <w:proofErr w:type="gramEnd"/>
      <w:r>
        <w:rPr>
          <w:rFonts w:hint="eastAsia"/>
        </w:rPr>
        <w:t>展示，每个省根据不同的配色展示网站流量。颜色越深则访问数量越多。同时提供三维柱状图展示网站流量，提供地球自转效果。点击国家可以定位到相应国家。</w:t>
      </w:r>
    </w:p>
    <w:p w:rsidR="00BE6338" w:rsidRDefault="002670D8" w:rsidP="00BE6338">
      <w:pPr>
        <w:pStyle w:val="a0"/>
        <w:ind w:firstLineChars="0"/>
      </w:pPr>
      <w:r>
        <w:rPr>
          <w:noProof/>
        </w:rPr>
        <w:drawing>
          <wp:inline distT="0" distB="0" distL="0" distR="0" wp14:anchorId="41537173" wp14:editId="7DB0C615">
            <wp:extent cx="5274310" cy="2586355"/>
            <wp:effectExtent l="0" t="0" r="254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586355"/>
                    </a:xfrm>
                    <a:prstGeom prst="rect">
                      <a:avLst/>
                    </a:prstGeom>
                  </pic:spPr>
                </pic:pic>
              </a:graphicData>
            </a:graphic>
          </wp:inline>
        </w:drawing>
      </w:r>
    </w:p>
    <w:p w:rsidR="002670D8" w:rsidRDefault="002670D8" w:rsidP="00BE6338">
      <w:pPr>
        <w:pStyle w:val="a0"/>
        <w:ind w:firstLineChars="0"/>
      </w:pPr>
      <w:r>
        <w:rPr>
          <w:noProof/>
        </w:rPr>
        <w:drawing>
          <wp:inline distT="0" distB="0" distL="0" distR="0" wp14:anchorId="42C6CF38" wp14:editId="72A94378">
            <wp:extent cx="5274310" cy="2586355"/>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86355"/>
                    </a:xfrm>
                    <a:prstGeom prst="rect">
                      <a:avLst/>
                    </a:prstGeom>
                  </pic:spPr>
                </pic:pic>
              </a:graphicData>
            </a:graphic>
          </wp:inline>
        </w:drawing>
      </w:r>
    </w:p>
    <w:p w:rsidR="002670D8" w:rsidRDefault="002670D8" w:rsidP="00BE6338">
      <w:pPr>
        <w:pStyle w:val="a0"/>
        <w:ind w:firstLineChars="0"/>
      </w:pPr>
      <w:r>
        <w:rPr>
          <w:noProof/>
        </w:rPr>
        <w:lastRenderedPageBreak/>
        <w:drawing>
          <wp:inline distT="0" distB="0" distL="0" distR="0" wp14:anchorId="6A2BD74F" wp14:editId="509224E8">
            <wp:extent cx="5274310" cy="2588895"/>
            <wp:effectExtent l="0" t="0" r="254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588895"/>
                    </a:xfrm>
                    <a:prstGeom prst="rect">
                      <a:avLst/>
                    </a:prstGeom>
                  </pic:spPr>
                </pic:pic>
              </a:graphicData>
            </a:graphic>
          </wp:inline>
        </w:drawing>
      </w:r>
    </w:p>
    <w:p w:rsidR="00BE6338" w:rsidRDefault="002670D8" w:rsidP="00BE6338">
      <w:pPr>
        <w:pStyle w:val="a0"/>
        <w:numPr>
          <w:ilvl w:val="0"/>
          <w:numId w:val="28"/>
        </w:numPr>
        <w:ind w:firstLineChars="0"/>
      </w:pPr>
      <w:bookmarkStart w:id="50" w:name="OLE_LINK32"/>
      <w:bookmarkStart w:id="51" w:name="OLE_LINK33"/>
      <w:bookmarkStart w:id="52" w:name="OLE_LINK34"/>
      <w:r>
        <w:rPr>
          <w:rFonts w:hint="eastAsia"/>
        </w:rPr>
        <w:t>全球访问量统计</w:t>
      </w:r>
      <w:r w:rsidR="00BE6338">
        <w:rPr>
          <w:rFonts w:hint="eastAsia"/>
        </w:rPr>
        <w:t>地图应用</w:t>
      </w:r>
    </w:p>
    <w:bookmarkEnd w:id="50"/>
    <w:bookmarkEnd w:id="51"/>
    <w:bookmarkEnd w:id="52"/>
    <w:p w:rsidR="00BA05D2" w:rsidRDefault="002670D8" w:rsidP="002C270F">
      <w:pPr>
        <w:pStyle w:val="a0"/>
        <w:ind w:left="220" w:firstLine="560"/>
      </w:pPr>
      <w:r>
        <w:rPr>
          <w:rFonts w:hint="eastAsia"/>
        </w:rPr>
        <w:t>全球访问量统计地图应用，将全球各国历史访问量进行累加</w:t>
      </w:r>
      <w:r w:rsidR="002C270F">
        <w:rPr>
          <w:rFonts w:hint="eastAsia"/>
        </w:rPr>
        <w:t>。</w:t>
      </w:r>
      <w:r>
        <w:rPr>
          <w:rFonts w:hint="eastAsia"/>
        </w:rPr>
        <w:t>国家数量、全球总访问量、历年各国总访问量作为主要统计指标，根据屏幕视图跳转实时统计屏幕内的各项统计值。</w:t>
      </w:r>
    </w:p>
    <w:p w:rsidR="00BE6338" w:rsidRDefault="00327098" w:rsidP="00BE6338">
      <w:pPr>
        <w:pStyle w:val="a0"/>
        <w:ind w:firstLineChars="0"/>
      </w:pPr>
      <w:r>
        <w:rPr>
          <w:noProof/>
        </w:rPr>
        <w:drawing>
          <wp:inline distT="0" distB="0" distL="0" distR="0" wp14:anchorId="6F62A408" wp14:editId="45140633">
            <wp:extent cx="5274310" cy="2600325"/>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600325"/>
                    </a:xfrm>
                    <a:prstGeom prst="rect">
                      <a:avLst/>
                    </a:prstGeom>
                  </pic:spPr>
                </pic:pic>
              </a:graphicData>
            </a:graphic>
          </wp:inline>
        </w:drawing>
      </w:r>
    </w:p>
    <w:p w:rsidR="00BE6338" w:rsidRPr="004068AC" w:rsidRDefault="00BE6338" w:rsidP="00BE6338">
      <w:pPr>
        <w:pStyle w:val="a0"/>
        <w:ind w:left="1280" w:firstLineChars="0" w:firstLine="0"/>
      </w:pPr>
    </w:p>
    <w:p w:rsidR="004068AC" w:rsidRDefault="00304107" w:rsidP="00FA1624">
      <w:pPr>
        <w:pStyle w:val="1"/>
      </w:pPr>
      <w:bookmarkStart w:id="53" w:name="_Toc497318702"/>
      <w:r>
        <w:rPr>
          <w:rFonts w:hint="eastAsia"/>
        </w:rPr>
        <w:lastRenderedPageBreak/>
        <w:t>部署和</w:t>
      </w:r>
      <w:r w:rsidR="00FA1624">
        <w:rPr>
          <w:rFonts w:hint="eastAsia"/>
        </w:rPr>
        <w:t>说明</w:t>
      </w:r>
      <w:bookmarkEnd w:id="53"/>
    </w:p>
    <w:p w:rsidR="00B0586C" w:rsidRDefault="00B0586C" w:rsidP="00B0586C">
      <w:pPr>
        <w:pStyle w:val="2"/>
      </w:pPr>
      <w:bookmarkStart w:id="54" w:name="_Toc497318703"/>
      <w:r>
        <w:rPr>
          <w:rFonts w:hint="eastAsia"/>
        </w:rPr>
        <w:t>应用部署</w:t>
      </w:r>
      <w:bookmarkEnd w:id="54"/>
    </w:p>
    <w:p w:rsidR="00BB4A3B" w:rsidRDefault="002E2FB7" w:rsidP="00BB4A3B">
      <w:pPr>
        <w:pStyle w:val="a0"/>
        <w:ind w:firstLine="560"/>
      </w:pPr>
      <w:r>
        <w:rPr>
          <w:rFonts w:hint="eastAsia"/>
        </w:rPr>
        <w:t>整个专题展的构成包括四个部分：</w:t>
      </w:r>
    </w:p>
    <w:tbl>
      <w:tblPr>
        <w:tblStyle w:val="af3"/>
        <w:tblW w:w="8575" w:type="dxa"/>
        <w:tblLook w:val="04A0" w:firstRow="1" w:lastRow="0" w:firstColumn="1" w:lastColumn="0" w:noHBand="0" w:noVBand="1"/>
      </w:tblPr>
      <w:tblGrid>
        <w:gridCol w:w="704"/>
        <w:gridCol w:w="2804"/>
        <w:gridCol w:w="3019"/>
        <w:gridCol w:w="2048"/>
      </w:tblGrid>
      <w:tr w:rsidR="00FB4ABE" w:rsidRPr="00320B1D" w:rsidTr="00320B1D">
        <w:tc>
          <w:tcPr>
            <w:tcW w:w="704" w:type="dxa"/>
          </w:tcPr>
          <w:p w:rsidR="002E2FB7" w:rsidRPr="00320B1D" w:rsidRDefault="00736E1B" w:rsidP="00BB4A3B">
            <w:pPr>
              <w:pStyle w:val="a0"/>
              <w:ind w:firstLineChars="0" w:firstLine="0"/>
              <w:rPr>
                <w:sz w:val="21"/>
                <w:szCs w:val="21"/>
              </w:rPr>
            </w:pPr>
            <w:r w:rsidRPr="00320B1D">
              <w:rPr>
                <w:rFonts w:hint="eastAsia"/>
                <w:sz w:val="21"/>
                <w:szCs w:val="21"/>
              </w:rPr>
              <w:t>序号</w:t>
            </w:r>
          </w:p>
        </w:tc>
        <w:tc>
          <w:tcPr>
            <w:tcW w:w="2804" w:type="dxa"/>
          </w:tcPr>
          <w:p w:rsidR="002E2FB7" w:rsidRPr="00320B1D" w:rsidRDefault="00736E1B" w:rsidP="00BB4A3B">
            <w:pPr>
              <w:pStyle w:val="a0"/>
              <w:ind w:firstLineChars="0" w:firstLine="0"/>
              <w:rPr>
                <w:sz w:val="21"/>
                <w:szCs w:val="21"/>
              </w:rPr>
            </w:pPr>
            <w:r w:rsidRPr="00320B1D">
              <w:rPr>
                <w:rFonts w:hint="eastAsia"/>
                <w:sz w:val="21"/>
                <w:szCs w:val="21"/>
              </w:rPr>
              <w:t>内容</w:t>
            </w:r>
          </w:p>
        </w:tc>
        <w:tc>
          <w:tcPr>
            <w:tcW w:w="3019" w:type="dxa"/>
          </w:tcPr>
          <w:p w:rsidR="002E2FB7" w:rsidRPr="00320B1D" w:rsidRDefault="00736E1B" w:rsidP="00BB4A3B">
            <w:pPr>
              <w:pStyle w:val="a0"/>
              <w:ind w:firstLineChars="0" w:firstLine="0"/>
              <w:rPr>
                <w:sz w:val="21"/>
                <w:szCs w:val="21"/>
              </w:rPr>
            </w:pPr>
            <w:r w:rsidRPr="00320B1D">
              <w:rPr>
                <w:rFonts w:hint="eastAsia"/>
                <w:sz w:val="21"/>
                <w:szCs w:val="21"/>
              </w:rPr>
              <w:t>部署位置</w:t>
            </w:r>
          </w:p>
        </w:tc>
        <w:tc>
          <w:tcPr>
            <w:tcW w:w="2048" w:type="dxa"/>
          </w:tcPr>
          <w:p w:rsidR="002E2FB7" w:rsidRPr="00320B1D" w:rsidRDefault="00736E1B" w:rsidP="00BB4A3B">
            <w:pPr>
              <w:pStyle w:val="a0"/>
              <w:ind w:firstLineChars="0" w:firstLine="0"/>
              <w:rPr>
                <w:sz w:val="21"/>
                <w:szCs w:val="21"/>
              </w:rPr>
            </w:pPr>
            <w:r w:rsidRPr="00320B1D">
              <w:rPr>
                <w:rFonts w:hint="eastAsia"/>
                <w:sz w:val="21"/>
                <w:szCs w:val="21"/>
              </w:rPr>
              <w:t>备注</w:t>
            </w:r>
          </w:p>
        </w:tc>
      </w:tr>
      <w:tr w:rsidR="00FB4ABE" w:rsidRPr="00320B1D" w:rsidTr="00320B1D">
        <w:tc>
          <w:tcPr>
            <w:tcW w:w="704" w:type="dxa"/>
          </w:tcPr>
          <w:p w:rsidR="002E2FB7" w:rsidRPr="00320B1D" w:rsidRDefault="00736E1B" w:rsidP="00BB4A3B">
            <w:pPr>
              <w:pStyle w:val="a0"/>
              <w:ind w:firstLineChars="0" w:firstLine="0"/>
              <w:rPr>
                <w:sz w:val="21"/>
                <w:szCs w:val="21"/>
              </w:rPr>
            </w:pPr>
            <w:r w:rsidRPr="00320B1D">
              <w:rPr>
                <w:rFonts w:hint="eastAsia"/>
                <w:sz w:val="21"/>
                <w:szCs w:val="21"/>
              </w:rPr>
              <w:t>1</w:t>
            </w:r>
          </w:p>
        </w:tc>
        <w:tc>
          <w:tcPr>
            <w:tcW w:w="2804" w:type="dxa"/>
          </w:tcPr>
          <w:p w:rsidR="002E2FB7" w:rsidRPr="00320B1D" w:rsidRDefault="002E2FB7" w:rsidP="00BB4A3B">
            <w:pPr>
              <w:pStyle w:val="a0"/>
              <w:ind w:firstLineChars="0" w:firstLine="0"/>
              <w:rPr>
                <w:sz w:val="21"/>
                <w:szCs w:val="21"/>
              </w:rPr>
            </w:pPr>
          </w:p>
        </w:tc>
        <w:tc>
          <w:tcPr>
            <w:tcW w:w="3019" w:type="dxa"/>
          </w:tcPr>
          <w:p w:rsidR="002E2FB7" w:rsidRPr="00320B1D" w:rsidRDefault="002E2FB7" w:rsidP="00C31FD7">
            <w:pPr>
              <w:pStyle w:val="a0"/>
              <w:ind w:firstLineChars="0" w:firstLine="0"/>
              <w:rPr>
                <w:sz w:val="21"/>
                <w:szCs w:val="21"/>
              </w:rPr>
            </w:pPr>
          </w:p>
        </w:tc>
        <w:tc>
          <w:tcPr>
            <w:tcW w:w="2048" w:type="dxa"/>
          </w:tcPr>
          <w:p w:rsidR="002E2FB7" w:rsidRPr="00320B1D" w:rsidRDefault="002E2FB7" w:rsidP="00BB4A3B">
            <w:pPr>
              <w:pStyle w:val="a0"/>
              <w:ind w:firstLineChars="0" w:firstLine="0"/>
              <w:rPr>
                <w:sz w:val="21"/>
                <w:szCs w:val="21"/>
              </w:rPr>
            </w:pPr>
          </w:p>
        </w:tc>
      </w:tr>
      <w:tr w:rsidR="00FB4ABE" w:rsidRPr="00320B1D" w:rsidTr="00320B1D">
        <w:tc>
          <w:tcPr>
            <w:tcW w:w="704" w:type="dxa"/>
          </w:tcPr>
          <w:p w:rsidR="002E2FB7" w:rsidRPr="00320B1D" w:rsidRDefault="00736E1B" w:rsidP="00BB4A3B">
            <w:pPr>
              <w:pStyle w:val="a0"/>
              <w:ind w:firstLineChars="0" w:firstLine="0"/>
              <w:rPr>
                <w:sz w:val="21"/>
                <w:szCs w:val="21"/>
              </w:rPr>
            </w:pPr>
            <w:r w:rsidRPr="00320B1D">
              <w:rPr>
                <w:rFonts w:hint="eastAsia"/>
                <w:sz w:val="21"/>
                <w:szCs w:val="21"/>
              </w:rPr>
              <w:t>2</w:t>
            </w:r>
          </w:p>
        </w:tc>
        <w:tc>
          <w:tcPr>
            <w:tcW w:w="2804" w:type="dxa"/>
          </w:tcPr>
          <w:p w:rsidR="002E2FB7" w:rsidRPr="00320B1D" w:rsidRDefault="002E2FB7" w:rsidP="00BB4A3B">
            <w:pPr>
              <w:pStyle w:val="a0"/>
              <w:ind w:firstLineChars="0" w:firstLine="0"/>
              <w:rPr>
                <w:sz w:val="21"/>
                <w:szCs w:val="21"/>
              </w:rPr>
            </w:pPr>
          </w:p>
        </w:tc>
        <w:tc>
          <w:tcPr>
            <w:tcW w:w="3019" w:type="dxa"/>
          </w:tcPr>
          <w:p w:rsidR="002E2FB7" w:rsidRPr="00320B1D" w:rsidRDefault="002E2FB7" w:rsidP="00BB4A3B">
            <w:pPr>
              <w:pStyle w:val="a0"/>
              <w:ind w:firstLineChars="0" w:firstLine="0"/>
              <w:rPr>
                <w:sz w:val="21"/>
                <w:szCs w:val="21"/>
              </w:rPr>
            </w:pPr>
          </w:p>
        </w:tc>
        <w:tc>
          <w:tcPr>
            <w:tcW w:w="2048" w:type="dxa"/>
          </w:tcPr>
          <w:p w:rsidR="002E2FB7" w:rsidRPr="00320B1D" w:rsidRDefault="002E2FB7" w:rsidP="00BB4A3B">
            <w:pPr>
              <w:pStyle w:val="a0"/>
              <w:ind w:firstLineChars="0" w:firstLine="0"/>
              <w:rPr>
                <w:sz w:val="21"/>
                <w:szCs w:val="21"/>
              </w:rPr>
            </w:pPr>
          </w:p>
        </w:tc>
      </w:tr>
      <w:tr w:rsidR="00FB4ABE" w:rsidRPr="00320B1D" w:rsidTr="00320B1D">
        <w:tc>
          <w:tcPr>
            <w:tcW w:w="704" w:type="dxa"/>
          </w:tcPr>
          <w:p w:rsidR="002E2FB7" w:rsidRPr="00320B1D" w:rsidRDefault="00736E1B" w:rsidP="00BB4A3B">
            <w:pPr>
              <w:pStyle w:val="a0"/>
              <w:ind w:firstLineChars="0" w:firstLine="0"/>
              <w:rPr>
                <w:sz w:val="21"/>
                <w:szCs w:val="21"/>
              </w:rPr>
            </w:pPr>
            <w:r w:rsidRPr="00320B1D">
              <w:rPr>
                <w:rFonts w:hint="eastAsia"/>
                <w:sz w:val="21"/>
                <w:szCs w:val="21"/>
              </w:rPr>
              <w:t>3</w:t>
            </w:r>
          </w:p>
        </w:tc>
        <w:tc>
          <w:tcPr>
            <w:tcW w:w="2804" w:type="dxa"/>
          </w:tcPr>
          <w:p w:rsidR="002E2FB7" w:rsidRPr="00320B1D" w:rsidRDefault="002E2FB7" w:rsidP="00BB4A3B">
            <w:pPr>
              <w:pStyle w:val="a0"/>
              <w:ind w:firstLineChars="0" w:firstLine="0"/>
              <w:rPr>
                <w:sz w:val="21"/>
                <w:szCs w:val="21"/>
              </w:rPr>
            </w:pPr>
          </w:p>
        </w:tc>
        <w:tc>
          <w:tcPr>
            <w:tcW w:w="3019" w:type="dxa"/>
          </w:tcPr>
          <w:p w:rsidR="00C31FD7" w:rsidRPr="00320B1D" w:rsidRDefault="00C31FD7" w:rsidP="00BB4A3B">
            <w:pPr>
              <w:pStyle w:val="a0"/>
              <w:ind w:firstLineChars="0" w:firstLine="0"/>
              <w:rPr>
                <w:sz w:val="21"/>
                <w:szCs w:val="21"/>
              </w:rPr>
            </w:pPr>
          </w:p>
        </w:tc>
        <w:tc>
          <w:tcPr>
            <w:tcW w:w="2048" w:type="dxa"/>
          </w:tcPr>
          <w:p w:rsidR="002E2FB7" w:rsidRPr="00320B1D" w:rsidRDefault="002E2FB7" w:rsidP="00BB4A3B">
            <w:pPr>
              <w:pStyle w:val="a0"/>
              <w:ind w:firstLineChars="0" w:firstLine="0"/>
              <w:rPr>
                <w:sz w:val="21"/>
                <w:szCs w:val="21"/>
              </w:rPr>
            </w:pPr>
          </w:p>
        </w:tc>
      </w:tr>
      <w:tr w:rsidR="00FB4ABE" w:rsidRPr="00320B1D" w:rsidTr="00320B1D">
        <w:tc>
          <w:tcPr>
            <w:tcW w:w="704" w:type="dxa"/>
          </w:tcPr>
          <w:p w:rsidR="002E2FB7" w:rsidRPr="00320B1D" w:rsidRDefault="00736E1B" w:rsidP="00BB4A3B">
            <w:pPr>
              <w:pStyle w:val="a0"/>
              <w:ind w:firstLineChars="0" w:firstLine="0"/>
              <w:rPr>
                <w:sz w:val="21"/>
                <w:szCs w:val="21"/>
              </w:rPr>
            </w:pPr>
            <w:r w:rsidRPr="00320B1D">
              <w:rPr>
                <w:rFonts w:hint="eastAsia"/>
                <w:sz w:val="21"/>
                <w:szCs w:val="21"/>
              </w:rPr>
              <w:t>4</w:t>
            </w:r>
          </w:p>
        </w:tc>
        <w:tc>
          <w:tcPr>
            <w:tcW w:w="2804" w:type="dxa"/>
          </w:tcPr>
          <w:p w:rsidR="002E2FB7" w:rsidRPr="00320B1D" w:rsidRDefault="002E2FB7" w:rsidP="00BB4A3B">
            <w:pPr>
              <w:pStyle w:val="a0"/>
              <w:ind w:firstLineChars="0" w:firstLine="0"/>
              <w:rPr>
                <w:sz w:val="21"/>
                <w:szCs w:val="21"/>
              </w:rPr>
            </w:pPr>
          </w:p>
        </w:tc>
        <w:tc>
          <w:tcPr>
            <w:tcW w:w="3019" w:type="dxa"/>
          </w:tcPr>
          <w:p w:rsidR="00C31FD7" w:rsidRPr="00320B1D" w:rsidRDefault="00C31FD7" w:rsidP="00BB4A3B">
            <w:pPr>
              <w:pStyle w:val="a0"/>
              <w:ind w:firstLineChars="0" w:firstLine="0"/>
              <w:rPr>
                <w:sz w:val="21"/>
                <w:szCs w:val="21"/>
              </w:rPr>
            </w:pPr>
          </w:p>
        </w:tc>
        <w:tc>
          <w:tcPr>
            <w:tcW w:w="2048" w:type="dxa"/>
          </w:tcPr>
          <w:p w:rsidR="000C274D" w:rsidRPr="00320B1D" w:rsidRDefault="000C274D" w:rsidP="00BB4A3B">
            <w:pPr>
              <w:pStyle w:val="a0"/>
              <w:ind w:firstLineChars="0" w:firstLine="0"/>
              <w:rPr>
                <w:sz w:val="21"/>
                <w:szCs w:val="21"/>
              </w:rPr>
            </w:pPr>
          </w:p>
        </w:tc>
      </w:tr>
    </w:tbl>
    <w:p w:rsidR="00B0586C" w:rsidRDefault="00B0586C" w:rsidP="00B0586C">
      <w:pPr>
        <w:pStyle w:val="2"/>
      </w:pPr>
      <w:bookmarkStart w:id="55" w:name="_Toc497318704"/>
      <w:r>
        <w:rPr>
          <w:rFonts w:hint="eastAsia"/>
        </w:rPr>
        <w:t>在线使用</w:t>
      </w:r>
      <w:bookmarkEnd w:id="55"/>
    </w:p>
    <w:p w:rsidR="002E2FB7" w:rsidRPr="00BB4A3B" w:rsidRDefault="00971EF7" w:rsidP="00971EF7">
      <w:pPr>
        <w:pStyle w:val="a0"/>
        <w:ind w:firstLine="560"/>
      </w:pPr>
      <w:r>
        <w:rPr>
          <w:rFonts w:hint="eastAsia"/>
        </w:rPr>
        <w:t>全国地质资料馆网站访问量专题</w:t>
      </w:r>
      <w:r w:rsidR="00B0586C">
        <w:rPr>
          <w:rFonts w:hint="eastAsia"/>
        </w:rPr>
        <w:t>在线访问地址：</w:t>
      </w:r>
    </w:p>
    <w:p w:rsidR="00FA1624" w:rsidRDefault="00971EF7" w:rsidP="00FA1624">
      <w:pPr>
        <w:pStyle w:val="a0"/>
        <w:ind w:firstLine="560"/>
      </w:pPr>
      <w:r w:rsidRPr="00971EF7">
        <w:rPr>
          <w:rStyle w:val="af1"/>
        </w:rPr>
        <w:t>http://data.ngac.org.cn/ngac3D/index.html#branch=4&amp;collection=1&amp;id=12</w:t>
      </w:r>
    </w:p>
    <w:p w:rsidR="00B12CB7" w:rsidRDefault="00B12CB7" w:rsidP="00FA1624">
      <w:pPr>
        <w:pStyle w:val="a0"/>
        <w:ind w:firstLine="560"/>
      </w:pPr>
      <w:r>
        <w:rPr>
          <w:rFonts w:hint="eastAsia"/>
        </w:rPr>
        <w:t>应用的操作比较简单</w:t>
      </w:r>
      <w:r w:rsidR="00F567D8">
        <w:rPr>
          <w:rFonts w:hint="eastAsia"/>
        </w:rPr>
        <w:t>，</w:t>
      </w:r>
      <w:r w:rsidR="00971EF7">
        <w:rPr>
          <w:rFonts w:hint="eastAsia"/>
        </w:rPr>
        <w:t>分为</w:t>
      </w:r>
      <w:bookmarkStart w:id="56" w:name="OLE_LINK5"/>
      <w:bookmarkStart w:id="57" w:name="OLE_LINK6"/>
      <w:bookmarkStart w:id="58" w:name="OLE_LINK7"/>
      <w:r w:rsidR="007A0C34">
        <w:rPr>
          <w:rFonts w:hint="eastAsia"/>
        </w:rPr>
        <w:t>“全球访问量专题”、</w:t>
      </w:r>
      <w:bookmarkEnd w:id="56"/>
      <w:bookmarkEnd w:id="57"/>
      <w:bookmarkEnd w:id="58"/>
      <w:r w:rsidR="007A0C34">
        <w:rPr>
          <w:rFonts w:hint="eastAsia"/>
        </w:rPr>
        <w:t>“国内访问量专题”、“访问量统计”三个模块</w:t>
      </w:r>
      <w:r w:rsidR="00B61DC8">
        <w:rPr>
          <w:rFonts w:hint="eastAsia"/>
        </w:rPr>
        <w:t>。系统</w:t>
      </w:r>
      <w:r>
        <w:rPr>
          <w:rFonts w:hint="eastAsia"/>
        </w:rPr>
        <w:t>界面效果如下：</w:t>
      </w:r>
    </w:p>
    <w:p w:rsidR="00B0586C" w:rsidRPr="00E33A9B" w:rsidRDefault="007A0C34" w:rsidP="00163D07">
      <w:pPr>
        <w:pStyle w:val="3"/>
      </w:pPr>
      <w:bookmarkStart w:id="59" w:name="_Toc497318705"/>
      <w:r>
        <w:rPr>
          <w:rFonts w:hint="eastAsia"/>
        </w:rPr>
        <w:lastRenderedPageBreak/>
        <w:t>加载</w:t>
      </w:r>
      <w:r w:rsidR="00B61DC8">
        <w:rPr>
          <w:rFonts w:hint="eastAsia"/>
        </w:rPr>
        <w:t>页面</w:t>
      </w:r>
      <w:bookmarkEnd w:id="59"/>
    </w:p>
    <w:p w:rsidR="00B0586C" w:rsidRDefault="007A0C34" w:rsidP="00FA1624">
      <w:pPr>
        <w:pStyle w:val="a0"/>
        <w:ind w:firstLine="560"/>
      </w:pPr>
      <w:r>
        <w:rPr>
          <w:noProof/>
        </w:rPr>
        <w:drawing>
          <wp:inline distT="0" distB="0" distL="0" distR="0" wp14:anchorId="1B02A22A" wp14:editId="0A7121DB">
            <wp:extent cx="5274310" cy="2586355"/>
            <wp:effectExtent l="0" t="0" r="254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586355"/>
                    </a:xfrm>
                    <a:prstGeom prst="rect">
                      <a:avLst/>
                    </a:prstGeom>
                  </pic:spPr>
                </pic:pic>
              </a:graphicData>
            </a:graphic>
          </wp:inline>
        </w:drawing>
      </w:r>
    </w:p>
    <w:p w:rsidR="00E33A9B" w:rsidRPr="007F53F8" w:rsidRDefault="007F53F8" w:rsidP="00163D07">
      <w:pPr>
        <w:pStyle w:val="3"/>
      </w:pPr>
      <w:bookmarkStart w:id="60" w:name="_Toc497318706"/>
      <w:r w:rsidRPr="007F53F8">
        <w:rPr>
          <w:rFonts w:hint="eastAsia"/>
        </w:rPr>
        <w:t>首页</w:t>
      </w:r>
      <w:bookmarkEnd w:id="60"/>
    </w:p>
    <w:p w:rsidR="007F53F8" w:rsidRDefault="007A0C34" w:rsidP="00FA1624">
      <w:pPr>
        <w:pStyle w:val="a0"/>
        <w:ind w:firstLine="560"/>
      </w:pPr>
      <w:r>
        <w:rPr>
          <w:noProof/>
        </w:rPr>
        <w:drawing>
          <wp:inline distT="0" distB="0" distL="0" distR="0" wp14:anchorId="5E40BE3C" wp14:editId="540C1C2B">
            <wp:extent cx="5274310" cy="259588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595880"/>
                    </a:xfrm>
                    <a:prstGeom prst="rect">
                      <a:avLst/>
                    </a:prstGeom>
                  </pic:spPr>
                </pic:pic>
              </a:graphicData>
            </a:graphic>
          </wp:inline>
        </w:drawing>
      </w:r>
    </w:p>
    <w:p w:rsidR="007C7186" w:rsidRPr="00315405" w:rsidRDefault="007C7186" w:rsidP="00163D07">
      <w:pPr>
        <w:pStyle w:val="3"/>
      </w:pPr>
      <w:bookmarkStart w:id="61" w:name="_Toc497318707"/>
      <w:r w:rsidRPr="00315405">
        <w:rPr>
          <w:rFonts w:hint="eastAsia"/>
        </w:rPr>
        <w:t>标题栏</w:t>
      </w:r>
      <w:bookmarkEnd w:id="61"/>
    </w:p>
    <w:p w:rsidR="007C7186" w:rsidRDefault="007A0C34" w:rsidP="00FA1624">
      <w:pPr>
        <w:pStyle w:val="a0"/>
        <w:ind w:firstLine="560"/>
      </w:pPr>
      <w:r>
        <w:rPr>
          <w:noProof/>
        </w:rPr>
        <w:drawing>
          <wp:inline distT="0" distB="0" distL="0" distR="0" wp14:anchorId="572C5AE5" wp14:editId="5D243EF1">
            <wp:extent cx="2994660" cy="753043"/>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26920" cy="761155"/>
                    </a:xfrm>
                    <a:prstGeom prst="rect">
                      <a:avLst/>
                    </a:prstGeom>
                  </pic:spPr>
                </pic:pic>
              </a:graphicData>
            </a:graphic>
          </wp:inline>
        </w:drawing>
      </w:r>
    </w:p>
    <w:p w:rsidR="003E054B" w:rsidRDefault="007A0C34" w:rsidP="00FA1624">
      <w:pPr>
        <w:pStyle w:val="a0"/>
        <w:ind w:firstLine="560"/>
      </w:pPr>
      <w:r>
        <w:rPr>
          <w:rFonts w:hint="eastAsia"/>
        </w:rPr>
        <w:t>按钮</w:t>
      </w:r>
      <w:r w:rsidR="003E054B">
        <w:rPr>
          <w:rFonts w:hint="eastAsia"/>
        </w:rPr>
        <w:t>链接到</w:t>
      </w:r>
      <w:r w:rsidR="00455CE4">
        <w:rPr>
          <w:rFonts w:hint="eastAsia"/>
        </w:rPr>
        <w:t>国家地质</w:t>
      </w:r>
      <w:r>
        <w:rPr>
          <w:rFonts w:hint="eastAsia"/>
        </w:rPr>
        <w:t>资料数据中心</w:t>
      </w:r>
      <w:r w:rsidR="00455CE4">
        <w:rPr>
          <w:rFonts w:hint="eastAsia"/>
        </w:rPr>
        <w:t>的页面</w:t>
      </w:r>
    </w:p>
    <w:p w:rsidR="00455CE4" w:rsidRDefault="00455CE4" w:rsidP="00FA1624">
      <w:pPr>
        <w:pStyle w:val="a0"/>
        <w:ind w:firstLine="560"/>
      </w:pPr>
      <w:r>
        <w:rPr>
          <w:noProof/>
        </w:rPr>
        <w:lastRenderedPageBreak/>
        <w:drawing>
          <wp:inline distT="0" distB="0" distL="0" distR="0" wp14:anchorId="121595FE" wp14:editId="2624B5D7">
            <wp:extent cx="5274310" cy="28790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79090"/>
                    </a:xfrm>
                    <a:prstGeom prst="rect">
                      <a:avLst/>
                    </a:prstGeom>
                  </pic:spPr>
                </pic:pic>
              </a:graphicData>
            </a:graphic>
          </wp:inline>
        </w:drawing>
      </w:r>
    </w:p>
    <w:p w:rsidR="007A0C34" w:rsidRDefault="007A0C34" w:rsidP="00FA1624">
      <w:pPr>
        <w:pStyle w:val="a0"/>
        <w:ind w:firstLine="560"/>
      </w:pPr>
      <w:r>
        <w:rPr>
          <w:noProof/>
        </w:rPr>
        <w:drawing>
          <wp:inline distT="0" distB="0" distL="0" distR="0" wp14:anchorId="5A0F2401" wp14:editId="11E52CDB">
            <wp:extent cx="5274310" cy="259461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94610"/>
                    </a:xfrm>
                    <a:prstGeom prst="rect">
                      <a:avLst/>
                    </a:prstGeom>
                  </pic:spPr>
                </pic:pic>
              </a:graphicData>
            </a:graphic>
          </wp:inline>
        </w:drawing>
      </w:r>
    </w:p>
    <w:p w:rsidR="007C7186" w:rsidRPr="00315405" w:rsidRDefault="007C7186" w:rsidP="00163D07">
      <w:pPr>
        <w:pStyle w:val="3"/>
      </w:pPr>
      <w:bookmarkStart w:id="62" w:name="_Toc497318708"/>
      <w:r w:rsidRPr="00315405">
        <w:rPr>
          <w:rFonts w:hint="eastAsia"/>
        </w:rPr>
        <w:t>菜单栏</w:t>
      </w:r>
      <w:bookmarkEnd w:id="62"/>
    </w:p>
    <w:p w:rsidR="007C7186" w:rsidRDefault="007A0C34" w:rsidP="007C7186">
      <w:pPr>
        <w:pStyle w:val="a0"/>
        <w:ind w:firstLine="560"/>
      </w:pPr>
      <w:r>
        <w:rPr>
          <w:noProof/>
        </w:rPr>
        <w:drawing>
          <wp:inline distT="0" distB="0" distL="0" distR="0" wp14:anchorId="2A215F28" wp14:editId="56E761A7">
            <wp:extent cx="5274310" cy="2197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19710"/>
                    </a:xfrm>
                    <a:prstGeom prst="rect">
                      <a:avLst/>
                    </a:prstGeom>
                  </pic:spPr>
                </pic:pic>
              </a:graphicData>
            </a:graphic>
          </wp:inline>
        </w:drawing>
      </w:r>
    </w:p>
    <w:p w:rsidR="00235CB8" w:rsidRPr="003460C9" w:rsidRDefault="007A0C34" w:rsidP="00163D07">
      <w:pPr>
        <w:pStyle w:val="3"/>
      </w:pPr>
      <w:bookmarkStart w:id="63" w:name="_Toc497318709"/>
      <w:r>
        <w:rPr>
          <w:rFonts w:hint="eastAsia"/>
        </w:rPr>
        <w:lastRenderedPageBreak/>
        <w:t>全球访问量专题</w:t>
      </w:r>
      <w:bookmarkEnd w:id="63"/>
    </w:p>
    <w:p w:rsidR="004E774E" w:rsidRDefault="00B61DC8" w:rsidP="00B61DC8">
      <w:pPr>
        <w:pStyle w:val="a0"/>
        <w:ind w:firstLine="560"/>
      </w:pPr>
      <w:r>
        <w:rPr>
          <w:noProof/>
        </w:rPr>
        <w:drawing>
          <wp:inline distT="0" distB="0" distL="0" distR="0" wp14:anchorId="4BD4CC26" wp14:editId="0276D727">
            <wp:extent cx="5274310" cy="259461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594610"/>
                    </a:xfrm>
                    <a:prstGeom prst="rect">
                      <a:avLst/>
                    </a:prstGeom>
                  </pic:spPr>
                </pic:pic>
              </a:graphicData>
            </a:graphic>
          </wp:inline>
        </w:drawing>
      </w:r>
    </w:p>
    <w:p w:rsidR="006D1958" w:rsidRDefault="007A0C34" w:rsidP="006D1958">
      <w:pPr>
        <w:pStyle w:val="3"/>
      </w:pPr>
      <w:bookmarkStart w:id="64" w:name="_Toc497318710"/>
      <w:r>
        <w:rPr>
          <w:rFonts w:hint="eastAsia"/>
        </w:rPr>
        <w:t>国内访问量专题</w:t>
      </w:r>
      <w:bookmarkEnd w:id="64"/>
    </w:p>
    <w:p w:rsidR="006D1958" w:rsidRDefault="00B61DC8" w:rsidP="00FA1624">
      <w:pPr>
        <w:pStyle w:val="a0"/>
        <w:ind w:firstLine="560"/>
      </w:pPr>
      <w:r>
        <w:rPr>
          <w:noProof/>
        </w:rPr>
        <w:drawing>
          <wp:inline distT="0" distB="0" distL="0" distR="0" wp14:anchorId="7FF7D95B" wp14:editId="69C497E0">
            <wp:extent cx="5274310" cy="2588895"/>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588895"/>
                    </a:xfrm>
                    <a:prstGeom prst="rect">
                      <a:avLst/>
                    </a:prstGeom>
                  </pic:spPr>
                </pic:pic>
              </a:graphicData>
            </a:graphic>
          </wp:inline>
        </w:drawing>
      </w:r>
    </w:p>
    <w:p w:rsidR="00B73425" w:rsidRDefault="00B61DC8" w:rsidP="00B61DC8">
      <w:pPr>
        <w:pStyle w:val="a0"/>
        <w:ind w:firstLine="560"/>
      </w:pPr>
      <w:r>
        <w:rPr>
          <w:noProof/>
        </w:rPr>
        <w:lastRenderedPageBreak/>
        <w:drawing>
          <wp:inline distT="0" distB="0" distL="0" distR="0" wp14:anchorId="321D8EAD" wp14:editId="55A97D3B">
            <wp:extent cx="5274310" cy="2588895"/>
            <wp:effectExtent l="0" t="0" r="254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88895"/>
                    </a:xfrm>
                    <a:prstGeom prst="rect">
                      <a:avLst/>
                    </a:prstGeom>
                  </pic:spPr>
                </pic:pic>
              </a:graphicData>
            </a:graphic>
          </wp:inline>
        </w:drawing>
      </w:r>
    </w:p>
    <w:p w:rsidR="006D1958" w:rsidRDefault="007A0C34" w:rsidP="006D1958">
      <w:pPr>
        <w:pStyle w:val="3"/>
      </w:pPr>
      <w:bookmarkStart w:id="65" w:name="_Toc497318711"/>
      <w:r>
        <w:rPr>
          <w:rFonts w:hint="eastAsia"/>
        </w:rPr>
        <w:t>访问量统计</w:t>
      </w:r>
      <w:bookmarkEnd w:id="65"/>
    </w:p>
    <w:p w:rsidR="006D1958" w:rsidRPr="00FA1624" w:rsidRDefault="007A0C34" w:rsidP="00B61DC8">
      <w:pPr>
        <w:pStyle w:val="a0"/>
        <w:ind w:firstLine="560"/>
      </w:pPr>
      <w:r>
        <w:rPr>
          <w:noProof/>
        </w:rPr>
        <w:drawing>
          <wp:inline distT="0" distB="0" distL="0" distR="0" wp14:anchorId="7024197F" wp14:editId="7DEBF0F6">
            <wp:extent cx="5274310" cy="260413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604135"/>
                    </a:xfrm>
                    <a:prstGeom prst="rect">
                      <a:avLst/>
                    </a:prstGeom>
                  </pic:spPr>
                </pic:pic>
              </a:graphicData>
            </a:graphic>
          </wp:inline>
        </w:drawing>
      </w:r>
    </w:p>
    <w:sectPr w:rsidR="006D1958" w:rsidRPr="00FA1624" w:rsidSect="00EC7A1B">
      <w:footerReference w:type="default" r:id="rId27"/>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23F81" w:rsidRDefault="00B23F81" w:rsidP="005D4F58">
      <w:pPr>
        <w:spacing w:line="240" w:lineRule="auto"/>
      </w:pPr>
      <w:r>
        <w:separator/>
      </w:r>
    </w:p>
    <w:p w:rsidR="00B23F81" w:rsidRDefault="00B23F81"/>
    <w:p w:rsidR="00B23F81" w:rsidRDefault="00B23F81"/>
  </w:endnote>
  <w:endnote w:type="continuationSeparator" w:id="0">
    <w:p w:rsidR="00B23F81" w:rsidRDefault="00B23F81" w:rsidP="005D4F58">
      <w:pPr>
        <w:spacing w:line="240" w:lineRule="auto"/>
      </w:pPr>
      <w:r>
        <w:continuationSeparator/>
      </w:r>
    </w:p>
    <w:p w:rsidR="00B23F81" w:rsidRDefault="00B23F81"/>
    <w:p w:rsidR="00B23F81" w:rsidRDefault="00B23F8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仿宋_GB2312">
    <w:altName w:val="仿宋"/>
    <w:charset w:val="86"/>
    <w:family w:val="auto"/>
    <w:pitch w:val="default"/>
    <w:sig w:usb0="00000001" w:usb1="080E0000" w:usb2="00000000" w:usb3="00000000" w:csb0="00040000" w:csb1="00000000"/>
  </w:font>
  <w:font w:name="Arial">
    <w:panose1 w:val="020B0604020202020204"/>
    <w:charset w:val="00"/>
    <w:family w:val="swiss"/>
    <w:pitch w:val="variable"/>
    <w:sig w:usb0="E0002EFF" w:usb1="C0007843"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2B40" w:rsidRDefault="00C02B40">
    <w:pPr>
      <w:pStyle w:val="ad"/>
      <w:jc w:val="right"/>
    </w:pPr>
  </w:p>
  <w:p w:rsidR="00C02B40" w:rsidRPr="00F03248" w:rsidRDefault="00C02B40" w:rsidP="00EC7A1B">
    <w:pPr>
      <w:pStyle w:val="ad"/>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2B40" w:rsidRPr="00676E17" w:rsidRDefault="00C02B40" w:rsidP="00676E17">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23F81" w:rsidRDefault="00B23F81" w:rsidP="005D4F58">
      <w:pPr>
        <w:spacing w:line="240" w:lineRule="auto"/>
      </w:pPr>
      <w:r>
        <w:separator/>
      </w:r>
    </w:p>
    <w:p w:rsidR="00B23F81" w:rsidRDefault="00B23F81"/>
    <w:p w:rsidR="00B23F81" w:rsidRDefault="00B23F81"/>
  </w:footnote>
  <w:footnote w:type="continuationSeparator" w:id="0">
    <w:p w:rsidR="00B23F81" w:rsidRDefault="00B23F81" w:rsidP="005D4F58">
      <w:pPr>
        <w:spacing w:line="240" w:lineRule="auto"/>
      </w:pPr>
      <w:r>
        <w:continuationSeparator/>
      </w:r>
    </w:p>
    <w:p w:rsidR="00B23F81" w:rsidRDefault="00B23F81"/>
    <w:p w:rsidR="00B23F81" w:rsidRDefault="00B23F81"/>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2pt;height:12pt" o:bullet="t">
        <v:imagedata r:id="rId1" o:title="mso17"/>
      </v:shape>
    </w:pict>
  </w:numPicBullet>
  <w:abstractNum w:abstractNumId="0" w15:restartNumberingAfterBreak="0">
    <w:nsid w:val="04183C10"/>
    <w:multiLevelType w:val="hybridMultilevel"/>
    <w:tmpl w:val="772E8C18"/>
    <w:lvl w:ilvl="0" w:tplc="3D7AF96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1395D1C"/>
    <w:multiLevelType w:val="multilevel"/>
    <w:tmpl w:val="7E7E0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0A43E0"/>
    <w:multiLevelType w:val="multilevel"/>
    <w:tmpl w:val="231A038A"/>
    <w:lvl w:ilvl="0">
      <w:start w:val="1"/>
      <w:numFmt w:val="decimal"/>
      <w:lvlText w:val="%1"/>
      <w:lvlJc w:val="left"/>
      <w:pPr>
        <w:tabs>
          <w:tab w:val="num" w:pos="630"/>
        </w:tabs>
        <w:ind w:left="630" w:hanging="63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4"/>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3" w15:restartNumberingAfterBreak="0">
    <w:nsid w:val="154C4354"/>
    <w:multiLevelType w:val="multilevel"/>
    <w:tmpl w:val="4B3E0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18085F"/>
    <w:multiLevelType w:val="hybridMultilevel"/>
    <w:tmpl w:val="895AEC66"/>
    <w:lvl w:ilvl="0" w:tplc="04090011">
      <w:start w:val="1"/>
      <w:numFmt w:val="decimal"/>
      <w:lvlText w:val="%1)"/>
      <w:lvlJc w:val="left"/>
      <w:pPr>
        <w:ind w:left="982" w:hanging="420"/>
      </w:p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5" w15:restartNumberingAfterBreak="0">
    <w:nsid w:val="18C0400B"/>
    <w:multiLevelType w:val="multilevel"/>
    <w:tmpl w:val="2CA2C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0B3A56"/>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22B071AD"/>
    <w:multiLevelType w:val="multilevel"/>
    <w:tmpl w:val="7F7AF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5B1163"/>
    <w:multiLevelType w:val="hybridMultilevel"/>
    <w:tmpl w:val="7438033A"/>
    <w:lvl w:ilvl="0" w:tplc="04090011">
      <w:start w:val="1"/>
      <w:numFmt w:val="decimal"/>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9" w15:restartNumberingAfterBreak="0">
    <w:nsid w:val="2FE93FCA"/>
    <w:multiLevelType w:val="hybridMultilevel"/>
    <w:tmpl w:val="EEEECA74"/>
    <w:lvl w:ilvl="0" w:tplc="04090011">
      <w:start w:val="1"/>
      <w:numFmt w:val="decimal"/>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0" w15:restartNumberingAfterBreak="0">
    <w:nsid w:val="37236F47"/>
    <w:multiLevelType w:val="multilevel"/>
    <w:tmpl w:val="843EC104"/>
    <w:lvl w:ilvl="0">
      <w:start w:val="1"/>
      <w:numFmt w:val="decimal"/>
      <w:pStyle w:val="1"/>
      <w:lvlText w:val="%1"/>
      <w:lvlJc w:val="center"/>
      <w:pPr>
        <w:ind w:left="420" w:hanging="420"/>
      </w:pPr>
      <w:rPr>
        <w:rFonts w:hint="eastAsia"/>
      </w:rPr>
    </w:lvl>
    <w:lvl w:ilvl="1">
      <w:start w:val="1"/>
      <w:numFmt w:val="decimal"/>
      <w:pStyle w:val="2"/>
      <w:lvlText w:val="%1.%2 "/>
      <w:lvlJc w:val="left"/>
      <w:pPr>
        <w:tabs>
          <w:tab w:val="num" w:pos="567"/>
        </w:tabs>
        <w:ind w:left="567"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lvlText w:val="%1.%2.%3 "/>
      <w:lvlJc w:val="left"/>
      <w:pPr>
        <w:tabs>
          <w:tab w:val="num" w:pos="709"/>
        </w:tabs>
        <w:ind w:left="709" w:hanging="709"/>
      </w:pPr>
      <w:rPr>
        <w:rFonts w:hint="eastAsia"/>
      </w:rPr>
    </w:lvl>
    <w:lvl w:ilvl="3">
      <w:start w:val="1"/>
      <w:numFmt w:val="decimal"/>
      <w:pStyle w:val="40"/>
      <w:lvlText w:val="%1.%2.%3.%4"/>
      <w:lvlJc w:val="left"/>
      <w:pPr>
        <w:tabs>
          <w:tab w:val="num" w:pos="964"/>
        </w:tabs>
        <w:ind w:left="851" w:hanging="851"/>
      </w:pPr>
      <w:rPr>
        <w:rFonts w:ascii="Times New Roman" w:hAnsi="Times New Roman" w:cs="Times New Roman" w:hint="default"/>
      </w:rPr>
    </w:lvl>
    <w:lvl w:ilvl="4">
      <w:start w:val="1"/>
      <w:numFmt w:val="decimal"/>
      <w:pStyle w:val="5"/>
      <w:lvlText w:val="%1.%2.%3.%4.%5"/>
      <w:lvlJc w:val="left"/>
      <w:pPr>
        <w:tabs>
          <w:tab w:val="num" w:pos="1049"/>
        </w:tabs>
        <w:ind w:left="992" w:hanging="992"/>
      </w:pPr>
      <w:rPr>
        <w:b w:val="0"/>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6"/>
      <w:lvlText w:val="%1.%2.%3.%4.%5.%6"/>
      <w:lvlJc w:val="left"/>
      <w:pPr>
        <w:tabs>
          <w:tab w:val="num" w:pos="1247"/>
        </w:tabs>
        <w:ind w:left="1134" w:hanging="1134"/>
      </w:pPr>
      <w:rPr>
        <w:rFonts w:ascii="Times New Roman" w:hAnsi="Times New Roman" w:cs="Times New Roman" w:hint="default"/>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1" w15:restartNumberingAfterBreak="0">
    <w:nsid w:val="3A26762B"/>
    <w:multiLevelType w:val="hybridMultilevel"/>
    <w:tmpl w:val="401A96A0"/>
    <w:lvl w:ilvl="0" w:tplc="F7F88DF4">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2" w15:restartNumberingAfterBreak="0">
    <w:nsid w:val="3C571F9D"/>
    <w:multiLevelType w:val="hybridMultilevel"/>
    <w:tmpl w:val="02387414"/>
    <w:lvl w:ilvl="0" w:tplc="0409000F">
      <w:start w:val="1"/>
      <w:numFmt w:val="decimal"/>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3" w15:restartNumberingAfterBreak="0">
    <w:nsid w:val="44343D3F"/>
    <w:multiLevelType w:val="multilevel"/>
    <w:tmpl w:val="9716C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6241473"/>
    <w:multiLevelType w:val="hybridMultilevel"/>
    <w:tmpl w:val="86E2FD62"/>
    <w:lvl w:ilvl="0" w:tplc="04090011">
      <w:start w:val="1"/>
      <w:numFmt w:val="decimal"/>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5" w15:restartNumberingAfterBreak="0">
    <w:nsid w:val="4EC23343"/>
    <w:multiLevelType w:val="multilevel"/>
    <w:tmpl w:val="9DC61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57116B6"/>
    <w:multiLevelType w:val="hybridMultilevel"/>
    <w:tmpl w:val="10444A9A"/>
    <w:lvl w:ilvl="0" w:tplc="04090011">
      <w:start w:val="1"/>
      <w:numFmt w:val="decimal"/>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7" w15:restartNumberingAfterBreak="0">
    <w:nsid w:val="57F64D8F"/>
    <w:multiLevelType w:val="multilevel"/>
    <w:tmpl w:val="49A25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C8B78F7"/>
    <w:multiLevelType w:val="hybridMultilevel"/>
    <w:tmpl w:val="08CCE526"/>
    <w:lvl w:ilvl="0" w:tplc="4918996A">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9" w15:restartNumberingAfterBreak="0">
    <w:nsid w:val="5F52073F"/>
    <w:multiLevelType w:val="hybridMultilevel"/>
    <w:tmpl w:val="4D82E5B0"/>
    <w:lvl w:ilvl="0" w:tplc="04090011">
      <w:start w:val="1"/>
      <w:numFmt w:val="decimal"/>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0" w15:restartNumberingAfterBreak="0">
    <w:nsid w:val="5F9F18FE"/>
    <w:multiLevelType w:val="multilevel"/>
    <w:tmpl w:val="0DF28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0B60210"/>
    <w:multiLevelType w:val="hybridMultilevel"/>
    <w:tmpl w:val="BEAEC344"/>
    <w:lvl w:ilvl="0" w:tplc="04090011">
      <w:start w:val="1"/>
      <w:numFmt w:val="decimal"/>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2" w15:restartNumberingAfterBreak="0">
    <w:nsid w:val="643D489A"/>
    <w:multiLevelType w:val="multilevel"/>
    <w:tmpl w:val="E06C3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66F712F"/>
    <w:multiLevelType w:val="hybridMultilevel"/>
    <w:tmpl w:val="B0D8C01C"/>
    <w:lvl w:ilvl="0" w:tplc="04090011">
      <w:start w:val="1"/>
      <w:numFmt w:val="decimal"/>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4" w15:restartNumberingAfterBreak="0">
    <w:nsid w:val="710C1DF3"/>
    <w:multiLevelType w:val="multilevel"/>
    <w:tmpl w:val="3DB83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1F0488E"/>
    <w:multiLevelType w:val="hybridMultilevel"/>
    <w:tmpl w:val="4D6ED13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5157FB7"/>
    <w:multiLevelType w:val="multilevel"/>
    <w:tmpl w:val="D9B21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2"/>
  </w:num>
  <w:num w:numId="3">
    <w:abstractNumId w:val="22"/>
  </w:num>
  <w:num w:numId="4">
    <w:abstractNumId w:val="5"/>
  </w:num>
  <w:num w:numId="5">
    <w:abstractNumId w:val="17"/>
  </w:num>
  <w:num w:numId="6">
    <w:abstractNumId w:val="26"/>
  </w:num>
  <w:num w:numId="7">
    <w:abstractNumId w:val="3"/>
  </w:num>
  <w:num w:numId="8">
    <w:abstractNumId w:val="15"/>
  </w:num>
  <w:num w:numId="9">
    <w:abstractNumId w:val="1"/>
  </w:num>
  <w:num w:numId="10">
    <w:abstractNumId w:val="13"/>
  </w:num>
  <w:num w:numId="11">
    <w:abstractNumId w:val="20"/>
  </w:num>
  <w:num w:numId="12">
    <w:abstractNumId w:val="24"/>
  </w:num>
  <w:num w:numId="13">
    <w:abstractNumId w:val="7"/>
  </w:num>
  <w:num w:numId="14">
    <w:abstractNumId w:val="0"/>
  </w:num>
  <w:num w:numId="15">
    <w:abstractNumId w:val="6"/>
  </w:num>
  <w:num w:numId="16">
    <w:abstractNumId w:val="21"/>
  </w:num>
  <w:num w:numId="17">
    <w:abstractNumId w:val="25"/>
  </w:num>
  <w:num w:numId="18">
    <w:abstractNumId w:val="9"/>
  </w:num>
  <w:num w:numId="19">
    <w:abstractNumId w:val="16"/>
  </w:num>
  <w:num w:numId="20">
    <w:abstractNumId w:val="14"/>
  </w:num>
  <w:num w:numId="21">
    <w:abstractNumId w:val="8"/>
  </w:num>
  <w:num w:numId="22">
    <w:abstractNumId w:val="23"/>
  </w:num>
  <w:num w:numId="23">
    <w:abstractNumId w:val="19"/>
  </w:num>
  <w:num w:numId="24">
    <w:abstractNumId w:val="10"/>
  </w:num>
  <w:num w:numId="25">
    <w:abstractNumId w:val="10"/>
  </w:num>
  <w:num w:numId="26">
    <w:abstractNumId w:val="4"/>
  </w:num>
  <w:num w:numId="27">
    <w:abstractNumId w:val="18"/>
  </w:num>
  <w:num w:numId="28">
    <w:abstractNumId w:val="11"/>
  </w:num>
  <w:num w:numId="29">
    <w:abstractNumId w:val="12"/>
  </w:num>
  <w:num w:numId="30">
    <w:abstractNumId w:val="10"/>
  </w:num>
  <w:num w:numId="31">
    <w:abstractNumId w:val="10"/>
  </w:num>
  <w:num w:numId="32">
    <w:abstractNumId w:val="10"/>
  </w:num>
  <w:num w:numId="33">
    <w:abstractNumId w:val="1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1323"/>
    <w:rsid w:val="00001184"/>
    <w:rsid w:val="00001E48"/>
    <w:rsid w:val="00005784"/>
    <w:rsid w:val="00006A2B"/>
    <w:rsid w:val="00006C4B"/>
    <w:rsid w:val="00007147"/>
    <w:rsid w:val="00012676"/>
    <w:rsid w:val="000128BC"/>
    <w:rsid w:val="00012E3E"/>
    <w:rsid w:val="00015D53"/>
    <w:rsid w:val="00015D66"/>
    <w:rsid w:val="000164D4"/>
    <w:rsid w:val="00017056"/>
    <w:rsid w:val="000223CE"/>
    <w:rsid w:val="0002254C"/>
    <w:rsid w:val="00023756"/>
    <w:rsid w:val="000237A3"/>
    <w:rsid w:val="00024037"/>
    <w:rsid w:val="00024212"/>
    <w:rsid w:val="000246C4"/>
    <w:rsid w:val="00025850"/>
    <w:rsid w:val="000261E0"/>
    <w:rsid w:val="00026A80"/>
    <w:rsid w:val="000272D3"/>
    <w:rsid w:val="000273EB"/>
    <w:rsid w:val="000276F2"/>
    <w:rsid w:val="00033C48"/>
    <w:rsid w:val="00033DE4"/>
    <w:rsid w:val="00037974"/>
    <w:rsid w:val="00037F9C"/>
    <w:rsid w:val="00043862"/>
    <w:rsid w:val="000441E6"/>
    <w:rsid w:val="0004494F"/>
    <w:rsid w:val="00044DC0"/>
    <w:rsid w:val="00045059"/>
    <w:rsid w:val="000466AC"/>
    <w:rsid w:val="0004699B"/>
    <w:rsid w:val="0004744C"/>
    <w:rsid w:val="000501DB"/>
    <w:rsid w:val="00050A78"/>
    <w:rsid w:val="00051704"/>
    <w:rsid w:val="00051B5F"/>
    <w:rsid w:val="00051F56"/>
    <w:rsid w:val="000521AC"/>
    <w:rsid w:val="00052A03"/>
    <w:rsid w:val="000530ED"/>
    <w:rsid w:val="00054F5A"/>
    <w:rsid w:val="000551C6"/>
    <w:rsid w:val="00055834"/>
    <w:rsid w:val="00055C8E"/>
    <w:rsid w:val="00055E13"/>
    <w:rsid w:val="0006078B"/>
    <w:rsid w:val="000611E6"/>
    <w:rsid w:val="00062871"/>
    <w:rsid w:val="00063467"/>
    <w:rsid w:val="000650A7"/>
    <w:rsid w:val="00066D79"/>
    <w:rsid w:val="0007067E"/>
    <w:rsid w:val="00070882"/>
    <w:rsid w:val="00070B60"/>
    <w:rsid w:val="00071C59"/>
    <w:rsid w:val="00072CB5"/>
    <w:rsid w:val="0007320E"/>
    <w:rsid w:val="00074DDC"/>
    <w:rsid w:val="0007704E"/>
    <w:rsid w:val="00080354"/>
    <w:rsid w:val="0008045F"/>
    <w:rsid w:val="00083308"/>
    <w:rsid w:val="0008345E"/>
    <w:rsid w:val="00084A77"/>
    <w:rsid w:val="00085193"/>
    <w:rsid w:val="00085E4A"/>
    <w:rsid w:val="00086BBD"/>
    <w:rsid w:val="00087D00"/>
    <w:rsid w:val="00091EB6"/>
    <w:rsid w:val="00093A58"/>
    <w:rsid w:val="00093C9A"/>
    <w:rsid w:val="00094D16"/>
    <w:rsid w:val="0009558D"/>
    <w:rsid w:val="00096EB9"/>
    <w:rsid w:val="00097EDA"/>
    <w:rsid w:val="000A22E5"/>
    <w:rsid w:val="000A2739"/>
    <w:rsid w:val="000A2CB0"/>
    <w:rsid w:val="000A35A3"/>
    <w:rsid w:val="000A52AF"/>
    <w:rsid w:val="000A540B"/>
    <w:rsid w:val="000A6941"/>
    <w:rsid w:val="000A7724"/>
    <w:rsid w:val="000B0917"/>
    <w:rsid w:val="000B12CA"/>
    <w:rsid w:val="000B1DED"/>
    <w:rsid w:val="000B316B"/>
    <w:rsid w:val="000B3264"/>
    <w:rsid w:val="000B68EC"/>
    <w:rsid w:val="000B6942"/>
    <w:rsid w:val="000B7B20"/>
    <w:rsid w:val="000C1D34"/>
    <w:rsid w:val="000C274D"/>
    <w:rsid w:val="000C3220"/>
    <w:rsid w:val="000C4E29"/>
    <w:rsid w:val="000C4F57"/>
    <w:rsid w:val="000C6CAE"/>
    <w:rsid w:val="000D21B0"/>
    <w:rsid w:val="000D30B7"/>
    <w:rsid w:val="000D39EC"/>
    <w:rsid w:val="000D3ECC"/>
    <w:rsid w:val="000D5453"/>
    <w:rsid w:val="000D69E0"/>
    <w:rsid w:val="000D7C27"/>
    <w:rsid w:val="000E0F0F"/>
    <w:rsid w:val="000E151A"/>
    <w:rsid w:val="000E2305"/>
    <w:rsid w:val="000E2944"/>
    <w:rsid w:val="000E3101"/>
    <w:rsid w:val="000E3598"/>
    <w:rsid w:val="000E3636"/>
    <w:rsid w:val="000E56D3"/>
    <w:rsid w:val="000E5883"/>
    <w:rsid w:val="000E61EE"/>
    <w:rsid w:val="000F0A1A"/>
    <w:rsid w:val="000F0DEF"/>
    <w:rsid w:val="000F152C"/>
    <w:rsid w:val="000F1C52"/>
    <w:rsid w:val="000F1E20"/>
    <w:rsid w:val="000F2491"/>
    <w:rsid w:val="000F2ABB"/>
    <w:rsid w:val="00101375"/>
    <w:rsid w:val="00102521"/>
    <w:rsid w:val="001026B6"/>
    <w:rsid w:val="00103068"/>
    <w:rsid w:val="00103AB8"/>
    <w:rsid w:val="0010537E"/>
    <w:rsid w:val="00107038"/>
    <w:rsid w:val="0010720F"/>
    <w:rsid w:val="001101FD"/>
    <w:rsid w:val="0011129C"/>
    <w:rsid w:val="0011203E"/>
    <w:rsid w:val="00113CE1"/>
    <w:rsid w:val="001146D0"/>
    <w:rsid w:val="00115DD3"/>
    <w:rsid w:val="00115E77"/>
    <w:rsid w:val="0011690C"/>
    <w:rsid w:val="0012265E"/>
    <w:rsid w:val="001226E0"/>
    <w:rsid w:val="00122CEB"/>
    <w:rsid w:val="00123757"/>
    <w:rsid w:val="00123944"/>
    <w:rsid w:val="00123C0D"/>
    <w:rsid w:val="00124AF2"/>
    <w:rsid w:val="00125766"/>
    <w:rsid w:val="00126EE7"/>
    <w:rsid w:val="001270A4"/>
    <w:rsid w:val="00130C1A"/>
    <w:rsid w:val="0013171C"/>
    <w:rsid w:val="00131DC2"/>
    <w:rsid w:val="00132752"/>
    <w:rsid w:val="00132FC7"/>
    <w:rsid w:val="00133AD5"/>
    <w:rsid w:val="001348E2"/>
    <w:rsid w:val="001355B6"/>
    <w:rsid w:val="00135F1E"/>
    <w:rsid w:val="001369C4"/>
    <w:rsid w:val="001409FC"/>
    <w:rsid w:val="001419F6"/>
    <w:rsid w:val="00141A5E"/>
    <w:rsid w:val="00142D2F"/>
    <w:rsid w:val="00143642"/>
    <w:rsid w:val="00144127"/>
    <w:rsid w:val="00144E6B"/>
    <w:rsid w:val="001450FA"/>
    <w:rsid w:val="001460FA"/>
    <w:rsid w:val="001503A1"/>
    <w:rsid w:val="001506E7"/>
    <w:rsid w:val="001519D8"/>
    <w:rsid w:val="00151BFC"/>
    <w:rsid w:val="001527CE"/>
    <w:rsid w:val="00152865"/>
    <w:rsid w:val="00153A3B"/>
    <w:rsid w:val="0015491B"/>
    <w:rsid w:val="00154A54"/>
    <w:rsid w:val="0015643B"/>
    <w:rsid w:val="001619DA"/>
    <w:rsid w:val="00163D07"/>
    <w:rsid w:val="001642D0"/>
    <w:rsid w:val="00164FC5"/>
    <w:rsid w:val="0016572A"/>
    <w:rsid w:val="00165C40"/>
    <w:rsid w:val="00165FD3"/>
    <w:rsid w:val="001701E7"/>
    <w:rsid w:val="001706DC"/>
    <w:rsid w:val="00170E0F"/>
    <w:rsid w:val="00172373"/>
    <w:rsid w:val="0017295E"/>
    <w:rsid w:val="00175A12"/>
    <w:rsid w:val="00175A3B"/>
    <w:rsid w:val="00176087"/>
    <w:rsid w:val="00177BCE"/>
    <w:rsid w:val="001801AD"/>
    <w:rsid w:val="0018261E"/>
    <w:rsid w:val="00182E60"/>
    <w:rsid w:val="00183630"/>
    <w:rsid w:val="00184A71"/>
    <w:rsid w:val="00185229"/>
    <w:rsid w:val="001865D5"/>
    <w:rsid w:val="00191C44"/>
    <w:rsid w:val="001936A9"/>
    <w:rsid w:val="00194481"/>
    <w:rsid w:val="00195676"/>
    <w:rsid w:val="00195868"/>
    <w:rsid w:val="00196FF1"/>
    <w:rsid w:val="001A0BD0"/>
    <w:rsid w:val="001A1355"/>
    <w:rsid w:val="001A16F2"/>
    <w:rsid w:val="001A2097"/>
    <w:rsid w:val="001A258A"/>
    <w:rsid w:val="001A2EC9"/>
    <w:rsid w:val="001A39BC"/>
    <w:rsid w:val="001A4057"/>
    <w:rsid w:val="001A4392"/>
    <w:rsid w:val="001A4399"/>
    <w:rsid w:val="001A595F"/>
    <w:rsid w:val="001A6AA9"/>
    <w:rsid w:val="001B14D3"/>
    <w:rsid w:val="001B1901"/>
    <w:rsid w:val="001B213D"/>
    <w:rsid w:val="001B2614"/>
    <w:rsid w:val="001B72C9"/>
    <w:rsid w:val="001B74C7"/>
    <w:rsid w:val="001B7C81"/>
    <w:rsid w:val="001B7FC9"/>
    <w:rsid w:val="001C0559"/>
    <w:rsid w:val="001C06D1"/>
    <w:rsid w:val="001C176D"/>
    <w:rsid w:val="001C35CD"/>
    <w:rsid w:val="001C516E"/>
    <w:rsid w:val="001C5E8F"/>
    <w:rsid w:val="001C6587"/>
    <w:rsid w:val="001C6CA2"/>
    <w:rsid w:val="001C738E"/>
    <w:rsid w:val="001D05C6"/>
    <w:rsid w:val="001D12A2"/>
    <w:rsid w:val="001D1951"/>
    <w:rsid w:val="001D28F8"/>
    <w:rsid w:val="001D5136"/>
    <w:rsid w:val="001D5AA3"/>
    <w:rsid w:val="001D5CF2"/>
    <w:rsid w:val="001D7AC2"/>
    <w:rsid w:val="001D7F2B"/>
    <w:rsid w:val="001E0193"/>
    <w:rsid w:val="001E19C6"/>
    <w:rsid w:val="001E2C53"/>
    <w:rsid w:val="001E3DF6"/>
    <w:rsid w:val="001E4078"/>
    <w:rsid w:val="001E42C6"/>
    <w:rsid w:val="001E4685"/>
    <w:rsid w:val="001E681D"/>
    <w:rsid w:val="001E763F"/>
    <w:rsid w:val="001E7BC6"/>
    <w:rsid w:val="001E7F53"/>
    <w:rsid w:val="001F04F1"/>
    <w:rsid w:val="001F1229"/>
    <w:rsid w:val="001F135F"/>
    <w:rsid w:val="001F18C7"/>
    <w:rsid w:val="001F2007"/>
    <w:rsid w:val="001F2634"/>
    <w:rsid w:val="001F2B52"/>
    <w:rsid w:val="001F558C"/>
    <w:rsid w:val="001F7507"/>
    <w:rsid w:val="001F7C00"/>
    <w:rsid w:val="0020035A"/>
    <w:rsid w:val="00200844"/>
    <w:rsid w:val="00200A37"/>
    <w:rsid w:val="002017FF"/>
    <w:rsid w:val="00201837"/>
    <w:rsid w:val="00201B1E"/>
    <w:rsid w:val="0020297F"/>
    <w:rsid w:val="00202A68"/>
    <w:rsid w:val="002049CC"/>
    <w:rsid w:val="00204E68"/>
    <w:rsid w:val="0020566B"/>
    <w:rsid w:val="00206D3B"/>
    <w:rsid w:val="0021042E"/>
    <w:rsid w:val="00212AB8"/>
    <w:rsid w:val="00214F3E"/>
    <w:rsid w:val="00215487"/>
    <w:rsid w:val="00215CD0"/>
    <w:rsid w:val="00215E70"/>
    <w:rsid w:val="002162DF"/>
    <w:rsid w:val="00216492"/>
    <w:rsid w:val="002167C2"/>
    <w:rsid w:val="00216EC6"/>
    <w:rsid w:val="00220923"/>
    <w:rsid w:val="002223A8"/>
    <w:rsid w:val="002223B3"/>
    <w:rsid w:val="00224A67"/>
    <w:rsid w:val="002254A1"/>
    <w:rsid w:val="00225535"/>
    <w:rsid w:val="00225B36"/>
    <w:rsid w:val="00225F04"/>
    <w:rsid w:val="00226400"/>
    <w:rsid w:val="002306ED"/>
    <w:rsid w:val="00233A69"/>
    <w:rsid w:val="002341D6"/>
    <w:rsid w:val="002342D0"/>
    <w:rsid w:val="002345D5"/>
    <w:rsid w:val="00235CB8"/>
    <w:rsid w:val="00236A37"/>
    <w:rsid w:val="00236B3B"/>
    <w:rsid w:val="0023735F"/>
    <w:rsid w:val="00237B91"/>
    <w:rsid w:val="002403BE"/>
    <w:rsid w:val="00240DEF"/>
    <w:rsid w:val="00241440"/>
    <w:rsid w:val="002425EF"/>
    <w:rsid w:val="00245E8B"/>
    <w:rsid w:val="0024617A"/>
    <w:rsid w:val="002461B9"/>
    <w:rsid w:val="00246C92"/>
    <w:rsid w:val="00246CF0"/>
    <w:rsid w:val="00247BDA"/>
    <w:rsid w:val="00252BDA"/>
    <w:rsid w:val="002540B4"/>
    <w:rsid w:val="002540D0"/>
    <w:rsid w:val="00254886"/>
    <w:rsid w:val="002559A9"/>
    <w:rsid w:val="002563B8"/>
    <w:rsid w:val="00261EB7"/>
    <w:rsid w:val="00262359"/>
    <w:rsid w:val="00264269"/>
    <w:rsid w:val="002642B7"/>
    <w:rsid w:val="002661A4"/>
    <w:rsid w:val="00266DF3"/>
    <w:rsid w:val="00266E5F"/>
    <w:rsid w:val="002670D8"/>
    <w:rsid w:val="0027014E"/>
    <w:rsid w:val="00270DF8"/>
    <w:rsid w:val="0027227E"/>
    <w:rsid w:val="002724EA"/>
    <w:rsid w:val="00273EF8"/>
    <w:rsid w:val="00276306"/>
    <w:rsid w:val="00280C5B"/>
    <w:rsid w:val="00281A05"/>
    <w:rsid w:val="00283752"/>
    <w:rsid w:val="002842FF"/>
    <w:rsid w:val="002857AF"/>
    <w:rsid w:val="00285C49"/>
    <w:rsid w:val="0028679B"/>
    <w:rsid w:val="00286841"/>
    <w:rsid w:val="00287092"/>
    <w:rsid w:val="00287419"/>
    <w:rsid w:val="002926AC"/>
    <w:rsid w:val="00292801"/>
    <w:rsid w:val="00293414"/>
    <w:rsid w:val="002940ED"/>
    <w:rsid w:val="00294550"/>
    <w:rsid w:val="00294FFA"/>
    <w:rsid w:val="002975A2"/>
    <w:rsid w:val="002A3BDF"/>
    <w:rsid w:val="002A4205"/>
    <w:rsid w:val="002A470F"/>
    <w:rsid w:val="002A4E34"/>
    <w:rsid w:val="002A5284"/>
    <w:rsid w:val="002A620B"/>
    <w:rsid w:val="002B0491"/>
    <w:rsid w:val="002B17AD"/>
    <w:rsid w:val="002B1C4C"/>
    <w:rsid w:val="002B2937"/>
    <w:rsid w:val="002B2ED8"/>
    <w:rsid w:val="002B438A"/>
    <w:rsid w:val="002B4A1E"/>
    <w:rsid w:val="002B78B2"/>
    <w:rsid w:val="002B7C39"/>
    <w:rsid w:val="002C14FB"/>
    <w:rsid w:val="002C1EFE"/>
    <w:rsid w:val="002C270F"/>
    <w:rsid w:val="002C368D"/>
    <w:rsid w:val="002C5F31"/>
    <w:rsid w:val="002C6B0F"/>
    <w:rsid w:val="002D0D08"/>
    <w:rsid w:val="002D1562"/>
    <w:rsid w:val="002D1CE7"/>
    <w:rsid w:val="002D2386"/>
    <w:rsid w:val="002D336A"/>
    <w:rsid w:val="002D3841"/>
    <w:rsid w:val="002D3980"/>
    <w:rsid w:val="002D4099"/>
    <w:rsid w:val="002D4C40"/>
    <w:rsid w:val="002D5276"/>
    <w:rsid w:val="002D54E8"/>
    <w:rsid w:val="002D560A"/>
    <w:rsid w:val="002D58E9"/>
    <w:rsid w:val="002D67A3"/>
    <w:rsid w:val="002D7517"/>
    <w:rsid w:val="002D7E35"/>
    <w:rsid w:val="002E00C3"/>
    <w:rsid w:val="002E1155"/>
    <w:rsid w:val="002E1D3C"/>
    <w:rsid w:val="002E2FB7"/>
    <w:rsid w:val="002E3F83"/>
    <w:rsid w:val="002E705C"/>
    <w:rsid w:val="002E7951"/>
    <w:rsid w:val="002F0522"/>
    <w:rsid w:val="002F06F3"/>
    <w:rsid w:val="002F1704"/>
    <w:rsid w:val="002F22F4"/>
    <w:rsid w:val="002F2A90"/>
    <w:rsid w:val="002F38BE"/>
    <w:rsid w:val="002F5CAD"/>
    <w:rsid w:val="002F6030"/>
    <w:rsid w:val="002F610F"/>
    <w:rsid w:val="002F6534"/>
    <w:rsid w:val="0030075C"/>
    <w:rsid w:val="00302303"/>
    <w:rsid w:val="00304107"/>
    <w:rsid w:val="00305AE9"/>
    <w:rsid w:val="00306312"/>
    <w:rsid w:val="00307A1E"/>
    <w:rsid w:val="0031269D"/>
    <w:rsid w:val="00315405"/>
    <w:rsid w:val="00320B1D"/>
    <w:rsid w:val="003227C8"/>
    <w:rsid w:val="00323CA8"/>
    <w:rsid w:val="00324099"/>
    <w:rsid w:val="00324593"/>
    <w:rsid w:val="00324775"/>
    <w:rsid w:val="00327098"/>
    <w:rsid w:val="00330204"/>
    <w:rsid w:val="00332851"/>
    <w:rsid w:val="00335903"/>
    <w:rsid w:val="00337783"/>
    <w:rsid w:val="00337B44"/>
    <w:rsid w:val="0034216D"/>
    <w:rsid w:val="0034451E"/>
    <w:rsid w:val="003451B0"/>
    <w:rsid w:val="003460C9"/>
    <w:rsid w:val="00346415"/>
    <w:rsid w:val="003514D2"/>
    <w:rsid w:val="003515DC"/>
    <w:rsid w:val="0035162A"/>
    <w:rsid w:val="00352D5D"/>
    <w:rsid w:val="003530D9"/>
    <w:rsid w:val="003535B7"/>
    <w:rsid w:val="00353D6A"/>
    <w:rsid w:val="00354C90"/>
    <w:rsid w:val="00354E66"/>
    <w:rsid w:val="003554F1"/>
    <w:rsid w:val="003566B2"/>
    <w:rsid w:val="00357FFB"/>
    <w:rsid w:val="00360534"/>
    <w:rsid w:val="00360548"/>
    <w:rsid w:val="00360D16"/>
    <w:rsid w:val="00361E3E"/>
    <w:rsid w:val="00362E14"/>
    <w:rsid w:val="003632C9"/>
    <w:rsid w:val="003647C5"/>
    <w:rsid w:val="00364846"/>
    <w:rsid w:val="00364A85"/>
    <w:rsid w:val="00365AC3"/>
    <w:rsid w:val="00365C2D"/>
    <w:rsid w:val="003664DB"/>
    <w:rsid w:val="00370480"/>
    <w:rsid w:val="003708F3"/>
    <w:rsid w:val="00370F52"/>
    <w:rsid w:val="00371591"/>
    <w:rsid w:val="00371DD2"/>
    <w:rsid w:val="0037260A"/>
    <w:rsid w:val="00373B3D"/>
    <w:rsid w:val="00373E0A"/>
    <w:rsid w:val="00374829"/>
    <w:rsid w:val="00375156"/>
    <w:rsid w:val="003765A3"/>
    <w:rsid w:val="00376718"/>
    <w:rsid w:val="00377811"/>
    <w:rsid w:val="003802B1"/>
    <w:rsid w:val="00380AF3"/>
    <w:rsid w:val="00383761"/>
    <w:rsid w:val="00384570"/>
    <w:rsid w:val="003850B7"/>
    <w:rsid w:val="00385997"/>
    <w:rsid w:val="00385C12"/>
    <w:rsid w:val="003864DF"/>
    <w:rsid w:val="00386985"/>
    <w:rsid w:val="00386DD2"/>
    <w:rsid w:val="00387472"/>
    <w:rsid w:val="00387555"/>
    <w:rsid w:val="00387696"/>
    <w:rsid w:val="0039058E"/>
    <w:rsid w:val="00391B3D"/>
    <w:rsid w:val="00394126"/>
    <w:rsid w:val="0039441C"/>
    <w:rsid w:val="00394A00"/>
    <w:rsid w:val="003972CD"/>
    <w:rsid w:val="003A0498"/>
    <w:rsid w:val="003A29B2"/>
    <w:rsid w:val="003A323F"/>
    <w:rsid w:val="003A37AB"/>
    <w:rsid w:val="003A3C32"/>
    <w:rsid w:val="003A3E9B"/>
    <w:rsid w:val="003A4896"/>
    <w:rsid w:val="003A5F68"/>
    <w:rsid w:val="003A600A"/>
    <w:rsid w:val="003A7145"/>
    <w:rsid w:val="003A7CCF"/>
    <w:rsid w:val="003B0C1C"/>
    <w:rsid w:val="003B243F"/>
    <w:rsid w:val="003B2604"/>
    <w:rsid w:val="003B2F29"/>
    <w:rsid w:val="003B3453"/>
    <w:rsid w:val="003B4CC7"/>
    <w:rsid w:val="003B5736"/>
    <w:rsid w:val="003B5FC0"/>
    <w:rsid w:val="003B64C8"/>
    <w:rsid w:val="003B78E2"/>
    <w:rsid w:val="003C0A15"/>
    <w:rsid w:val="003C24BD"/>
    <w:rsid w:val="003C2C41"/>
    <w:rsid w:val="003C2C93"/>
    <w:rsid w:val="003C312E"/>
    <w:rsid w:val="003C3B78"/>
    <w:rsid w:val="003C4AEA"/>
    <w:rsid w:val="003C5258"/>
    <w:rsid w:val="003C7632"/>
    <w:rsid w:val="003D0E5C"/>
    <w:rsid w:val="003D0F42"/>
    <w:rsid w:val="003D347A"/>
    <w:rsid w:val="003D4D9D"/>
    <w:rsid w:val="003D564E"/>
    <w:rsid w:val="003D61EC"/>
    <w:rsid w:val="003D6728"/>
    <w:rsid w:val="003D7584"/>
    <w:rsid w:val="003D7A91"/>
    <w:rsid w:val="003E0158"/>
    <w:rsid w:val="003E054B"/>
    <w:rsid w:val="003E065B"/>
    <w:rsid w:val="003E0C91"/>
    <w:rsid w:val="003E0ECF"/>
    <w:rsid w:val="003E23A5"/>
    <w:rsid w:val="003E30B3"/>
    <w:rsid w:val="003E33AE"/>
    <w:rsid w:val="003E37BC"/>
    <w:rsid w:val="003E3B68"/>
    <w:rsid w:val="003E4D79"/>
    <w:rsid w:val="003E5374"/>
    <w:rsid w:val="003E6C0B"/>
    <w:rsid w:val="003E7A10"/>
    <w:rsid w:val="003F0994"/>
    <w:rsid w:val="003F33A1"/>
    <w:rsid w:val="003F33E1"/>
    <w:rsid w:val="003F3B38"/>
    <w:rsid w:val="003F4700"/>
    <w:rsid w:val="003F4C4D"/>
    <w:rsid w:val="003F4E1C"/>
    <w:rsid w:val="003F51CD"/>
    <w:rsid w:val="003F688A"/>
    <w:rsid w:val="003F6E60"/>
    <w:rsid w:val="00400481"/>
    <w:rsid w:val="0040212A"/>
    <w:rsid w:val="004032F9"/>
    <w:rsid w:val="004038B0"/>
    <w:rsid w:val="00403F0E"/>
    <w:rsid w:val="00403F7A"/>
    <w:rsid w:val="0040455C"/>
    <w:rsid w:val="00404D8D"/>
    <w:rsid w:val="004058BE"/>
    <w:rsid w:val="00405AE3"/>
    <w:rsid w:val="00405B6C"/>
    <w:rsid w:val="00405CDD"/>
    <w:rsid w:val="004068AC"/>
    <w:rsid w:val="004074AB"/>
    <w:rsid w:val="00407800"/>
    <w:rsid w:val="004101BD"/>
    <w:rsid w:val="0041255B"/>
    <w:rsid w:val="00412590"/>
    <w:rsid w:val="00414763"/>
    <w:rsid w:val="0041489A"/>
    <w:rsid w:val="00420E56"/>
    <w:rsid w:val="00421CAE"/>
    <w:rsid w:val="00422CB7"/>
    <w:rsid w:val="00422DBF"/>
    <w:rsid w:val="00424F07"/>
    <w:rsid w:val="00425FE1"/>
    <w:rsid w:val="0042710F"/>
    <w:rsid w:val="00427888"/>
    <w:rsid w:val="00427AC5"/>
    <w:rsid w:val="00434086"/>
    <w:rsid w:val="004344AE"/>
    <w:rsid w:val="004353B7"/>
    <w:rsid w:val="00435436"/>
    <w:rsid w:val="00435C58"/>
    <w:rsid w:val="0043721C"/>
    <w:rsid w:val="00441CF8"/>
    <w:rsid w:val="004423FE"/>
    <w:rsid w:val="00442484"/>
    <w:rsid w:val="00443341"/>
    <w:rsid w:val="00444C3B"/>
    <w:rsid w:val="00445A78"/>
    <w:rsid w:val="0045061B"/>
    <w:rsid w:val="00451ECC"/>
    <w:rsid w:val="00453009"/>
    <w:rsid w:val="00453ECD"/>
    <w:rsid w:val="004543EC"/>
    <w:rsid w:val="00455A55"/>
    <w:rsid w:val="00455CE4"/>
    <w:rsid w:val="00456312"/>
    <w:rsid w:val="00457BD0"/>
    <w:rsid w:val="00464094"/>
    <w:rsid w:val="004646AB"/>
    <w:rsid w:val="00466C69"/>
    <w:rsid w:val="00470589"/>
    <w:rsid w:val="004706F2"/>
    <w:rsid w:val="00471DD8"/>
    <w:rsid w:val="00472B29"/>
    <w:rsid w:val="00472B63"/>
    <w:rsid w:val="0047402C"/>
    <w:rsid w:val="004757D2"/>
    <w:rsid w:val="00476445"/>
    <w:rsid w:val="00476CEE"/>
    <w:rsid w:val="00477D01"/>
    <w:rsid w:val="00485322"/>
    <w:rsid w:val="004856B2"/>
    <w:rsid w:val="00485843"/>
    <w:rsid w:val="00485F71"/>
    <w:rsid w:val="004860B9"/>
    <w:rsid w:val="004867BA"/>
    <w:rsid w:val="00487221"/>
    <w:rsid w:val="00490C9A"/>
    <w:rsid w:val="00491B93"/>
    <w:rsid w:val="00492F4B"/>
    <w:rsid w:val="0049370E"/>
    <w:rsid w:val="00494DC0"/>
    <w:rsid w:val="0049630B"/>
    <w:rsid w:val="004974AB"/>
    <w:rsid w:val="00497FE8"/>
    <w:rsid w:val="004A08B3"/>
    <w:rsid w:val="004A09BD"/>
    <w:rsid w:val="004A1071"/>
    <w:rsid w:val="004A1EE6"/>
    <w:rsid w:val="004A24D4"/>
    <w:rsid w:val="004A27AC"/>
    <w:rsid w:val="004A29F2"/>
    <w:rsid w:val="004A2CED"/>
    <w:rsid w:val="004A4C81"/>
    <w:rsid w:val="004A6AFE"/>
    <w:rsid w:val="004A6E16"/>
    <w:rsid w:val="004A7AF6"/>
    <w:rsid w:val="004B07A9"/>
    <w:rsid w:val="004B1380"/>
    <w:rsid w:val="004B1D69"/>
    <w:rsid w:val="004B34B4"/>
    <w:rsid w:val="004B3F2E"/>
    <w:rsid w:val="004B4EB0"/>
    <w:rsid w:val="004C01AA"/>
    <w:rsid w:val="004C0D80"/>
    <w:rsid w:val="004C244F"/>
    <w:rsid w:val="004C4D55"/>
    <w:rsid w:val="004C6013"/>
    <w:rsid w:val="004D169E"/>
    <w:rsid w:val="004D1C80"/>
    <w:rsid w:val="004D2E31"/>
    <w:rsid w:val="004D3DFC"/>
    <w:rsid w:val="004D4717"/>
    <w:rsid w:val="004D64F8"/>
    <w:rsid w:val="004D70FD"/>
    <w:rsid w:val="004E050B"/>
    <w:rsid w:val="004E2C29"/>
    <w:rsid w:val="004E48CB"/>
    <w:rsid w:val="004E67F7"/>
    <w:rsid w:val="004E69CD"/>
    <w:rsid w:val="004E71D6"/>
    <w:rsid w:val="004E75D0"/>
    <w:rsid w:val="004E774E"/>
    <w:rsid w:val="004F0707"/>
    <w:rsid w:val="004F0BB1"/>
    <w:rsid w:val="004F1A8B"/>
    <w:rsid w:val="004F22A7"/>
    <w:rsid w:val="004F2473"/>
    <w:rsid w:val="004F2F2F"/>
    <w:rsid w:val="004F35D0"/>
    <w:rsid w:val="004F3897"/>
    <w:rsid w:val="004F4A02"/>
    <w:rsid w:val="004F5D7D"/>
    <w:rsid w:val="0050065B"/>
    <w:rsid w:val="00503E18"/>
    <w:rsid w:val="00504F34"/>
    <w:rsid w:val="0050610D"/>
    <w:rsid w:val="00510104"/>
    <w:rsid w:val="00510800"/>
    <w:rsid w:val="00511169"/>
    <w:rsid w:val="00512504"/>
    <w:rsid w:val="00512B07"/>
    <w:rsid w:val="00512C18"/>
    <w:rsid w:val="00513992"/>
    <w:rsid w:val="005154C1"/>
    <w:rsid w:val="005157D9"/>
    <w:rsid w:val="005158CB"/>
    <w:rsid w:val="00516E26"/>
    <w:rsid w:val="00521A24"/>
    <w:rsid w:val="00521A26"/>
    <w:rsid w:val="00522526"/>
    <w:rsid w:val="005232CE"/>
    <w:rsid w:val="00524E84"/>
    <w:rsid w:val="0052506D"/>
    <w:rsid w:val="0052515B"/>
    <w:rsid w:val="005254A1"/>
    <w:rsid w:val="0052599E"/>
    <w:rsid w:val="00525AF4"/>
    <w:rsid w:val="00525E1B"/>
    <w:rsid w:val="005273EF"/>
    <w:rsid w:val="00527597"/>
    <w:rsid w:val="005306AD"/>
    <w:rsid w:val="005338A4"/>
    <w:rsid w:val="0053429D"/>
    <w:rsid w:val="00535CBF"/>
    <w:rsid w:val="00536C54"/>
    <w:rsid w:val="00537DDC"/>
    <w:rsid w:val="0054018F"/>
    <w:rsid w:val="00540208"/>
    <w:rsid w:val="00540903"/>
    <w:rsid w:val="00540A62"/>
    <w:rsid w:val="00544C36"/>
    <w:rsid w:val="00546FA1"/>
    <w:rsid w:val="0054733A"/>
    <w:rsid w:val="00550CF0"/>
    <w:rsid w:val="00550FA4"/>
    <w:rsid w:val="00551065"/>
    <w:rsid w:val="00551B83"/>
    <w:rsid w:val="0055246B"/>
    <w:rsid w:val="00553108"/>
    <w:rsid w:val="005540B0"/>
    <w:rsid w:val="00555A59"/>
    <w:rsid w:val="0055657A"/>
    <w:rsid w:val="0055679E"/>
    <w:rsid w:val="00557EC3"/>
    <w:rsid w:val="00561D14"/>
    <w:rsid w:val="00562308"/>
    <w:rsid w:val="005638D3"/>
    <w:rsid w:val="00563C1B"/>
    <w:rsid w:val="00563C88"/>
    <w:rsid w:val="005644A5"/>
    <w:rsid w:val="005677E3"/>
    <w:rsid w:val="00570EDE"/>
    <w:rsid w:val="005711D9"/>
    <w:rsid w:val="0057134F"/>
    <w:rsid w:val="00571B55"/>
    <w:rsid w:val="005750A0"/>
    <w:rsid w:val="00580506"/>
    <w:rsid w:val="00581C27"/>
    <w:rsid w:val="00581FDE"/>
    <w:rsid w:val="005825B3"/>
    <w:rsid w:val="00582CF5"/>
    <w:rsid w:val="0058634A"/>
    <w:rsid w:val="00591B19"/>
    <w:rsid w:val="00592841"/>
    <w:rsid w:val="00593CE3"/>
    <w:rsid w:val="005945EF"/>
    <w:rsid w:val="00594E34"/>
    <w:rsid w:val="00596024"/>
    <w:rsid w:val="0059627D"/>
    <w:rsid w:val="005970DF"/>
    <w:rsid w:val="005A29CB"/>
    <w:rsid w:val="005A374A"/>
    <w:rsid w:val="005A3AEF"/>
    <w:rsid w:val="005A4E88"/>
    <w:rsid w:val="005A61CD"/>
    <w:rsid w:val="005A69E6"/>
    <w:rsid w:val="005B0051"/>
    <w:rsid w:val="005B0425"/>
    <w:rsid w:val="005B0944"/>
    <w:rsid w:val="005B0B6C"/>
    <w:rsid w:val="005B1D20"/>
    <w:rsid w:val="005B1E74"/>
    <w:rsid w:val="005B1F14"/>
    <w:rsid w:val="005B36D5"/>
    <w:rsid w:val="005B4E47"/>
    <w:rsid w:val="005B5F18"/>
    <w:rsid w:val="005B760E"/>
    <w:rsid w:val="005C0527"/>
    <w:rsid w:val="005C15AB"/>
    <w:rsid w:val="005C1645"/>
    <w:rsid w:val="005C213E"/>
    <w:rsid w:val="005C23BD"/>
    <w:rsid w:val="005C3903"/>
    <w:rsid w:val="005C4FEC"/>
    <w:rsid w:val="005C6892"/>
    <w:rsid w:val="005C6AC0"/>
    <w:rsid w:val="005D1188"/>
    <w:rsid w:val="005D1F93"/>
    <w:rsid w:val="005D46DF"/>
    <w:rsid w:val="005D4DE6"/>
    <w:rsid w:val="005D4F58"/>
    <w:rsid w:val="005D4FD6"/>
    <w:rsid w:val="005D52F3"/>
    <w:rsid w:val="005D72E0"/>
    <w:rsid w:val="005E0137"/>
    <w:rsid w:val="005E0AFA"/>
    <w:rsid w:val="005E1198"/>
    <w:rsid w:val="005E3BDA"/>
    <w:rsid w:val="005E3C7C"/>
    <w:rsid w:val="005E50C1"/>
    <w:rsid w:val="005E564C"/>
    <w:rsid w:val="005F0436"/>
    <w:rsid w:val="005F055E"/>
    <w:rsid w:val="005F06C7"/>
    <w:rsid w:val="005F30A2"/>
    <w:rsid w:val="005F3636"/>
    <w:rsid w:val="005F39F1"/>
    <w:rsid w:val="005F43AE"/>
    <w:rsid w:val="005F4D89"/>
    <w:rsid w:val="005F5192"/>
    <w:rsid w:val="005F5E44"/>
    <w:rsid w:val="005F65AD"/>
    <w:rsid w:val="005F7438"/>
    <w:rsid w:val="00600027"/>
    <w:rsid w:val="00600325"/>
    <w:rsid w:val="006004A1"/>
    <w:rsid w:val="0060264E"/>
    <w:rsid w:val="006027DB"/>
    <w:rsid w:val="00602A0A"/>
    <w:rsid w:val="006047B2"/>
    <w:rsid w:val="0060559F"/>
    <w:rsid w:val="006063A3"/>
    <w:rsid w:val="006066FC"/>
    <w:rsid w:val="00607626"/>
    <w:rsid w:val="006106E9"/>
    <w:rsid w:val="00611053"/>
    <w:rsid w:val="00611AA0"/>
    <w:rsid w:val="00614D5B"/>
    <w:rsid w:val="00615F1A"/>
    <w:rsid w:val="00616973"/>
    <w:rsid w:val="00616B6F"/>
    <w:rsid w:val="006170E0"/>
    <w:rsid w:val="00617AAE"/>
    <w:rsid w:val="00617BF8"/>
    <w:rsid w:val="0062166C"/>
    <w:rsid w:val="0062247D"/>
    <w:rsid w:val="00622818"/>
    <w:rsid w:val="00623CF5"/>
    <w:rsid w:val="00624946"/>
    <w:rsid w:val="0062537F"/>
    <w:rsid w:val="00625724"/>
    <w:rsid w:val="006258B0"/>
    <w:rsid w:val="006265CB"/>
    <w:rsid w:val="006269DC"/>
    <w:rsid w:val="006278D6"/>
    <w:rsid w:val="00627DA4"/>
    <w:rsid w:val="0063287B"/>
    <w:rsid w:val="00632929"/>
    <w:rsid w:val="006349BD"/>
    <w:rsid w:val="00634FBD"/>
    <w:rsid w:val="0063542F"/>
    <w:rsid w:val="00636FC6"/>
    <w:rsid w:val="00637168"/>
    <w:rsid w:val="006376E5"/>
    <w:rsid w:val="006378AE"/>
    <w:rsid w:val="00637DBE"/>
    <w:rsid w:val="006404CB"/>
    <w:rsid w:val="00641969"/>
    <w:rsid w:val="00641EBC"/>
    <w:rsid w:val="00642E24"/>
    <w:rsid w:val="00643D83"/>
    <w:rsid w:val="006442AB"/>
    <w:rsid w:val="00647FE6"/>
    <w:rsid w:val="00652C3C"/>
    <w:rsid w:val="00655513"/>
    <w:rsid w:val="006566AD"/>
    <w:rsid w:val="006625EA"/>
    <w:rsid w:val="00662EB2"/>
    <w:rsid w:val="00670644"/>
    <w:rsid w:val="006708AC"/>
    <w:rsid w:val="00671B50"/>
    <w:rsid w:val="00671B85"/>
    <w:rsid w:val="006737E4"/>
    <w:rsid w:val="006742E6"/>
    <w:rsid w:val="00674BCB"/>
    <w:rsid w:val="00674CD4"/>
    <w:rsid w:val="00675816"/>
    <w:rsid w:val="0067670C"/>
    <w:rsid w:val="00676E17"/>
    <w:rsid w:val="00681BF0"/>
    <w:rsid w:val="00681C1A"/>
    <w:rsid w:val="00683965"/>
    <w:rsid w:val="00683BCA"/>
    <w:rsid w:val="006900AD"/>
    <w:rsid w:val="0069031E"/>
    <w:rsid w:val="00690CD7"/>
    <w:rsid w:val="006931E9"/>
    <w:rsid w:val="006939DC"/>
    <w:rsid w:val="006A3C37"/>
    <w:rsid w:val="006A4411"/>
    <w:rsid w:val="006A5B65"/>
    <w:rsid w:val="006A5F8A"/>
    <w:rsid w:val="006A66B2"/>
    <w:rsid w:val="006A6A5E"/>
    <w:rsid w:val="006B0414"/>
    <w:rsid w:val="006B0837"/>
    <w:rsid w:val="006B1630"/>
    <w:rsid w:val="006B1660"/>
    <w:rsid w:val="006B2714"/>
    <w:rsid w:val="006B40F7"/>
    <w:rsid w:val="006B4295"/>
    <w:rsid w:val="006B4509"/>
    <w:rsid w:val="006B4A7E"/>
    <w:rsid w:val="006B5A72"/>
    <w:rsid w:val="006B6981"/>
    <w:rsid w:val="006B706D"/>
    <w:rsid w:val="006B7347"/>
    <w:rsid w:val="006B7CBC"/>
    <w:rsid w:val="006C0224"/>
    <w:rsid w:val="006C176F"/>
    <w:rsid w:val="006C1ADB"/>
    <w:rsid w:val="006C2281"/>
    <w:rsid w:val="006C273C"/>
    <w:rsid w:val="006C5998"/>
    <w:rsid w:val="006C6816"/>
    <w:rsid w:val="006C6BC6"/>
    <w:rsid w:val="006C727A"/>
    <w:rsid w:val="006C74E2"/>
    <w:rsid w:val="006C7CE0"/>
    <w:rsid w:val="006C7D07"/>
    <w:rsid w:val="006C7DFB"/>
    <w:rsid w:val="006D02B7"/>
    <w:rsid w:val="006D0F32"/>
    <w:rsid w:val="006D1958"/>
    <w:rsid w:val="006D2FBE"/>
    <w:rsid w:val="006D30B7"/>
    <w:rsid w:val="006D45A4"/>
    <w:rsid w:val="006D4B1F"/>
    <w:rsid w:val="006D5095"/>
    <w:rsid w:val="006D5698"/>
    <w:rsid w:val="006D6295"/>
    <w:rsid w:val="006D6709"/>
    <w:rsid w:val="006D6B24"/>
    <w:rsid w:val="006D6B88"/>
    <w:rsid w:val="006D7317"/>
    <w:rsid w:val="006D74C5"/>
    <w:rsid w:val="006D78C8"/>
    <w:rsid w:val="006E16F1"/>
    <w:rsid w:val="006E1904"/>
    <w:rsid w:val="006E1FB8"/>
    <w:rsid w:val="006E204F"/>
    <w:rsid w:val="006E4065"/>
    <w:rsid w:val="006E409E"/>
    <w:rsid w:val="006E40CE"/>
    <w:rsid w:val="006E595E"/>
    <w:rsid w:val="006E7262"/>
    <w:rsid w:val="006E766D"/>
    <w:rsid w:val="006E7FA7"/>
    <w:rsid w:val="006F01B8"/>
    <w:rsid w:val="006F0AB4"/>
    <w:rsid w:val="006F0C64"/>
    <w:rsid w:val="006F1144"/>
    <w:rsid w:val="006F20DA"/>
    <w:rsid w:val="006F388C"/>
    <w:rsid w:val="006F3D57"/>
    <w:rsid w:val="007000B7"/>
    <w:rsid w:val="007017BF"/>
    <w:rsid w:val="00702F5E"/>
    <w:rsid w:val="00703AB5"/>
    <w:rsid w:val="00703B2D"/>
    <w:rsid w:val="00704056"/>
    <w:rsid w:val="00704DB6"/>
    <w:rsid w:val="00706562"/>
    <w:rsid w:val="00706E12"/>
    <w:rsid w:val="0070756A"/>
    <w:rsid w:val="00707B3B"/>
    <w:rsid w:val="00710E1E"/>
    <w:rsid w:val="00711341"/>
    <w:rsid w:val="0071189C"/>
    <w:rsid w:val="0071260A"/>
    <w:rsid w:val="007140BF"/>
    <w:rsid w:val="00714BE9"/>
    <w:rsid w:val="00715488"/>
    <w:rsid w:val="00716257"/>
    <w:rsid w:val="00721AC7"/>
    <w:rsid w:val="00722188"/>
    <w:rsid w:val="00725109"/>
    <w:rsid w:val="00725C3F"/>
    <w:rsid w:val="007263A0"/>
    <w:rsid w:val="00726DC5"/>
    <w:rsid w:val="00726F84"/>
    <w:rsid w:val="00732884"/>
    <w:rsid w:val="00733C13"/>
    <w:rsid w:val="00734AAE"/>
    <w:rsid w:val="007352F9"/>
    <w:rsid w:val="00735A33"/>
    <w:rsid w:val="00735ACF"/>
    <w:rsid w:val="00736285"/>
    <w:rsid w:val="0073659F"/>
    <w:rsid w:val="007365F9"/>
    <w:rsid w:val="00736E1B"/>
    <w:rsid w:val="00737B67"/>
    <w:rsid w:val="00741FAE"/>
    <w:rsid w:val="007424D0"/>
    <w:rsid w:val="007425D7"/>
    <w:rsid w:val="007434A0"/>
    <w:rsid w:val="0074438C"/>
    <w:rsid w:val="0074593D"/>
    <w:rsid w:val="007461E0"/>
    <w:rsid w:val="0074786A"/>
    <w:rsid w:val="0075020E"/>
    <w:rsid w:val="0075076D"/>
    <w:rsid w:val="00751936"/>
    <w:rsid w:val="007524F6"/>
    <w:rsid w:val="00753BFB"/>
    <w:rsid w:val="00753E92"/>
    <w:rsid w:val="00761D5A"/>
    <w:rsid w:val="007636A5"/>
    <w:rsid w:val="00765508"/>
    <w:rsid w:val="00765A3A"/>
    <w:rsid w:val="00766E8B"/>
    <w:rsid w:val="007677BA"/>
    <w:rsid w:val="00770A3E"/>
    <w:rsid w:val="00772371"/>
    <w:rsid w:val="00774632"/>
    <w:rsid w:val="00774EF8"/>
    <w:rsid w:val="00776FFB"/>
    <w:rsid w:val="007806A5"/>
    <w:rsid w:val="00781073"/>
    <w:rsid w:val="00783C81"/>
    <w:rsid w:val="00784596"/>
    <w:rsid w:val="00791C7F"/>
    <w:rsid w:val="007948C0"/>
    <w:rsid w:val="00795199"/>
    <w:rsid w:val="0079762F"/>
    <w:rsid w:val="007977F1"/>
    <w:rsid w:val="007A027D"/>
    <w:rsid w:val="007A0C34"/>
    <w:rsid w:val="007A177B"/>
    <w:rsid w:val="007A29B4"/>
    <w:rsid w:val="007A38DB"/>
    <w:rsid w:val="007A3EC0"/>
    <w:rsid w:val="007A6220"/>
    <w:rsid w:val="007A6339"/>
    <w:rsid w:val="007A67D3"/>
    <w:rsid w:val="007A734E"/>
    <w:rsid w:val="007B0A41"/>
    <w:rsid w:val="007B4543"/>
    <w:rsid w:val="007B47B3"/>
    <w:rsid w:val="007B4B77"/>
    <w:rsid w:val="007B4FA8"/>
    <w:rsid w:val="007B5157"/>
    <w:rsid w:val="007B6040"/>
    <w:rsid w:val="007B6390"/>
    <w:rsid w:val="007C0CF1"/>
    <w:rsid w:val="007C0E06"/>
    <w:rsid w:val="007C1163"/>
    <w:rsid w:val="007C1A83"/>
    <w:rsid w:val="007C23E6"/>
    <w:rsid w:val="007C2AB7"/>
    <w:rsid w:val="007C3E44"/>
    <w:rsid w:val="007C5E5B"/>
    <w:rsid w:val="007C7186"/>
    <w:rsid w:val="007D2472"/>
    <w:rsid w:val="007D2642"/>
    <w:rsid w:val="007D3545"/>
    <w:rsid w:val="007D439D"/>
    <w:rsid w:val="007D4B87"/>
    <w:rsid w:val="007D5B36"/>
    <w:rsid w:val="007D64C6"/>
    <w:rsid w:val="007D6BCB"/>
    <w:rsid w:val="007D7560"/>
    <w:rsid w:val="007E01D9"/>
    <w:rsid w:val="007E06F3"/>
    <w:rsid w:val="007E16E8"/>
    <w:rsid w:val="007E1FA3"/>
    <w:rsid w:val="007E2988"/>
    <w:rsid w:val="007E3E08"/>
    <w:rsid w:val="007E5A2F"/>
    <w:rsid w:val="007E713C"/>
    <w:rsid w:val="007E7308"/>
    <w:rsid w:val="007E74B4"/>
    <w:rsid w:val="007E762F"/>
    <w:rsid w:val="007E7D85"/>
    <w:rsid w:val="007E7EDD"/>
    <w:rsid w:val="007E7EDE"/>
    <w:rsid w:val="007F1D6F"/>
    <w:rsid w:val="007F231D"/>
    <w:rsid w:val="007F333C"/>
    <w:rsid w:val="007F3486"/>
    <w:rsid w:val="007F415E"/>
    <w:rsid w:val="007F53F8"/>
    <w:rsid w:val="008010BA"/>
    <w:rsid w:val="00801D9A"/>
    <w:rsid w:val="00802F25"/>
    <w:rsid w:val="00807921"/>
    <w:rsid w:val="00810924"/>
    <w:rsid w:val="008156C7"/>
    <w:rsid w:val="00817A31"/>
    <w:rsid w:val="00817C7E"/>
    <w:rsid w:val="008202BA"/>
    <w:rsid w:val="00820D95"/>
    <w:rsid w:val="00820FDB"/>
    <w:rsid w:val="00821AF7"/>
    <w:rsid w:val="0082220D"/>
    <w:rsid w:val="008223A5"/>
    <w:rsid w:val="00822E8A"/>
    <w:rsid w:val="0082352F"/>
    <w:rsid w:val="00825548"/>
    <w:rsid w:val="00825EA4"/>
    <w:rsid w:val="00825F68"/>
    <w:rsid w:val="00832CB6"/>
    <w:rsid w:val="00835FBC"/>
    <w:rsid w:val="00837A76"/>
    <w:rsid w:val="00837D94"/>
    <w:rsid w:val="00837EBE"/>
    <w:rsid w:val="008413A7"/>
    <w:rsid w:val="00841418"/>
    <w:rsid w:val="00844163"/>
    <w:rsid w:val="0084420A"/>
    <w:rsid w:val="008450CE"/>
    <w:rsid w:val="00845904"/>
    <w:rsid w:val="0084682A"/>
    <w:rsid w:val="00846A08"/>
    <w:rsid w:val="008476AE"/>
    <w:rsid w:val="00847A79"/>
    <w:rsid w:val="00847EA0"/>
    <w:rsid w:val="00850974"/>
    <w:rsid w:val="00851E0F"/>
    <w:rsid w:val="00851FB8"/>
    <w:rsid w:val="0085270D"/>
    <w:rsid w:val="0085630B"/>
    <w:rsid w:val="00861536"/>
    <w:rsid w:val="008618CF"/>
    <w:rsid w:val="00861E7A"/>
    <w:rsid w:val="008632F3"/>
    <w:rsid w:val="00864D7C"/>
    <w:rsid w:val="00867F57"/>
    <w:rsid w:val="0087075F"/>
    <w:rsid w:val="00871150"/>
    <w:rsid w:val="00872BE9"/>
    <w:rsid w:val="00873269"/>
    <w:rsid w:val="0087724E"/>
    <w:rsid w:val="00881290"/>
    <w:rsid w:val="00881CCE"/>
    <w:rsid w:val="00884607"/>
    <w:rsid w:val="008847F3"/>
    <w:rsid w:val="00885932"/>
    <w:rsid w:val="008874DA"/>
    <w:rsid w:val="00890E00"/>
    <w:rsid w:val="00892A29"/>
    <w:rsid w:val="008936E7"/>
    <w:rsid w:val="008947CC"/>
    <w:rsid w:val="00894949"/>
    <w:rsid w:val="008953D8"/>
    <w:rsid w:val="00895503"/>
    <w:rsid w:val="0089569C"/>
    <w:rsid w:val="008958F4"/>
    <w:rsid w:val="00895E5E"/>
    <w:rsid w:val="00896062"/>
    <w:rsid w:val="008A09D1"/>
    <w:rsid w:val="008A1EE7"/>
    <w:rsid w:val="008A32FC"/>
    <w:rsid w:val="008A3C77"/>
    <w:rsid w:val="008A4F93"/>
    <w:rsid w:val="008A5D73"/>
    <w:rsid w:val="008A6073"/>
    <w:rsid w:val="008A6750"/>
    <w:rsid w:val="008A6835"/>
    <w:rsid w:val="008A7E34"/>
    <w:rsid w:val="008B0065"/>
    <w:rsid w:val="008B0337"/>
    <w:rsid w:val="008B0A7D"/>
    <w:rsid w:val="008B0AFD"/>
    <w:rsid w:val="008B0F9E"/>
    <w:rsid w:val="008B1650"/>
    <w:rsid w:val="008B2896"/>
    <w:rsid w:val="008B32F6"/>
    <w:rsid w:val="008B33A2"/>
    <w:rsid w:val="008B35A4"/>
    <w:rsid w:val="008B38F3"/>
    <w:rsid w:val="008B60BA"/>
    <w:rsid w:val="008B655E"/>
    <w:rsid w:val="008B7847"/>
    <w:rsid w:val="008C0C6F"/>
    <w:rsid w:val="008C0F1B"/>
    <w:rsid w:val="008C1073"/>
    <w:rsid w:val="008C3B22"/>
    <w:rsid w:val="008C51D7"/>
    <w:rsid w:val="008C68D1"/>
    <w:rsid w:val="008C68E1"/>
    <w:rsid w:val="008C6AD9"/>
    <w:rsid w:val="008C7896"/>
    <w:rsid w:val="008D14D1"/>
    <w:rsid w:val="008D1C8A"/>
    <w:rsid w:val="008D285B"/>
    <w:rsid w:val="008D4B81"/>
    <w:rsid w:val="008D525F"/>
    <w:rsid w:val="008D6240"/>
    <w:rsid w:val="008D77A7"/>
    <w:rsid w:val="008D7E9F"/>
    <w:rsid w:val="008E01BB"/>
    <w:rsid w:val="008E09D5"/>
    <w:rsid w:val="008E1A32"/>
    <w:rsid w:val="008E273C"/>
    <w:rsid w:val="008E352F"/>
    <w:rsid w:val="008E3C48"/>
    <w:rsid w:val="008E4A79"/>
    <w:rsid w:val="008E7C69"/>
    <w:rsid w:val="008F18C9"/>
    <w:rsid w:val="008F1F20"/>
    <w:rsid w:val="008F2170"/>
    <w:rsid w:val="008F49F5"/>
    <w:rsid w:val="008F4BDF"/>
    <w:rsid w:val="008F59C3"/>
    <w:rsid w:val="008F6FE1"/>
    <w:rsid w:val="008F7D5B"/>
    <w:rsid w:val="00901BC6"/>
    <w:rsid w:val="00903CFA"/>
    <w:rsid w:val="00905375"/>
    <w:rsid w:val="009059FF"/>
    <w:rsid w:val="00906910"/>
    <w:rsid w:val="00906FB4"/>
    <w:rsid w:val="00910C66"/>
    <w:rsid w:val="00912B18"/>
    <w:rsid w:val="00913018"/>
    <w:rsid w:val="00913799"/>
    <w:rsid w:val="00914F04"/>
    <w:rsid w:val="00915201"/>
    <w:rsid w:val="009173C2"/>
    <w:rsid w:val="0092006D"/>
    <w:rsid w:val="0092072E"/>
    <w:rsid w:val="00920E9B"/>
    <w:rsid w:val="00921B60"/>
    <w:rsid w:val="009220B9"/>
    <w:rsid w:val="009229DB"/>
    <w:rsid w:val="00922D71"/>
    <w:rsid w:val="00923F08"/>
    <w:rsid w:val="00924508"/>
    <w:rsid w:val="0092605D"/>
    <w:rsid w:val="00927AE0"/>
    <w:rsid w:val="00930FD8"/>
    <w:rsid w:val="00932F1D"/>
    <w:rsid w:val="00932F4B"/>
    <w:rsid w:val="0093375F"/>
    <w:rsid w:val="00933A63"/>
    <w:rsid w:val="009341C6"/>
    <w:rsid w:val="00935716"/>
    <w:rsid w:val="00936A39"/>
    <w:rsid w:val="009410E6"/>
    <w:rsid w:val="00941323"/>
    <w:rsid w:val="00941ADA"/>
    <w:rsid w:val="00941DDC"/>
    <w:rsid w:val="00942A4C"/>
    <w:rsid w:val="00942FB1"/>
    <w:rsid w:val="00944439"/>
    <w:rsid w:val="009446D1"/>
    <w:rsid w:val="0094636F"/>
    <w:rsid w:val="00946C03"/>
    <w:rsid w:val="00946D84"/>
    <w:rsid w:val="00946F66"/>
    <w:rsid w:val="00950B3D"/>
    <w:rsid w:val="00954503"/>
    <w:rsid w:val="00954FCB"/>
    <w:rsid w:val="00956A9D"/>
    <w:rsid w:val="00956EB4"/>
    <w:rsid w:val="009601EE"/>
    <w:rsid w:val="0096338C"/>
    <w:rsid w:val="009638B6"/>
    <w:rsid w:val="00963907"/>
    <w:rsid w:val="009643E5"/>
    <w:rsid w:val="00965C41"/>
    <w:rsid w:val="00965CCC"/>
    <w:rsid w:val="009670D2"/>
    <w:rsid w:val="009675F2"/>
    <w:rsid w:val="0097012D"/>
    <w:rsid w:val="00970493"/>
    <w:rsid w:val="0097108A"/>
    <w:rsid w:val="009716A6"/>
    <w:rsid w:val="00971EF7"/>
    <w:rsid w:val="0097205A"/>
    <w:rsid w:val="00973E41"/>
    <w:rsid w:val="009762E2"/>
    <w:rsid w:val="009808A9"/>
    <w:rsid w:val="00982CF8"/>
    <w:rsid w:val="00983159"/>
    <w:rsid w:val="009840C4"/>
    <w:rsid w:val="00984AA9"/>
    <w:rsid w:val="00985118"/>
    <w:rsid w:val="009864A6"/>
    <w:rsid w:val="009874ED"/>
    <w:rsid w:val="00990A30"/>
    <w:rsid w:val="00990AD1"/>
    <w:rsid w:val="00990C13"/>
    <w:rsid w:val="00990ED5"/>
    <w:rsid w:val="00991CF4"/>
    <w:rsid w:val="009928D1"/>
    <w:rsid w:val="00993555"/>
    <w:rsid w:val="00993AA8"/>
    <w:rsid w:val="00994297"/>
    <w:rsid w:val="0099540D"/>
    <w:rsid w:val="009957DA"/>
    <w:rsid w:val="00995B0E"/>
    <w:rsid w:val="00996BB3"/>
    <w:rsid w:val="00997643"/>
    <w:rsid w:val="009A0B37"/>
    <w:rsid w:val="009A1357"/>
    <w:rsid w:val="009A17B0"/>
    <w:rsid w:val="009A2209"/>
    <w:rsid w:val="009A3F54"/>
    <w:rsid w:val="009A4397"/>
    <w:rsid w:val="009A68F3"/>
    <w:rsid w:val="009A6F53"/>
    <w:rsid w:val="009A7824"/>
    <w:rsid w:val="009A7DF9"/>
    <w:rsid w:val="009B03E2"/>
    <w:rsid w:val="009B076F"/>
    <w:rsid w:val="009B23D3"/>
    <w:rsid w:val="009B3DA1"/>
    <w:rsid w:val="009B4E6E"/>
    <w:rsid w:val="009B5393"/>
    <w:rsid w:val="009C0645"/>
    <w:rsid w:val="009C097F"/>
    <w:rsid w:val="009C0EE4"/>
    <w:rsid w:val="009C463A"/>
    <w:rsid w:val="009C4717"/>
    <w:rsid w:val="009C4AAF"/>
    <w:rsid w:val="009C59C6"/>
    <w:rsid w:val="009C6015"/>
    <w:rsid w:val="009C69F5"/>
    <w:rsid w:val="009C7CC6"/>
    <w:rsid w:val="009C7ECA"/>
    <w:rsid w:val="009D0449"/>
    <w:rsid w:val="009D0795"/>
    <w:rsid w:val="009D22B0"/>
    <w:rsid w:val="009D4085"/>
    <w:rsid w:val="009D44A9"/>
    <w:rsid w:val="009D5BA4"/>
    <w:rsid w:val="009E02F6"/>
    <w:rsid w:val="009E03F6"/>
    <w:rsid w:val="009E0789"/>
    <w:rsid w:val="009E131B"/>
    <w:rsid w:val="009E143D"/>
    <w:rsid w:val="009E170F"/>
    <w:rsid w:val="009E1A19"/>
    <w:rsid w:val="009E2550"/>
    <w:rsid w:val="009E3ADA"/>
    <w:rsid w:val="009E46AA"/>
    <w:rsid w:val="009E4C8E"/>
    <w:rsid w:val="009E6BFD"/>
    <w:rsid w:val="009E7BFC"/>
    <w:rsid w:val="009F116B"/>
    <w:rsid w:val="009F3CC0"/>
    <w:rsid w:val="009F4ABC"/>
    <w:rsid w:val="009F4DCB"/>
    <w:rsid w:val="009F617F"/>
    <w:rsid w:val="009F667D"/>
    <w:rsid w:val="009F77A6"/>
    <w:rsid w:val="00A012D8"/>
    <w:rsid w:val="00A01781"/>
    <w:rsid w:val="00A02599"/>
    <w:rsid w:val="00A05D80"/>
    <w:rsid w:val="00A06406"/>
    <w:rsid w:val="00A06E61"/>
    <w:rsid w:val="00A07820"/>
    <w:rsid w:val="00A10541"/>
    <w:rsid w:val="00A1239A"/>
    <w:rsid w:val="00A128A0"/>
    <w:rsid w:val="00A13AEE"/>
    <w:rsid w:val="00A14C42"/>
    <w:rsid w:val="00A15141"/>
    <w:rsid w:val="00A16688"/>
    <w:rsid w:val="00A16B79"/>
    <w:rsid w:val="00A16E99"/>
    <w:rsid w:val="00A2007F"/>
    <w:rsid w:val="00A201C6"/>
    <w:rsid w:val="00A22648"/>
    <w:rsid w:val="00A254D4"/>
    <w:rsid w:val="00A260DF"/>
    <w:rsid w:val="00A26C13"/>
    <w:rsid w:val="00A30012"/>
    <w:rsid w:val="00A313DC"/>
    <w:rsid w:val="00A31A8B"/>
    <w:rsid w:val="00A332B4"/>
    <w:rsid w:val="00A33ECF"/>
    <w:rsid w:val="00A355AB"/>
    <w:rsid w:val="00A355B5"/>
    <w:rsid w:val="00A3594E"/>
    <w:rsid w:val="00A3597C"/>
    <w:rsid w:val="00A360CE"/>
    <w:rsid w:val="00A36709"/>
    <w:rsid w:val="00A37C23"/>
    <w:rsid w:val="00A4035E"/>
    <w:rsid w:val="00A42C72"/>
    <w:rsid w:val="00A42F96"/>
    <w:rsid w:val="00A447E5"/>
    <w:rsid w:val="00A4498A"/>
    <w:rsid w:val="00A457C8"/>
    <w:rsid w:val="00A46B59"/>
    <w:rsid w:val="00A54BDB"/>
    <w:rsid w:val="00A55548"/>
    <w:rsid w:val="00A5568E"/>
    <w:rsid w:val="00A57330"/>
    <w:rsid w:val="00A5749D"/>
    <w:rsid w:val="00A57D58"/>
    <w:rsid w:val="00A60803"/>
    <w:rsid w:val="00A627F9"/>
    <w:rsid w:val="00A63B4C"/>
    <w:rsid w:val="00A65CF8"/>
    <w:rsid w:val="00A72B0D"/>
    <w:rsid w:val="00A72BFE"/>
    <w:rsid w:val="00A72F60"/>
    <w:rsid w:val="00A730E0"/>
    <w:rsid w:val="00A733ED"/>
    <w:rsid w:val="00A745FE"/>
    <w:rsid w:val="00A74679"/>
    <w:rsid w:val="00A765FC"/>
    <w:rsid w:val="00A768DA"/>
    <w:rsid w:val="00A76D03"/>
    <w:rsid w:val="00A813CE"/>
    <w:rsid w:val="00A83102"/>
    <w:rsid w:val="00A85DA1"/>
    <w:rsid w:val="00A85EA0"/>
    <w:rsid w:val="00A860CE"/>
    <w:rsid w:val="00A9416D"/>
    <w:rsid w:val="00A94C2D"/>
    <w:rsid w:val="00A96E64"/>
    <w:rsid w:val="00A97E7D"/>
    <w:rsid w:val="00A97F90"/>
    <w:rsid w:val="00AA1B17"/>
    <w:rsid w:val="00AA3255"/>
    <w:rsid w:val="00AA340A"/>
    <w:rsid w:val="00AA4DCB"/>
    <w:rsid w:val="00AA574E"/>
    <w:rsid w:val="00AA5D17"/>
    <w:rsid w:val="00AA6A4B"/>
    <w:rsid w:val="00AB0F53"/>
    <w:rsid w:val="00AB428C"/>
    <w:rsid w:val="00AB4BF4"/>
    <w:rsid w:val="00AB4E20"/>
    <w:rsid w:val="00AB4F69"/>
    <w:rsid w:val="00AB5669"/>
    <w:rsid w:val="00AB5DD0"/>
    <w:rsid w:val="00AB6DB8"/>
    <w:rsid w:val="00AB7BF2"/>
    <w:rsid w:val="00AC1091"/>
    <w:rsid w:val="00AC190E"/>
    <w:rsid w:val="00AC1A4B"/>
    <w:rsid w:val="00AC25A7"/>
    <w:rsid w:val="00AC260B"/>
    <w:rsid w:val="00AC281D"/>
    <w:rsid w:val="00AC2FCE"/>
    <w:rsid w:val="00AC4838"/>
    <w:rsid w:val="00AC554C"/>
    <w:rsid w:val="00AC5DCA"/>
    <w:rsid w:val="00AC649F"/>
    <w:rsid w:val="00AC7E10"/>
    <w:rsid w:val="00AD3A6F"/>
    <w:rsid w:val="00AD4ED1"/>
    <w:rsid w:val="00AD524E"/>
    <w:rsid w:val="00AD59F2"/>
    <w:rsid w:val="00AD6D7F"/>
    <w:rsid w:val="00AD7180"/>
    <w:rsid w:val="00AD76E3"/>
    <w:rsid w:val="00AE2603"/>
    <w:rsid w:val="00AE2877"/>
    <w:rsid w:val="00AE554A"/>
    <w:rsid w:val="00AE573D"/>
    <w:rsid w:val="00AE6867"/>
    <w:rsid w:val="00AE7F3F"/>
    <w:rsid w:val="00AF1307"/>
    <w:rsid w:val="00AF29CD"/>
    <w:rsid w:val="00AF336C"/>
    <w:rsid w:val="00AF3D39"/>
    <w:rsid w:val="00AF419A"/>
    <w:rsid w:val="00B02988"/>
    <w:rsid w:val="00B02A88"/>
    <w:rsid w:val="00B03F22"/>
    <w:rsid w:val="00B05331"/>
    <w:rsid w:val="00B0586C"/>
    <w:rsid w:val="00B066AE"/>
    <w:rsid w:val="00B06973"/>
    <w:rsid w:val="00B100A2"/>
    <w:rsid w:val="00B10F15"/>
    <w:rsid w:val="00B11666"/>
    <w:rsid w:val="00B1187D"/>
    <w:rsid w:val="00B11B05"/>
    <w:rsid w:val="00B12CB7"/>
    <w:rsid w:val="00B13BC3"/>
    <w:rsid w:val="00B13D2D"/>
    <w:rsid w:val="00B1420F"/>
    <w:rsid w:val="00B156F6"/>
    <w:rsid w:val="00B17A0B"/>
    <w:rsid w:val="00B20F5C"/>
    <w:rsid w:val="00B225E0"/>
    <w:rsid w:val="00B22902"/>
    <w:rsid w:val="00B234CD"/>
    <w:rsid w:val="00B23F81"/>
    <w:rsid w:val="00B242BB"/>
    <w:rsid w:val="00B2598A"/>
    <w:rsid w:val="00B2625B"/>
    <w:rsid w:val="00B268D9"/>
    <w:rsid w:val="00B2764F"/>
    <w:rsid w:val="00B325B9"/>
    <w:rsid w:val="00B32B36"/>
    <w:rsid w:val="00B32D92"/>
    <w:rsid w:val="00B377D2"/>
    <w:rsid w:val="00B406BD"/>
    <w:rsid w:val="00B41BB6"/>
    <w:rsid w:val="00B426DE"/>
    <w:rsid w:val="00B434DF"/>
    <w:rsid w:val="00B43C88"/>
    <w:rsid w:val="00B451EF"/>
    <w:rsid w:val="00B45433"/>
    <w:rsid w:val="00B45E03"/>
    <w:rsid w:val="00B461CA"/>
    <w:rsid w:val="00B4682E"/>
    <w:rsid w:val="00B47642"/>
    <w:rsid w:val="00B500B0"/>
    <w:rsid w:val="00B50A2E"/>
    <w:rsid w:val="00B51525"/>
    <w:rsid w:val="00B52BF3"/>
    <w:rsid w:val="00B52E92"/>
    <w:rsid w:val="00B570D1"/>
    <w:rsid w:val="00B60209"/>
    <w:rsid w:val="00B60D34"/>
    <w:rsid w:val="00B61DC8"/>
    <w:rsid w:val="00B63501"/>
    <w:rsid w:val="00B644F6"/>
    <w:rsid w:val="00B64511"/>
    <w:rsid w:val="00B67A5D"/>
    <w:rsid w:val="00B70172"/>
    <w:rsid w:val="00B72788"/>
    <w:rsid w:val="00B73425"/>
    <w:rsid w:val="00B7489C"/>
    <w:rsid w:val="00B74C87"/>
    <w:rsid w:val="00B75383"/>
    <w:rsid w:val="00B753F2"/>
    <w:rsid w:val="00B77573"/>
    <w:rsid w:val="00B80CE8"/>
    <w:rsid w:val="00B81195"/>
    <w:rsid w:val="00B851E2"/>
    <w:rsid w:val="00B87B48"/>
    <w:rsid w:val="00B87DDE"/>
    <w:rsid w:val="00B87E4E"/>
    <w:rsid w:val="00B950EA"/>
    <w:rsid w:val="00B97011"/>
    <w:rsid w:val="00B97E87"/>
    <w:rsid w:val="00BA05D2"/>
    <w:rsid w:val="00BA0748"/>
    <w:rsid w:val="00BA0BD7"/>
    <w:rsid w:val="00BA0E55"/>
    <w:rsid w:val="00BA210D"/>
    <w:rsid w:val="00BA2562"/>
    <w:rsid w:val="00BA3E22"/>
    <w:rsid w:val="00BA447B"/>
    <w:rsid w:val="00BA4BEE"/>
    <w:rsid w:val="00BA4FA4"/>
    <w:rsid w:val="00BA526A"/>
    <w:rsid w:val="00BA7FBE"/>
    <w:rsid w:val="00BB2008"/>
    <w:rsid w:val="00BB2681"/>
    <w:rsid w:val="00BB30E0"/>
    <w:rsid w:val="00BB4A3B"/>
    <w:rsid w:val="00BB5AFE"/>
    <w:rsid w:val="00BB5D62"/>
    <w:rsid w:val="00BB674C"/>
    <w:rsid w:val="00BB67A9"/>
    <w:rsid w:val="00BB6A85"/>
    <w:rsid w:val="00BB6DFB"/>
    <w:rsid w:val="00BB7062"/>
    <w:rsid w:val="00BB74AD"/>
    <w:rsid w:val="00BC0083"/>
    <w:rsid w:val="00BC0679"/>
    <w:rsid w:val="00BC1172"/>
    <w:rsid w:val="00BC14F8"/>
    <w:rsid w:val="00BC2662"/>
    <w:rsid w:val="00BC28E6"/>
    <w:rsid w:val="00BC29D2"/>
    <w:rsid w:val="00BC2B38"/>
    <w:rsid w:val="00BC2C75"/>
    <w:rsid w:val="00BC4550"/>
    <w:rsid w:val="00BC61CC"/>
    <w:rsid w:val="00BC648B"/>
    <w:rsid w:val="00BD1B6C"/>
    <w:rsid w:val="00BD20E8"/>
    <w:rsid w:val="00BD24E2"/>
    <w:rsid w:val="00BD6B20"/>
    <w:rsid w:val="00BD6FEC"/>
    <w:rsid w:val="00BD7A43"/>
    <w:rsid w:val="00BD7F36"/>
    <w:rsid w:val="00BE027D"/>
    <w:rsid w:val="00BE0A62"/>
    <w:rsid w:val="00BE0AE1"/>
    <w:rsid w:val="00BE0CCE"/>
    <w:rsid w:val="00BE1FAC"/>
    <w:rsid w:val="00BE2106"/>
    <w:rsid w:val="00BE304A"/>
    <w:rsid w:val="00BE3D27"/>
    <w:rsid w:val="00BE3F8F"/>
    <w:rsid w:val="00BE489B"/>
    <w:rsid w:val="00BE5810"/>
    <w:rsid w:val="00BE5A9E"/>
    <w:rsid w:val="00BE6059"/>
    <w:rsid w:val="00BE6338"/>
    <w:rsid w:val="00BE7F7B"/>
    <w:rsid w:val="00BF016C"/>
    <w:rsid w:val="00BF1419"/>
    <w:rsid w:val="00BF22FA"/>
    <w:rsid w:val="00BF28B5"/>
    <w:rsid w:val="00BF4209"/>
    <w:rsid w:val="00BF4EAF"/>
    <w:rsid w:val="00BF5AB5"/>
    <w:rsid w:val="00C02B40"/>
    <w:rsid w:val="00C02B4E"/>
    <w:rsid w:val="00C038EB"/>
    <w:rsid w:val="00C04FCE"/>
    <w:rsid w:val="00C05557"/>
    <w:rsid w:val="00C14AFB"/>
    <w:rsid w:val="00C16C8F"/>
    <w:rsid w:val="00C17977"/>
    <w:rsid w:val="00C210AC"/>
    <w:rsid w:val="00C2171B"/>
    <w:rsid w:val="00C223A3"/>
    <w:rsid w:val="00C22569"/>
    <w:rsid w:val="00C22A9F"/>
    <w:rsid w:val="00C23156"/>
    <w:rsid w:val="00C241F8"/>
    <w:rsid w:val="00C24328"/>
    <w:rsid w:val="00C24882"/>
    <w:rsid w:val="00C269C9"/>
    <w:rsid w:val="00C27BC0"/>
    <w:rsid w:val="00C3046F"/>
    <w:rsid w:val="00C30F37"/>
    <w:rsid w:val="00C31FD7"/>
    <w:rsid w:val="00C32954"/>
    <w:rsid w:val="00C32A47"/>
    <w:rsid w:val="00C33AB4"/>
    <w:rsid w:val="00C37941"/>
    <w:rsid w:val="00C379C0"/>
    <w:rsid w:val="00C41C08"/>
    <w:rsid w:val="00C41C91"/>
    <w:rsid w:val="00C42B9E"/>
    <w:rsid w:val="00C45118"/>
    <w:rsid w:val="00C45511"/>
    <w:rsid w:val="00C465A8"/>
    <w:rsid w:val="00C47451"/>
    <w:rsid w:val="00C50C34"/>
    <w:rsid w:val="00C50C74"/>
    <w:rsid w:val="00C50EB7"/>
    <w:rsid w:val="00C572E0"/>
    <w:rsid w:val="00C6074C"/>
    <w:rsid w:val="00C618B5"/>
    <w:rsid w:val="00C61DD0"/>
    <w:rsid w:val="00C62051"/>
    <w:rsid w:val="00C629F1"/>
    <w:rsid w:val="00C633CF"/>
    <w:rsid w:val="00C63F7C"/>
    <w:rsid w:val="00C65407"/>
    <w:rsid w:val="00C6614E"/>
    <w:rsid w:val="00C66469"/>
    <w:rsid w:val="00C668A9"/>
    <w:rsid w:val="00C672A4"/>
    <w:rsid w:val="00C67530"/>
    <w:rsid w:val="00C70713"/>
    <w:rsid w:val="00C70D02"/>
    <w:rsid w:val="00C71A1B"/>
    <w:rsid w:val="00C7359B"/>
    <w:rsid w:val="00C774EE"/>
    <w:rsid w:val="00C82233"/>
    <w:rsid w:val="00C8366C"/>
    <w:rsid w:val="00C838A0"/>
    <w:rsid w:val="00C85059"/>
    <w:rsid w:val="00C8565D"/>
    <w:rsid w:val="00C87569"/>
    <w:rsid w:val="00C91859"/>
    <w:rsid w:val="00C919B5"/>
    <w:rsid w:val="00C91D5B"/>
    <w:rsid w:val="00C92240"/>
    <w:rsid w:val="00C943FE"/>
    <w:rsid w:val="00C94B62"/>
    <w:rsid w:val="00C95AEB"/>
    <w:rsid w:val="00C960EB"/>
    <w:rsid w:val="00C9632B"/>
    <w:rsid w:val="00C96B56"/>
    <w:rsid w:val="00C97665"/>
    <w:rsid w:val="00C97D9A"/>
    <w:rsid w:val="00CA0848"/>
    <w:rsid w:val="00CA1041"/>
    <w:rsid w:val="00CA385E"/>
    <w:rsid w:val="00CA3F5F"/>
    <w:rsid w:val="00CA4CE4"/>
    <w:rsid w:val="00CA54E0"/>
    <w:rsid w:val="00CA5D1B"/>
    <w:rsid w:val="00CA6584"/>
    <w:rsid w:val="00CA68F7"/>
    <w:rsid w:val="00CA695E"/>
    <w:rsid w:val="00CA7CB7"/>
    <w:rsid w:val="00CB04FA"/>
    <w:rsid w:val="00CB1460"/>
    <w:rsid w:val="00CB16A2"/>
    <w:rsid w:val="00CB2277"/>
    <w:rsid w:val="00CB2465"/>
    <w:rsid w:val="00CB29E7"/>
    <w:rsid w:val="00CB4CD8"/>
    <w:rsid w:val="00CB6EB7"/>
    <w:rsid w:val="00CB738D"/>
    <w:rsid w:val="00CB76FB"/>
    <w:rsid w:val="00CB7F18"/>
    <w:rsid w:val="00CC01B0"/>
    <w:rsid w:val="00CC061E"/>
    <w:rsid w:val="00CC1C1C"/>
    <w:rsid w:val="00CC28CE"/>
    <w:rsid w:val="00CC40C4"/>
    <w:rsid w:val="00CC63FF"/>
    <w:rsid w:val="00CC6A73"/>
    <w:rsid w:val="00CC7F85"/>
    <w:rsid w:val="00CD0057"/>
    <w:rsid w:val="00CD087B"/>
    <w:rsid w:val="00CD1223"/>
    <w:rsid w:val="00CD1F6F"/>
    <w:rsid w:val="00CD2C55"/>
    <w:rsid w:val="00CD5D52"/>
    <w:rsid w:val="00CD5F6C"/>
    <w:rsid w:val="00CE1C67"/>
    <w:rsid w:val="00CE2FF2"/>
    <w:rsid w:val="00CE3634"/>
    <w:rsid w:val="00CE480A"/>
    <w:rsid w:val="00CE72B0"/>
    <w:rsid w:val="00CF0C88"/>
    <w:rsid w:val="00CF0CE1"/>
    <w:rsid w:val="00CF38D7"/>
    <w:rsid w:val="00CF3BAE"/>
    <w:rsid w:val="00CF452C"/>
    <w:rsid w:val="00CF5459"/>
    <w:rsid w:val="00CF5DF1"/>
    <w:rsid w:val="00D017D2"/>
    <w:rsid w:val="00D018E9"/>
    <w:rsid w:val="00D0390E"/>
    <w:rsid w:val="00D07023"/>
    <w:rsid w:val="00D1040D"/>
    <w:rsid w:val="00D10985"/>
    <w:rsid w:val="00D116D4"/>
    <w:rsid w:val="00D11812"/>
    <w:rsid w:val="00D17B08"/>
    <w:rsid w:val="00D20ABC"/>
    <w:rsid w:val="00D23508"/>
    <w:rsid w:val="00D23BA7"/>
    <w:rsid w:val="00D2566E"/>
    <w:rsid w:val="00D26530"/>
    <w:rsid w:val="00D266C9"/>
    <w:rsid w:val="00D26DF3"/>
    <w:rsid w:val="00D278E1"/>
    <w:rsid w:val="00D27DED"/>
    <w:rsid w:val="00D305EA"/>
    <w:rsid w:val="00D30620"/>
    <w:rsid w:val="00D30EA9"/>
    <w:rsid w:val="00D35393"/>
    <w:rsid w:val="00D3575D"/>
    <w:rsid w:val="00D35D49"/>
    <w:rsid w:val="00D3624A"/>
    <w:rsid w:val="00D365E7"/>
    <w:rsid w:val="00D376B7"/>
    <w:rsid w:val="00D377D6"/>
    <w:rsid w:val="00D41EA4"/>
    <w:rsid w:val="00D45539"/>
    <w:rsid w:val="00D45DC7"/>
    <w:rsid w:val="00D464C5"/>
    <w:rsid w:val="00D474AA"/>
    <w:rsid w:val="00D505E2"/>
    <w:rsid w:val="00D50E02"/>
    <w:rsid w:val="00D5103B"/>
    <w:rsid w:val="00D5125C"/>
    <w:rsid w:val="00D52549"/>
    <w:rsid w:val="00D545FB"/>
    <w:rsid w:val="00D560D5"/>
    <w:rsid w:val="00D60123"/>
    <w:rsid w:val="00D63932"/>
    <w:rsid w:val="00D643E4"/>
    <w:rsid w:val="00D64A67"/>
    <w:rsid w:val="00D64B65"/>
    <w:rsid w:val="00D65882"/>
    <w:rsid w:val="00D65E37"/>
    <w:rsid w:val="00D677F7"/>
    <w:rsid w:val="00D67A7D"/>
    <w:rsid w:val="00D701F3"/>
    <w:rsid w:val="00D713AC"/>
    <w:rsid w:val="00D72DB1"/>
    <w:rsid w:val="00D733B2"/>
    <w:rsid w:val="00D750C9"/>
    <w:rsid w:val="00D77F82"/>
    <w:rsid w:val="00D800DF"/>
    <w:rsid w:val="00D8164F"/>
    <w:rsid w:val="00D82235"/>
    <w:rsid w:val="00D8229C"/>
    <w:rsid w:val="00D84264"/>
    <w:rsid w:val="00D863C7"/>
    <w:rsid w:val="00D86513"/>
    <w:rsid w:val="00D868D2"/>
    <w:rsid w:val="00D87681"/>
    <w:rsid w:val="00D87ACC"/>
    <w:rsid w:val="00D87BAF"/>
    <w:rsid w:val="00D9005C"/>
    <w:rsid w:val="00D90C97"/>
    <w:rsid w:val="00D915E0"/>
    <w:rsid w:val="00D92833"/>
    <w:rsid w:val="00D93BC8"/>
    <w:rsid w:val="00D95D7C"/>
    <w:rsid w:val="00D96451"/>
    <w:rsid w:val="00D969F0"/>
    <w:rsid w:val="00DA02BE"/>
    <w:rsid w:val="00DA2DCB"/>
    <w:rsid w:val="00DA3938"/>
    <w:rsid w:val="00DA3B35"/>
    <w:rsid w:val="00DA3F88"/>
    <w:rsid w:val="00DA3FB6"/>
    <w:rsid w:val="00DA4132"/>
    <w:rsid w:val="00DA494A"/>
    <w:rsid w:val="00DA678A"/>
    <w:rsid w:val="00DA706A"/>
    <w:rsid w:val="00DB0B06"/>
    <w:rsid w:val="00DB0EA1"/>
    <w:rsid w:val="00DB0F34"/>
    <w:rsid w:val="00DB21CC"/>
    <w:rsid w:val="00DB2CF4"/>
    <w:rsid w:val="00DB32CF"/>
    <w:rsid w:val="00DB33AF"/>
    <w:rsid w:val="00DB4914"/>
    <w:rsid w:val="00DB4F3B"/>
    <w:rsid w:val="00DB52AE"/>
    <w:rsid w:val="00DB5D43"/>
    <w:rsid w:val="00DB6ADF"/>
    <w:rsid w:val="00DB6D6F"/>
    <w:rsid w:val="00DB7DB1"/>
    <w:rsid w:val="00DC06E1"/>
    <w:rsid w:val="00DC0A03"/>
    <w:rsid w:val="00DC1CE7"/>
    <w:rsid w:val="00DC2220"/>
    <w:rsid w:val="00DC4046"/>
    <w:rsid w:val="00DC4729"/>
    <w:rsid w:val="00DC4A06"/>
    <w:rsid w:val="00DC6226"/>
    <w:rsid w:val="00DC6BAF"/>
    <w:rsid w:val="00DC72D3"/>
    <w:rsid w:val="00DD0ACC"/>
    <w:rsid w:val="00DD1FA5"/>
    <w:rsid w:val="00DD41EB"/>
    <w:rsid w:val="00DD4F8E"/>
    <w:rsid w:val="00DD6287"/>
    <w:rsid w:val="00DE2771"/>
    <w:rsid w:val="00DE2DE7"/>
    <w:rsid w:val="00DE549B"/>
    <w:rsid w:val="00DE57E6"/>
    <w:rsid w:val="00DE5B0C"/>
    <w:rsid w:val="00DE7607"/>
    <w:rsid w:val="00DF0413"/>
    <w:rsid w:val="00DF11C3"/>
    <w:rsid w:val="00DF1910"/>
    <w:rsid w:val="00DF290F"/>
    <w:rsid w:val="00DF35DB"/>
    <w:rsid w:val="00DF4B8F"/>
    <w:rsid w:val="00DF5B10"/>
    <w:rsid w:val="00DF6636"/>
    <w:rsid w:val="00DF671F"/>
    <w:rsid w:val="00E006F2"/>
    <w:rsid w:val="00E010C5"/>
    <w:rsid w:val="00E01E39"/>
    <w:rsid w:val="00E042FB"/>
    <w:rsid w:val="00E0507F"/>
    <w:rsid w:val="00E050E3"/>
    <w:rsid w:val="00E05ACB"/>
    <w:rsid w:val="00E11F5B"/>
    <w:rsid w:val="00E12518"/>
    <w:rsid w:val="00E12B0F"/>
    <w:rsid w:val="00E13551"/>
    <w:rsid w:val="00E1370D"/>
    <w:rsid w:val="00E14B6D"/>
    <w:rsid w:val="00E1763B"/>
    <w:rsid w:val="00E17845"/>
    <w:rsid w:val="00E20016"/>
    <w:rsid w:val="00E202DD"/>
    <w:rsid w:val="00E208CE"/>
    <w:rsid w:val="00E23995"/>
    <w:rsid w:val="00E24372"/>
    <w:rsid w:val="00E24720"/>
    <w:rsid w:val="00E26EB3"/>
    <w:rsid w:val="00E2713C"/>
    <w:rsid w:val="00E2725E"/>
    <w:rsid w:val="00E273F2"/>
    <w:rsid w:val="00E27A81"/>
    <w:rsid w:val="00E33016"/>
    <w:rsid w:val="00E337E9"/>
    <w:rsid w:val="00E33A9B"/>
    <w:rsid w:val="00E341A7"/>
    <w:rsid w:val="00E341AB"/>
    <w:rsid w:val="00E369D0"/>
    <w:rsid w:val="00E36EE9"/>
    <w:rsid w:val="00E3725E"/>
    <w:rsid w:val="00E40852"/>
    <w:rsid w:val="00E4303C"/>
    <w:rsid w:val="00E46CFD"/>
    <w:rsid w:val="00E474FF"/>
    <w:rsid w:val="00E50A09"/>
    <w:rsid w:val="00E50C53"/>
    <w:rsid w:val="00E50DFE"/>
    <w:rsid w:val="00E51033"/>
    <w:rsid w:val="00E51237"/>
    <w:rsid w:val="00E5188F"/>
    <w:rsid w:val="00E53488"/>
    <w:rsid w:val="00E535CA"/>
    <w:rsid w:val="00E53DAC"/>
    <w:rsid w:val="00E53E7D"/>
    <w:rsid w:val="00E54338"/>
    <w:rsid w:val="00E54DF0"/>
    <w:rsid w:val="00E54ECE"/>
    <w:rsid w:val="00E55525"/>
    <w:rsid w:val="00E564E9"/>
    <w:rsid w:val="00E56BD6"/>
    <w:rsid w:val="00E6023D"/>
    <w:rsid w:val="00E619BA"/>
    <w:rsid w:val="00E619F8"/>
    <w:rsid w:val="00E61B91"/>
    <w:rsid w:val="00E630B5"/>
    <w:rsid w:val="00E63A45"/>
    <w:rsid w:val="00E63D53"/>
    <w:rsid w:val="00E644EA"/>
    <w:rsid w:val="00E65D3C"/>
    <w:rsid w:val="00E6680A"/>
    <w:rsid w:val="00E66A81"/>
    <w:rsid w:val="00E67328"/>
    <w:rsid w:val="00E706CD"/>
    <w:rsid w:val="00E72550"/>
    <w:rsid w:val="00E72728"/>
    <w:rsid w:val="00E72E3F"/>
    <w:rsid w:val="00E7392B"/>
    <w:rsid w:val="00E73D82"/>
    <w:rsid w:val="00E74C15"/>
    <w:rsid w:val="00E74DDE"/>
    <w:rsid w:val="00E753A8"/>
    <w:rsid w:val="00E76142"/>
    <w:rsid w:val="00E769AE"/>
    <w:rsid w:val="00E77760"/>
    <w:rsid w:val="00E80168"/>
    <w:rsid w:val="00E81D37"/>
    <w:rsid w:val="00E82D8C"/>
    <w:rsid w:val="00E845F7"/>
    <w:rsid w:val="00E8497C"/>
    <w:rsid w:val="00E84AEC"/>
    <w:rsid w:val="00E84D09"/>
    <w:rsid w:val="00E9044F"/>
    <w:rsid w:val="00E91411"/>
    <w:rsid w:val="00E91436"/>
    <w:rsid w:val="00E9186B"/>
    <w:rsid w:val="00E91872"/>
    <w:rsid w:val="00E935A5"/>
    <w:rsid w:val="00E93688"/>
    <w:rsid w:val="00E95154"/>
    <w:rsid w:val="00E964BC"/>
    <w:rsid w:val="00EA1DB7"/>
    <w:rsid w:val="00EA2846"/>
    <w:rsid w:val="00EA6B8A"/>
    <w:rsid w:val="00EA737E"/>
    <w:rsid w:val="00EA790F"/>
    <w:rsid w:val="00EA7C97"/>
    <w:rsid w:val="00EB0BB8"/>
    <w:rsid w:val="00EB32F3"/>
    <w:rsid w:val="00EB3A91"/>
    <w:rsid w:val="00EB6292"/>
    <w:rsid w:val="00EB672F"/>
    <w:rsid w:val="00EB6904"/>
    <w:rsid w:val="00EC00B9"/>
    <w:rsid w:val="00EC0D81"/>
    <w:rsid w:val="00EC15BD"/>
    <w:rsid w:val="00EC1D11"/>
    <w:rsid w:val="00EC4024"/>
    <w:rsid w:val="00EC4AAD"/>
    <w:rsid w:val="00EC7A1B"/>
    <w:rsid w:val="00ED052B"/>
    <w:rsid w:val="00ED0A9B"/>
    <w:rsid w:val="00ED127E"/>
    <w:rsid w:val="00ED25F8"/>
    <w:rsid w:val="00ED261D"/>
    <w:rsid w:val="00ED3089"/>
    <w:rsid w:val="00ED4549"/>
    <w:rsid w:val="00ED63E4"/>
    <w:rsid w:val="00ED7DFB"/>
    <w:rsid w:val="00EE086D"/>
    <w:rsid w:val="00EE1F52"/>
    <w:rsid w:val="00EE2CEC"/>
    <w:rsid w:val="00EE3D2B"/>
    <w:rsid w:val="00EE3D9A"/>
    <w:rsid w:val="00EE40A1"/>
    <w:rsid w:val="00EE6518"/>
    <w:rsid w:val="00EE6B91"/>
    <w:rsid w:val="00EE7323"/>
    <w:rsid w:val="00EE7693"/>
    <w:rsid w:val="00EF33F1"/>
    <w:rsid w:val="00EF4C73"/>
    <w:rsid w:val="00EF6213"/>
    <w:rsid w:val="00EF7125"/>
    <w:rsid w:val="00EF7A93"/>
    <w:rsid w:val="00EF7B51"/>
    <w:rsid w:val="00F00214"/>
    <w:rsid w:val="00F02BD6"/>
    <w:rsid w:val="00F03333"/>
    <w:rsid w:val="00F03823"/>
    <w:rsid w:val="00F03AE8"/>
    <w:rsid w:val="00F03D56"/>
    <w:rsid w:val="00F06EF6"/>
    <w:rsid w:val="00F07890"/>
    <w:rsid w:val="00F07C86"/>
    <w:rsid w:val="00F10870"/>
    <w:rsid w:val="00F113CE"/>
    <w:rsid w:val="00F142A5"/>
    <w:rsid w:val="00F15445"/>
    <w:rsid w:val="00F167DF"/>
    <w:rsid w:val="00F17E91"/>
    <w:rsid w:val="00F21A20"/>
    <w:rsid w:val="00F23A4A"/>
    <w:rsid w:val="00F25E60"/>
    <w:rsid w:val="00F25EA9"/>
    <w:rsid w:val="00F2615C"/>
    <w:rsid w:val="00F274C3"/>
    <w:rsid w:val="00F275D0"/>
    <w:rsid w:val="00F3113C"/>
    <w:rsid w:val="00F3144D"/>
    <w:rsid w:val="00F32810"/>
    <w:rsid w:val="00F33016"/>
    <w:rsid w:val="00F33AB8"/>
    <w:rsid w:val="00F37DB4"/>
    <w:rsid w:val="00F41105"/>
    <w:rsid w:val="00F4167E"/>
    <w:rsid w:val="00F44234"/>
    <w:rsid w:val="00F44F00"/>
    <w:rsid w:val="00F50B43"/>
    <w:rsid w:val="00F50EC2"/>
    <w:rsid w:val="00F510F1"/>
    <w:rsid w:val="00F515AB"/>
    <w:rsid w:val="00F518EC"/>
    <w:rsid w:val="00F51D7C"/>
    <w:rsid w:val="00F51E03"/>
    <w:rsid w:val="00F5243A"/>
    <w:rsid w:val="00F530C8"/>
    <w:rsid w:val="00F535FA"/>
    <w:rsid w:val="00F537B9"/>
    <w:rsid w:val="00F56375"/>
    <w:rsid w:val="00F567D8"/>
    <w:rsid w:val="00F56D61"/>
    <w:rsid w:val="00F60979"/>
    <w:rsid w:val="00F62CC9"/>
    <w:rsid w:val="00F63AF5"/>
    <w:rsid w:val="00F6438F"/>
    <w:rsid w:val="00F643A4"/>
    <w:rsid w:val="00F652E3"/>
    <w:rsid w:val="00F6564D"/>
    <w:rsid w:val="00F66238"/>
    <w:rsid w:val="00F662DF"/>
    <w:rsid w:val="00F72E26"/>
    <w:rsid w:val="00F80C6A"/>
    <w:rsid w:val="00F80DC4"/>
    <w:rsid w:val="00F80E9A"/>
    <w:rsid w:val="00F81965"/>
    <w:rsid w:val="00F82323"/>
    <w:rsid w:val="00F82457"/>
    <w:rsid w:val="00F836F7"/>
    <w:rsid w:val="00F838BE"/>
    <w:rsid w:val="00F866FA"/>
    <w:rsid w:val="00F86AB5"/>
    <w:rsid w:val="00F86C55"/>
    <w:rsid w:val="00F91370"/>
    <w:rsid w:val="00F91455"/>
    <w:rsid w:val="00F94400"/>
    <w:rsid w:val="00F944E8"/>
    <w:rsid w:val="00F945A5"/>
    <w:rsid w:val="00F94D56"/>
    <w:rsid w:val="00F95444"/>
    <w:rsid w:val="00F954AF"/>
    <w:rsid w:val="00F9565A"/>
    <w:rsid w:val="00F97064"/>
    <w:rsid w:val="00F97067"/>
    <w:rsid w:val="00F9757D"/>
    <w:rsid w:val="00F975EC"/>
    <w:rsid w:val="00F97988"/>
    <w:rsid w:val="00F97B0F"/>
    <w:rsid w:val="00FA1624"/>
    <w:rsid w:val="00FA16E5"/>
    <w:rsid w:val="00FA2830"/>
    <w:rsid w:val="00FA49B2"/>
    <w:rsid w:val="00FA538F"/>
    <w:rsid w:val="00FA5671"/>
    <w:rsid w:val="00FA57BD"/>
    <w:rsid w:val="00FA705D"/>
    <w:rsid w:val="00FA793C"/>
    <w:rsid w:val="00FA7B8A"/>
    <w:rsid w:val="00FB3080"/>
    <w:rsid w:val="00FB32D3"/>
    <w:rsid w:val="00FB3F74"/>
    <w:rsid w:val="00FB44E9"/>
    <w:rsid w:val="00FB4ABE"/>
    <w:rsid w:val="00FB4CB6"/>
    <w:rsid w:val="00FB5C19"/>
    <w:rsid w:val="00FB6000"/>
    <w:rsid w:val="00FB66BD"/>
    <w:rsid w:val="00FB6758"/>
    <w:rsid w:val="00FB7874"/>
    <w:rsid w:val="00FC0384"/>
    <w:rsid w:val="00FC0AB2"/>
    <w:rsid w:val="00FC3BF8"/>
    <w:rsid w:val="00FC4DCF"/>
    <w:rsid w:val="00FC74A6"/>
    <w:rsid w:val="00FC76B0"/>
    <w:rsid w:val="00FD0901"/>
    <w:rsid w:val="00FD0AC3"/>
    <w:rsid w:val="00FD0D37"/>
    <w:rsid w:val="00FD364D"/>
    <w:rsid w:val="00FD48C5"/>
    <w:rsid w:val="00FD4AED"/>
    <w:rsid w:val="00FD50EC"/>
    <w:rsid w:val="00FD53EA"/>
    <w:rsid w:val="00FD6538"/>
    <w:rsid w:val="00FD65DD"/>
    <w:rsid w:val="00FD67C2"/>
    <w:rsid w:val="00FD79D8"/>
    <w:rsid w:val="00FE107F"/>
    <w:rsid w:val="00FE3145"/>
    <w:rsid w:val="00FE31FE"/>
    <w:rsid w:val="00FE3AD7"/>
    <w:rsid w:val="00FE44AA"/>
    <w:rsid w:val="00FE5EDD"/>
    <w:rsid w:val="00FE6633"/>
    <w:rsid w:val="00FE6E1A"/>
    <w:rsid w:val="00FF1837"/>
    <w:rsid w:val="00FF2CD6"/>
    <w:rsid w:val="00FF38E3"/>
    <w:rsid w:val="00FF439B"/>
    <w:rsid w:val="00FF4C0C"/>
    <w:rsid w:val="00FF6098"/>
    <w:rsid w:val="00FF6981"/>
    <w:rsid w:val="00FF6C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30C360D9-EA20-4912-91B3-50FADC5DAD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aliases w:val="首页格式"/>
    <w:semiHidden/>
    <w:qFormat/>
    <w:rsid w:val="00D1040D"/>
    <w:pPr>
      <w:widowControl w:val="0"/>
      <w:spacing w:line="360" w:lineRule="auto"/>
      <w:jc w:val="both"/>
    </w:pPr>
    <w:rPr>
      <w:kern w:val="2"/>
      <w:sz w:val="28"/>
      <w:szCs w:val="24"/>
    </w:rPr>
  </w:style>
  <w:style w:type="paragraph" w:styleId="1">
    <w:name w:val="heading 1"/>
    <w:aliases w:val="H1,h1,1st level,Section Head,l1,1,Header 1,Heading 0,Header1,H11,H12,H13,H14,H15,H16,H17,H18,H19,H110,H111,H112,H121,H131,H141,H151,H161,H171,H181,H191,H1101,H1111,H113,H122,H132,H142,H152,H162,H172,H182,H192,H1102,H1112,H1121,H1211,H1311,H1411,标书1"/>
    <w:basedOn w:val="a"/>
    <w:next w:val="a0"/>
    <w:uiPriority w:val="9"/>
    <w:qFormat/>
    <w:rsid w:val="002341D6"/>
    <w:pPr>
      <w:keepNext/>
      <w:keepLines/>
      <w:numPr>
        <w:numId w:val="1"/>
      </w:numPr>
      <w:spacing w:before="340" w:after="330" w:line="578" w:lineRule="auto"/>
      <w:outlineLvl w:val="0"/>
    </w:pPr>
    <w:rPr>
      <w:rFonts w:eastAsia="黑体"/>
      <w:b/>
      <w:bCs/>
      <w:kern w:val="44"/>
      <w:sz w:val="36"/>
      <w:szCs w:val="44"/>
    </w:rPr>
  </w:style>
  <w:style w:type="paragraph" w:styleId="2">
    <w:name w:val="heading 2"/>
    <w:aliases w:val="H2,Heading 2 Hidden,Heading 2 CCBS,Titre3,Level 2 Head,heading 2,PIM2,2nd level,h2,Header 2,l2,Titre2,Head 2,Courseware #,Heading1 Char,Heading1 Char Char Char,Heading1 Char Char Char Char Char Char Char Char Char Char Char,Heading1,标题 1.1,sect 1.2"/>
    <w:basedOn w:val="a"/>
    <w:next w:val="a0"/>
    <w:link w:val="20"/>
    <w:uiPriority w:val="9"/>
    <w:qFormat/>
    <w:rsid w:val="002341D6"/>
    <w:pPr>
      <w:keepNext/>
      <w:keepLines/>
      <w:numPr>
        <w:ilvl w:val="1"/>
        <w:numId w:val="1"/>
      </w:numPr>
      <w:spacing w:before="260" w:after="260" w:line="416" w:lineRule="auto"/>
      <w:outlineLvl w:val="1"/>
    </w:pPr>
    <w:rPr>
      <w:rFonts w:eastAsia="黑体"/>
      <w:b/>
      <w:bCs/>
      <w:sz w:val="32"/>
      <w:szCs w:val="32"/>
    </w:rPr>
  </w:style>
  <w:style w:type="paragraph" w:styleId="3">
    <w:name w:val="heading 3"/>
    <w:aliases w:val="H3,sl3,Heading 3under,- Maj Side,Heading 3 - old,sect1.2.3,BOD 0,Level 3 Head,level_3,PIM 3,l3,CT,3,h3,Heading 3 hidden,2h,h31,h32,Section,Heading 2.3,(Alt+3),1.2.3.,alltoc,标题 4.1.1,prop3,3heading,heading 3,Heading 31,Level 3 Topic Heading,小节,小节1,b"/>
    <w:basedOn w:val="a"/>
    <w:next w:val="a0"/>
    <w:uiPriority w:val="9"/>
    <w:qFormat/>
    <w:rsid w:val="00442484"/>
    <w:pPr>
      <w:keepNext/>
      <w:keepLines/>
      <w:numPr>
        <w:ilvl w:val="2"/>
        <w:numId w:val="1"/>
      </w:numPr>
      <w:spacing w:before="260" w:after="260" w:line="416" w:lineRule="auto"/>
      <w:outlineLvl w:val="2"/>
    </w:pPr>
    <w:rPr>
      <w:b/>
      <w:bCs/>
      <w:sz w:val="30"/>
      <w:szCs w:val="32"/>
    </w:rPr>
  </w:style>
  <w:style w:type="paragraph" w:styleId="40">
    <w:name w:val="heading 4"/>
    <w:aliases w:val="H4,bullet,bl,bb,h4,First Subheading,sect 1.2.3.4,Ref Heading 1,rh1,sect 1.2.3.41,Ref Heading 11,rh11,sect 1.2.3.42,Ref Heading 12,rh12,sect 1.2.3.411,Ref Heading 111,rh111,sect 1.2.3.43,Ref Heading 13,rh13,sect 1.2.3.412,Ref Heading 112,rh112,第三层条"/>
    <w:basedOn w:val="a"/>
    <w:next w:val="a0"/>
    <w:link w:val="41"/>
    <w:uiPriority w:val="9"/>
    <w:qFormat/>
    <w:rsid w:val="007140BF"/>
    <w:pPr>
      <w:keepNext/>
      <w:keepLines/>
      <w:numPr>
        <w:ilvl w:val="3"/>
        <w:numId w:val="1"/>
      </w:numPr>
      <w:spacing w:before="280" w:after="290" w:line="376" w:lineRule="auto"/>
      <w:outlineLvl w:val="3"/>
    </w:pPr>
    <w:rPr>
      <w:rFonts w:eastAsia="黑体"/>
      <w:b/>
      <w:bCs/>
      <w:szCs w:val="28"/>
    </w:rPr>
  </w:style>
  <w:style w:type="paragraph" w:styleId="5">
    <w:name w:val="heading 5"/>
    <w:aliases w:val="H5,Level 3 - i,PIM 5,Titre5,Block Label,1.1.1,口,h5,Second Subheading,5,l4,ds,dd,第四层条,dash1,ds1,dd1,dash2,ds2,dd2,dash3,ds3,dd3,dash4,ds4,dd4,dash5,ds5,dd5,dash6,ds6,dd6,dash7,ds7,dd7,dash8,ds8,dd8,dash9,ds9,dd9,dash10,ds10,dd10,dash,dash11,ds11,l5"/>
    <w:basedOn w:val="a"/>
    <w:next w:val="a0"/>
    <w:link w:val="50"/>
    <w:uiPriority w:val="9"/>
    <w:qFormat/>
    <w:rsid w:val="009B03E2"/>
    <w:pPr>
      <w:keepNext/>
      <w:keepLines/>
      <w:numPr>
        <w:ilvl w:val="4"/>
        <w:numId w:val="1"/>
      </w:numPr>
      <w:spacing w:before="280" w:after="290" w:line="376" w:lineRule="auto"/>
      <w:outlineLvl w:val="4"/>
    </w:pPr>
    <w:rPr>
      <w:rFonts w:eastAsia="黑体"/>
      <w:b/>
      <w:bCs/>
      <w:sz w:val="24"/>
    </w:rPr>
  </w:style>
  <w:style w:type="paragraph" w:styleId="6">
    <w:name w:val="heading 6"/>
    <w:aliases w:val="BOD 4,Legal Level 1.,H6,PIM 6,h6,Third Subheading,ToolsHeading 6,6,PIM 61,H61,BOD 41,PIM 62,H62,BOD 42,PIM 63,H63,PIM 64,H64,PIM 65,H65,BOD 43,PIM 611,H611,BOD 411,PIM 621,H621,BOD 421,PIM 631,H631,PIM 641,H641,PIM 66,H66,BOD 44,PIM 612,H612,H622,L"/>
    <w:basedOn w:val="a"/>
    <w:next w:val="a0"/>
    <w:link w:val="60"/>
    <w:uiPriority w:val="9"/>
    <w:qFormat/>
    <w:rsid w:val="009B03E2"/>
    <w:pPr>
      <w:keepNext/>
      <w:keepLines/>
      <w:numPr>
        <w:ilvl w:val="5"/>
        <w:numId w:val="1"/>
      </w:numPr>
      <w:spacing w:before="240" w:after="64" w:line="320" w:lineRule="auto"/>
      <w:outlineLvl w:val="5"/>
    </w:pPr>
    <w:rPr>
      <w:rFonts w:ascii="Cambria" w:hAnsi="Cambria"/>
      <w:b/>
      <w:bCs/>
      <w:sz w:val="24"/>
    </w:rPr>
  </w:style>
  <w:style w:type="paragraph" w:styleId="7">
    <w:name w:val="heading 7"/>
    <w:basedOn w:val="a"/>
    <w:next w:val="a"/>
    <w:link w:val="70"/>
    <w:uiPriority w:val="9"/>
    <w:semiHidden/>
    <w:unhideWhenUsed/>
    <w:qFormat/>
    <w:rsid w:val="00D9005C"/>
    <w:pPr>
      <w:keepNext/>
      <w:keepLines/>
      <w:spacing w:before="240" w:after="64" w:line="320" w:lineRule="auto"/>
      <w:ind w:left="1296" w:hanging="1296"/>
      <w:outlineLvl w:val="6"/>
    </w:pPr>
    <w:rPr>
      <w:rFonts w:ascii="Calibri" w:hAnsi="Calibri"/>
      <w:b/>
      <w:bCs/>
      <w:sz w:val="24"/>
    </w:rPr>
  </w:style>
  <w:style w:type="paragraph" w:styleId="8">
    <w:name w:val="heading 8"/>
    <w:basedOn w:val="a"/>
    <w:next w:val="a"/>
    <w:link w:val="80"/>
    <w:uiPriority w:val="9"/>
    <w:semiHidden/>
    <w:unhideWhenUsed/>
    <w:qFormat/>
    <w:rsid w:val="00D9005C"/>
    <w:pPr>
      <w:keepNext/>
      <w:keepLines/>
      <w:spacing w:before="240" w:after="64" w:line="320" w:lineRule="auto"/>
      <w:ind w:left="1440" w:hanging="1440"/>
      <w:outlineLvl w:val="7"/>
    </w:pPr>
    <w:rPr>
      <w:rFonts w:ascii="Cambria" w:hAnsi="Cambria"/>
      <w:sz w:val="24"/>
    </w:rPr>
  </w:style>
  <w:style w:type="paragraph" w:styleId="9">
    <w:name w:val="heading 9"/>
    <w:basedOn w:val="a"/>
    <w:next w:val="a"/>
    <w:link w:val="90"/>
    <w:uiPriority w:val="9"/>
    <w:semiHidden/>
    <w:unhideWhenUsed/>
    <w:qFormat/>
    <w:rsid w:val="00D9005C"/>
    <w:pPr>
      <w:keepNext/>
      <w:keepLines/>
      <w:spacing w:before="240" w:after="64" w:line="320" w:lineRule="auto"/>
      <w:ind w:left="1584" w:hanging="1584"/>
      <w:outlineLvl w:val="8"/>
    </w:pPr>
    <w:rPr>
      <w:rFonts w:ascii="Cambria" w:hAnsi="Cambria"/>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qFormat/>
    <w:rsid w:val="00DF4B8F"/>
    <w:pPr>
      <w:ind w:firstLineChars="200" w:firstLine="200"/>
    </w:pPr>
    <w:rPr>
      <w:rFonts w:eastAsia="仿宋_GB2312"/>
    </w:rPr>
  </w:style>
  <w:style w:type="character" w:customStyle="1" w:styleId="a4">
    <w:name w:val="正文文本 字符"/>
    <w:link w:val="a0"/>
    <w:rsid w:val="00DF4B8F"/>
    <w:rPr>
      <w:rFonts w:eastAsia="仿宋_GB2312"/>
      <w:kern w:val="2"/>
      <w:sz w:val="28"/>
      <w:szCs w:val="24"/>
    </w:rPr>
  </w:style>
  <w:style w:type="paragraph" w:styleId="a5">
    <w:name w:val="Document Map"/>
    <w:basedOn w:val="a"/>
    <w:semiHidden/>
    <w:rsid w:val="00F97B0F"/>
    <w:pPr>
      <w:shd w:val="clear" w:color="auto" w:fill="000080"/>
    </w:pPr>
    <w:rPr>
      <w:sz w:val="21"/>
    </w:rPr>
  </w:style>
  <w:style w:type="character" w:styleId="a6">
    <w:name w:val="annotation reference"/>
    <w:semiHidden/>
    <w:rsid w:val="00E0507F"/>
    <w:rPr>
      <w:sz w:val="21"/>
      <w:szCs w:val="21"/>
    </w:rPr>
  </w:style>
  <w:style w:type="paragraph" w:styleId="a7">
    <w:name w:val="annotation text"/>
    <w:basedOn w:val="a"/>
    <w:link w:val="a8"/>
    <w:semiHidden/>
    <w:unhideWhenUsed/>
    <w:rsid w:val="00E0507F"/>
    <w:pPr>
      <w:jc w:val="left"/>
    </w:pPr>
  </w:style>
  <w:style w:type="character" w:customStyle="1" w:styleId="a8">
    <w:name w:val="批注文字 字符"/>
    <w:link w:val="a7"/>
    <w:semiHidden/>
    <w:rsid w:val="00600027"/>
    <w:rPr>
      <w:kern w:val="2"/>
      <w:sz w:val="28"/>
      <w:szCs w:val="24"/>
    </w:rPr>
  </w:style>
  <w:style w:type="paragraph" w:styleId="a9">
    <w:name w:val="annotation subject"/>
    <w:basedOn w:val="a7"/>
    <w:next w:val="a7"/>
    <w:semiHidden/>
    <w:rsid w:val="00E0507F"/>
    <w:rPr>
      <w:b/>
      <w:bCs/>
    </w:rPr>
  </w:style>
  <w:style w:type="paragraph" w:styleId="aa">
    <w:name w:val="Balloon Text"/>
    <w:basedOn w:val="a"/>
    <w:semiHidden/>
    <w:rsid w:val="00E0507F"/>
    <w:rPr>
      <w:sz w:val="18"/>
      <w:szCs w:val="18"/>
    </w:rPr>
  </w:style>
  <w:style w:type="paragraph" w:styleId="ab">
    <w:name w:val="header"/>
    <w:basedOn w:val="a"/>
    <w:link w:val="ac"/>
    <w:uiPriority w:val="99"/>
    <w:rsid w:val="005D4F58"/>
    <w:pPr>
      <w:pBdr>
        <w:bottom w:val="single" w:sz="6" w:space="1" w:color="auto"/>
      </w:pBdr>
      <w:tabs>
        <w:tab w:val="center" w:pos="4153"/>
        <w:tab w:val="right" w:pos="8306"/>
      </w:tabs>
      <w:snapToGrid w:val="0"/>
      <w:spacing w:line="240" w:lineRule="auto"/>
      <w:jc w:val="center"/>
    </w:pPr>
    <w:rPr>
      <w:sz w:val="18"/>
      <w:szCs w:val="18"/>
    </w:rPr>
  </w:style>
  <w:style w:type="character" w:customStyle="1" w:styleId="ac">
    <w:name w:val="页眉 字符"/>
    <w:link w:val="ab"/>
    <w:uiPriority w:val="99"/>
    <w:rsid w:val="005D4F58"/>
    <w:rPr>
      <w:kern w:val="2"/>
      <w:sz w:val="18"/>
      <w:szCs w:val="18"/>
    </w:rPr>
  </w:style>
  <w:style w:type="paragraph" w:styleId="ad">
    <w:name w:val="footer"/>
    <w:basedOn w:val="a"/>
    <w:link w:val="ae"/>
    <w:uiPriority w:val="99"/>
    <w:rsid w:val="005D4F58"/>
    <w:pPr>
      <w:tabs>
        <w:tab w:val="center" w:pos="4153"/>
        <w:tab w:val="right" w:pos="8306"/>
      </w:tabs>
      <w:snapToGrid w:val="0"/>
      <w:spacing w:line="240" w:lineRule="auto"/>
      <w:jc w:val="left"/>
    </w:pPr>
    <w:rPr>
      <w:sz w:val="18"/>
      <w:szCs w:val="18"/>
    </w:rPr>
  </w:style>
  <w:style w:type="character" w:customStyle="1" w:styleId="ae">
    <w:name w:val="页脚 字符"/>
    <w:link w:val="ad"/>
    <w:uiPriority w:val="99"/>
    <w:rsid w:val="005D4F58"/>
    <w:rPr>
      <w:kern w:val="2"/>
      <w:sz w:val="18"/>
      <w:szCs w:val="18"/>
    </w:rPr>
  </w:style>
  <w:style w:type="character" w:styleId="af">
    <w:name w:val="Strong"/>
    <w:uiPriority w:val="22"/>
    <w:qFormat/>
    <w:rsid w:val="005D4F58"/>
    <w:rPr>
      <w:b/>
      <w:bCs/>
    </w:rPr>
  </w:style>
  <w:style w:type="paragraph" w:styleId="af0">
    <w:name w:val="Revision"/>
    <w:hidden/>
    <w:uiPriority w:val="99"/>
    <w:semiHidden/>
    <w:rsid w:val="006625EA"/>
    <w:rPr>
      <w:kern w:val="2"/>
      <w:sz w:val="28"/>
      <w:szCs w:val="24"/>
    </w:rPr>
  </w:style>
  <w:style w:type="paragraph" w:styleId="10">
    <w:name w:val="toc 1"/>
    <w:basedOn w:val="a"/>
    <w:next w:val="a"/>
    <w:autoRedefine/>
    <w:uiPriority w:val="39"/>
    <w:rsid w:val="00B60209"/>
    <w:pPr>
      <w:spacing w:before="120" w:after="120"/>
      <w:mirrorIndents/>
      <w:jc w:val="left"/>
    </w:pPr>
    <w:rPr>
      <w:rFonts w:eastAsia="黑体"/>
      <w:bCs/>
      <w:caps/>
      <w:sz w:val="24"/>
      <w:szCs w:val="20"/>
    </w:rPr>
  </w:style>
  <w:style w:type="paragraph" w:styleId="21">
    <w:name w:val="toc 2"/>
    <w:basedOn w:val="a"/>
    <w:next w:val="a"/>
    <w:autoRedefine/>
    <w:uiPriority w:val="39"/>
    <w:rsid w:val="00B60209"/>
    <w:pPr>
      <w:ind w:left="280"/>
      <w:jc w:val="left"/>
    </w:pPr>
    <w:rPr>
      <w:smallCaps/>
      <w:sz w:val="24"/>
      <w:szCs w:val="20"/>
    </w:rPr>
  </w:style>
  <w:style w:type="paragraph" w:styleId="30">
    <w:name w:val="toc 3"/>
    <w:basedOn w:val="a"/>
    <w:next w:val="a"/>
    <w:autoRedefine/>
    <w:uiPriority w:val="39"/>
    <w:rsid w:val="00B60209"/>
    <w:pPr>
      <w:ind w:left="560"/>
      <w:jc w:val="left"/>
    </w:pPr>
    <w:rPr>
      <w:iCs/>
      <w:sz w:val="20"/>
      <w:szCs w:val="20"/>
    </w:rPr>
  </w:style>
  <w:style w:type="paragraph" w:styleId="42">
    <w:name w:val="toc 4"/>
    <w:basedOn w:val="a"/>
    <w:next w:val="a"/>
    <w:autoRedefine/>
    <w:semiHidden/>
    <w:rsid w:val="00F33AB8"/>
    <w:pPr>
      <w:ind w:left="840"/>
      <w:jc w:val="left"/>
    </w:pPr>
    <w:rPr>
      <w:rFonts w:ascii="Calibri" w:hAnsi="Calibri"/>
      <w:sz w:val="18"/>
      <w:szCs w:val="18"/>
    </w:rPr>
  </w:style>
  <w:style w:type="paragraph" w:styleId="51">
    <w:name w:val="toc 5"/>
    <w:basedOn w:val="a"/>
    <w:next w:val="a"/>
    <w:autoRedefine/>
    <w:semiHidden/>
    <w:rsid w:val="00F33AB8"/>
    <w:pPr>
      <w:ind w:left="1120"/>
      <w:jc w:val="left"/>
    </w:pPr>
    <w:rPr>
      <w:rFonts w:ascii="Calibri" w:hAnsi="Calibri"/>
      <w:sz w:val="18"/>
      <w:szCs w:val="18"/>
    </w:rPr>
  </w:style>
  <w:style w:type="paragraph" w:styleId="61">
    <w:name w:val="toc 6"/>
    <w:basedOn w:val="a"/>
    <w:next w:val="a"/>
    <w:autoRedefine/>
    <w:semiHidden/>
    <w:rsid w:val="00F33AB8"/>
    <w:pPr>
      <w:ind w:left="1400"/>
      <w:jc w:val="left"/>
    </w:pPr>
    <w:rPr>
      <w:rFonts w:ascii="Calibri" w:hAnsi="Calibri"/>
      <w:sz w:val="18"/>
      <w:szCs w:val="18"/>
    </w:rPr>
  </w:style>
  <w:style w:type="paragraph" w:styleId="71">
    <w:name w:val="toc 7"/>
    <w:basedOn w:val="a"/>
    <w:next w:val="a"/>
    <w:autoRedefine/>
    <w:semiHidden/>
    <w:rsid w:val="00F33AB8"/>
    <w:pPr>
      <w:ind w:left="1680"/>
      <w:jc w:val="left"/>
    </w:pPr>
    <w:rPr>
      <w:rFonts w:ascii="Calibri" w:hAnsi="Calibri"/>
      <w:sz w:val="18"/>
      <w:szCs w:val="18"/>
    </w:rPr>
  </w:style>
  <w:style w:type="paragraph" w:styleId="81">
    <w:name w:val="toc 8"/>
    <w:basedOn w:val="a"/>
    <w:next w:val="a"/>
    <w:autoRedefine/>
    <w:semiHidden/>
    <w:rsid w:val="00F33AB8"/>
    <w:pPr>
      <w:ind w:left="1960"/>
      <w:jc w:val="left"/>
    </w:pPr>
    <w:rPr>
      <w:rFonts w:ascii="Calibri" w:hAnsi="Calibri"/>
      <w:sz w:val="18"/>
      <w:szCs w:val="18"/>
    </w:rPr>
  </w:style>
  <w:style w:type="paragraph" w:styleId="91">
    <w:name w:val="toc 9"/>
    <w:basedOn w:val="a"/>
    <w:next w:val="a"/>
    <w:autoRedefine/>
    <w:semiHidden/>
    <w:rsid w:val="00F33AB8"/>
    <w:pPr>
      <w:ind w:left="2240"/>
      <w:jc w:val="left"/>
    </w:pPr>
    <w:rPr>
      <w:rFonts w:ascii="Calibri" w:hAnsi="Calibri"/>
      <w:sz w:val="18"/>
      <w:szCs w:val="18"/>
    </w:rPr>
  </w:style>
  <w:style w:type="character" w:styleId="af1">
    <w:name w:val="Hyperlink"/>
    <w:uiPriority w:val="99"/>
    <w:rsid w:val="00F33AB8"/>
    <w:rPr>
      <w:color w:val="0000FF"/>
      <w:u w:val="single"/>
    </w:rPr>
  </w:style>
  <w:style w:type="character" w:styleId="af2">
    <w:name w:val="page number"/>
    <w:basedOn w:val="a1"/>
    <w:rsid w:val="00F535FA"/>
  </w:style>
  <w:style w:type="table" w:styleId="af3">
    <w:name w:val="Table Grid"/>
    <w:basedOn w:val="a2"/>
    <w:uiPriority w:val="59"/>
    <w:rsid w:val="008E3C48"/>
    <w:pPr>
      <w:widowControl w:val="0"/>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caption"/>
    <w:aliases w:val="图表题注"/>
    <w:basedOn w:val="a"/>
    <w:next w:val="a0"/>
    <w:link w:val="af5"/>
    <w:uiPriority w:val="99"/>
    <w:qFormat/>
    <w:rsid w:val="001101FD"/>
    <w:pPr>
      <w:spacing w:beforeLines="50" w:before="50" w:afterLines="50" w:after="50"/>
      <w:jc w:val="center"/>
    </w:pPr>
    <w:rPr>
      <w:rFonts w:ascii="Arial" w:eastAsia="黑体" w:hAnsi="Arial" w:cs="Arial"/>
      <w:sz w:val="24"/>
      <w:szCs w:val="20"/>
    </w:rPr>
  </w:style>
  <w:style w:type="character" w:customStyle="1" w:styleId="60">
    <w:name w:val="标题 6 字符"/>
    <w:aliases w:val="BOD 4 字符,Legal Level 1. 字符,H6 字符,PIM 6 字符,h6 字符,Third Subheading 字符,ToolsHeading 6 字符,6 字符,PIM 61 字符,H61 字符,BOD 41 字符,PIM 62 字符,H62 字符,BOD 42 字符,PIM 63 字符,H63 字符,PIM 64 字符,H64 字符,PIM 65 字符,H65 字符,BOD 43 字符,PIM 611 字符,H611 字符,BOD 411 字符,H621 字符"/>
    <w:link w:val="6"/>
    <w:uiPriority w:val="9"/>
    <w:rsid w:val="009B03E2"/>
    <w:rPr>
      <w:rFonts w:ascii="Cambria" w:hAnsi="Cambria"/>
      <w:b/>
      <w:bCs/>
      <w:kern w:val="2"/>
      <w:sz w:val="24"/>
      <w:szCs w:val="24"/>
    </w:rPr>
  </w:style>
  <w:style w:type="paragraph" w:customStyle="1" w:styleId="12111ALTZPI2">
    <w:name w:val="样式 正文缩进正文（首行缩进两字）四号四号1四号2四号11特点正文非缩进段1ALT+ZPI正文文字首行缩进...2"/>
    <w:basedOn w:val="af6"/>
    <w:rsid w:val="00844163"/>
    <w:pPr>
      <w:spacing w:beforeLines="50" w:before="50" w:line="360" w:lineRule="exact"/>
      <w:ind w:firstLine="200"/>
    </w:pPr>
    <w:rPr>
      <w:rFonts w:ascii="宋体" w:cs="宋体"/>
      <w:bCs/>
      <w:kern w:val="0"/>
      <w:sz w:val="24"/>
      <w:szCs w:val="20"/>
    </w:rPr>
  </w:style>
  <w:style w:type="character" w:customStyle="1" w:styleId="41">
    <w:name w:val="标题 4 字符"/>
    <w:aliases w:val="H4 字符,bullet 字符,bl 字符,bb 字符,h4 字符,First Subheading 字符,sect 1.2.3.4 字符,Ref Heading 1 字符,rh1 字符,sect 1.2.3.41 字符,Ref Heading 11 字符,rh11 字符,sect 1.2.3.42 字符,Ref Heading 12 字符,rh12 字符,sect 1.2.3.411 字符,Ref Heading 111 字符,rh111 字符,sect 1.2.3.43 字符"/>
    <w:link w:val="40"/>
    <w:rsid w:val="007140BF"/>
    <w:rPr>
      <w:rFonts w:eastAsia="黑体"/>
      <w:b/>
      <w:bCs/>
      <w:kern w:val="2"/>
      <w:sz w:val="28"/>
      <w:szCs w:val="28"/>
    </w:rPr>
  </w:style>
  <w:style w:type="paragraph" w:customStyle="1" w:styleId="af7">
    <w:name w:val="完善更新正文"/>
    <w:basedOn w:val="a"/>
    <w:rsid w:val="00844163"/>
    <w:pPr>
      <w:snapToGrid w:val="0"/>
      <w:spacing w:beforeLines="50" w:before="50" w:line="300" w:lineRule="auto"/>
      <w:ind w:firstLineChars="200" w:firstLine="200"/>
      <w:jc w:val="left"/>
    </w:pPr>
    <w:rPr>
      <w:rFonts w:ascii="宋体" w:hAnsi="宋体"/>
      <w:bCs/>
      <w:iCs/>
      <w:color w:val="000000"/>
      <w:sz w:val="24"/>
      <w:szCs w:val="28"/>
    </w:rPr>
  </w:style>
  <w:style w:type="character" w:customStyle="1" w:styleId="50">
    <w:name w:val="标题 5 字符"/>
    <w:aliases w:val="H5 字符,Level 3 - i 字符,PIM 5 字符,Titre5 字符,Block Label 字符,1.1.1 字符,口 字符,h5 字符,Second Subheading 字符,5 字符,l4 字符,ds 字符,dd 字符,第四层条 字符,dash1 字符,ds1 字符,dd1 字符,dash2 字符,ds2 字符,dd2 字符,dash3 字符,ds3 字符,dd3 字符,dash4 字符,ds4 字符,dd4 字符,dash5 字符,ds5 字符,dd5 字符"/>
    <w:link w:val="5"/>
    <w:rsid w:val="009B03E2"/>
    <w:rPr>
      <w:rFonts w:eastAsia="黑体"/>
      <w:b/>
      <w:bCs/>
      <w:kern w:val="2"/>
      <w:sz w:val="24"/>
      <w:szCs w:val="24"/>
    </w:rPr>
  </w:style>
  <w:style w:type="paragraph" w:styleId="af6">
    <w:name w:val="Normal Indent"/>
    <w:aliases w:val="表正文,正文非缩进,特点,???,?????,??,段1,四号,正文不缩进,标题4,正文缩进1,Alt+X,mr正文缩进,正文对齐,缩进,ALT+Z,正文（首行缩进两字） Char Char Char Char,正文（首行缩进两字） Char Char,正文（首行缩进两字） Char Char Char Char Char Char Char,正文（首行缩进两字） Char Char Char,正文缩进 Char,特点 Char,水上软件,正文非缩进 Char Char,特点 Char Ch"/>
    <w:basedOn w:val="a"/>
    <w:link w:val="af8"/>
    <w:rsid w:val="00844163"/>
    <w:pPr>
      <w:ind w:firstLineChars="200" w:firstLine="420"/>
    </w:pPr>
  </w:style>
  <w:style w:type="character" w:customStyle="1" w:styleId="af8">
    <w:name w:val="正文缩进 字符"/>
    <w:aliases w:val="表正文 字符,正文非缩进 字符,特点 字符,??? 字符,????? 字符,?? 字符,段1 字符,四号 字符,正文不缩进 字符,标题4 字符,正文缩进1 字符,Alt+X 字符,mr正文缩进 字符,正文对齐 字符,缩进 字符,ALT+Z 字符,正文（首行缩进两字） Char Char Char Char 字符,正文（首行缩进两字） Char Char 字符,正文（首行缩进两字） Char Char Char Char Char Char Char 字符,正文缩进 Char 字符"/>
    <w:link w:val="af6"/>
    <w:rsid w:val="005F39F1"/>
    <w:rPr>
      <w:kern w:val="2"/>
      <w:sz w:val="28"/>
      <w:szCs w:val="24"/>
    </w:rPr>
  </w:style>
  <w:style w:type="paragraph" w:customStyle="1" w:styleId="31">
    <w:name w:val="自定义标题3"/>
    <w:basedOn w:val="3"/>
    <w:next w:val="a"/>
    <w:link w:val="3Char"/>
    <w:autoRedefine/>
    <w:rsid w:val="003530D9"/>
    <w:pPr>
      <w:numPr>
        <w:ilvl w:val="0"/>
        <w:numId w:val="0"/>
      </w:numPr>
      <w:spacing w:before="0" w:after="0" w:line="360" w:lineRule="auto"/>
      <w:ind w:rightChars="100" w:right="210"/>
    </w:pPr>
    <w:rPr>
      <w:color w:val="000000"/>
      <w:sz w:val="32"/>
    </w:rPr>
  </w:style>
  <w:style w:type="character" w:customStyle="1" w:styleId="3Char">
    <w:name w:val="自定义标题3 Char"/>
    <w:link w:val="31"/>
    <w:rsid w:val="003530D9"/>
    <w:rPr>
      <w:b/>
      <w:bCs/>
      <w:color w:val="000000"/>
      <w:kern w:val="2"/>
      <w:sz w:val="32"/>
      <w:szCs w:val="32"/>
    </w:rPr>
  </w:style>
  <w:style w:type="paragraph" w:customStyle="1" w:styleId="Char">
    <w:name w:val="Char"/>
    <w:basedOn w:val="a"/>
    <w:autoRedefine/>
    <w:rsid w:val="00634FBD"/>
    <w:pPr>
      <w:spacing w:beforeLines="50" w:before="50" w:afterLines="50" w:after="50" w:line="460" w:lineRule="exact"/>
      <w:ind w:left="1049" w:hanging="692"/>
    </w:pPr>
    <w:rPr>
      <w:sz w:val="24"/>
    </w:rPr>
  </w:style>
  <w:style w:type="paragraph" w:styleId="af9">
    <w:name w:val="Body Text Indent"/>
    <w:basedOn w:val="a"/>
    <w:link w:val="afa"/>
    <w:rsid w:val="00634FBD"/>
    <w:pPr>
      <w:spacing w:after="120"/>
      <w:ind w:leftChars="200" w:left="420"/>
    </w:pPr>
  </w:style>
  <w:style w:type="character" w:customStyle="1" w:styleId="afa">
    <w:name w:val="正文文本缩进 字符"/>
    <w:link w:val="af9"/>
    <w:rsid w:val="00634FBD"/>
    <w:rPr>
      <w:kern w:val="2"/>
      <w:sz w:val="28"/>
      <w:szCs w:val="24"/>
    </w:rPr>
  </w:style>
  <w:style w:type="paragraph" w:styleId="22">
    <w:name w:val="Body Text First Indent 2"/>
    <w:basedOn w:val="af9"/>
    <w:link w:val="23"/>
    <w:rsid w:val="00634FBD"/>
    <w:pPr>
      <w:spacing w:line="240" w:lineRule="auto"/>
      <w:ind w:firstLineChars="200" w:firstLine="420"/>
    </w:pPr>
    <w:rPr>
      <w:sz w:val="21"/>
    </w:rPr>
  </w:style>
  <w:style w:type="character" w:customStyle="1" w:styleId="23">
    <w:name w:val="正文首行缩进 2 字符"/>
    <w:link w:val="22"/>
    <w:rsid w:val="00634FBD"/>
    <w:rPr>
      <w:kern w:val="2"/>
      <w:sz w:val="21"/>
      <w:szCs w:val="24"/>
    </w:rPr>
  </w:style>
  <w:style w:type="paragraph" w:styleId="afb">
    <w:name w:val="Normal (Web)"/>
    <w:basedOn w:val="a"/>
    <w:uiPriority w:val="99"/>
    <w:rsid w:val="00E202DD"/>
    <w:pPr>
      <w:widowControl/>
      <w:spacing w:before="100" w:beforeAutospacing="1" w:after="100" w:afterAutospacing="1" w:line="240" w:lineRule="auto"/>
      <w:jc w:val="left"/>
    </w:pPr>
    <w:rPr>
      <w:rFonts w:ascii="宋体" w:hAnsi="宋体" w:cs="宋体"/>
      <w:kern w:val="0"/>
      <w:sz w:val="24"/>
    </w:rPr>
  </w:style>
  <w:style w:type="paragraph" w:customStyle="1" w:styleId="afc">
    <w:name w:val="正文段落"/>
    <w:basedOn w:val="a"/>
    <w:link w:val="Char0"/>
    <w:rsid w:val="006C2281"/>
    <w:pPr>
      <w:spacing w:line="240" w:lineRule="auto"/>
      <w:ind w:firstLineChars="200" w:firstLine="560"/>
    </w:pPr>
    <w:rPr>
      <w:rFonts w:ascii="宋体" w:hAnsi="宋体"/>
      <w:szCs w:val="20"/>
    </w:rPr>
  </w:style>
  <w:style w:type="character" w:customStyle="1" w:styleId="Char0">
    <w:name w:val="正文段落 Char"/>
    <w:link w:val="afc"/>
    <w:rsid w:val="006C2281"/>
    <w:rPr>
      <w:rFonts w:ascii="宋体" w:hAnsi="宋体"/>
      <w:kern w:val="2"/>
      <w:sz w:val="28"/>
    </w:rPr>
  </w:style>
  <w:style w:type="paragraph" w:styleId="afd">
    <w:name w:val="footnote text"/>
    <w:basedOn w:val="a"/>
    <w:link w:val="afe"/>
    <w:rsid w:val="00A768DA"/>
    <w:pPr>
      <w:snapToGrid w:val="0"/>
      <w:jc w:val="left"/>
    </w:pPr>
    <w:rPr>
      <w:sz w:val="18"/>
      <w:szCs w:val="18"/>
    </w:rPr>
  </w:style>
  <w:style w:type="character" w:customStyle="1" w:styleId="afe">
    <w:name w:val="脚注文本 字符"/>
    <w:link w:val="afd"/>
    <w:rsid w:val="00A768DA"/>
    <w:rPr>
      <w:kern w:val="2"/>
      <w:sz w:val="18"/>
      <w:szCs w:val="18"/>
    </w:rPr>
  </w:style>
  <w:style w:type="character" w:styleId="aff">
    <w:name w:val="footnote reference"/>
    <w:rsid w:val="00A768DA"/>
    <w:rPr>
      <w:vertAlign w:val="superscript"/>
    </w:rPr>
  </w:style>
  <w:style w:type="paragraph" w:styleId="aff0">
    <w:name w:val="List Paragraph"/>
    <w:basedOn w:val="a"/>
    <w:uiPriority w:val="34"/>
    <w:qFormat/>
    <w:rsid w:val="002B2ED8"/>
    <w:pPr>
      <w:widowControl/>
      <w:spacing w:line="240" w:lineRule="auto"/>
      <w:ind w:firstLineChars="200" w:firstLine="420"/>
      <w:jc w:val="left"/>
    </w:pPr>
    <w:rPr>
      <w:rFonts w:ascii="Calibri" w:hAnsi="Calibri"/>
      <w:kern w:val="0"/>
      <w:sz w:val="24"/>
      <w:lang w:eastAsia="en-US" w:bidi="en-US"/>
    </w:rPr>
  </w:style>
  <w:style w:type="paragraph" w:customStyle="1" w:styleId="aff1">
    <w:name w:val="标书的正文"/>
    <w:basedOn w:val="a"/>
    <w:rsid w:val="00C50C34"/>
    <w:pPr>
      <w:ind w:firstLine="482"/>
      <w:jc w:val="left"/>
    </w:pPr>
    <w:rPr>
      <w:rFonts w:ascii="宋体" w:hAnsi="宋体"/>
      <w:kern w:val="3"/>
      <w:sz w:val="24"/>
      <w:szCs w:val="20"/>
    </w:rPr>
  </w:style>
  <w:style w:type="character" w:customStyle="1" w:styleId="af5">
    <w:name w:val="题注 字符"/>
    <w:aliases w:val="图表题注 字符"/>
    <w:link w:val="af4"/>
    <w:rsid w:val="009F4ABC"/>
    <w:rPr>
      <w:rFonts w:ascii="Arial" w:eastAsia="黑体" w:hAnsi="Arial" w:cs="Arial"/>
      <w:kern w:val="2"/>
      <w:sz w:val="24"/>
    </w:rPr>
  </w:style>
  <w:style w:type="paragraph" w:customStyle="1" w:styleId="4">
    <w:name w:val="自定义标题4"/>
    <w:basedOn w:val="40"/>
    <w:next w:val="a"/>
    <w:autoRedefine/>
    <w:rsid w:val="006D78C8"/>
    <w:pPr>
      <w:numPr>
        <w:numId w:val="2"/>
      </w:numPr>
      <w:spacing w:line="377" w:lineRule="auto"/>
    </w:pPr>
    <w:rPr>
      <w:rFonts w:ascii="Arial" w:hAnsi="Arial"/>
      <w:color w:val="000000"/>
    </w:rPr>
  </w:style>
  <w:style w:type="paragraph" w:customStyle="1" w:styleId="my">
    <w:name w:val="my正文"/>
    <w:basedOn w:val="a"/>
    <w:link w:val="myChar"/>
    <w:rsid w:val="00F50B43"/>
    <w:pPr>
      <w:ind w:firstLineChars="200" w:firstLine="480"/>
    </w:pPr>
    <w:rPr>
      <w:sz w:val="24"/>
    </w:rPr>
  </w:style>
  <w:style w:type="character" w:customStyle="1" w:styleId="myChar">
    <w:name w:val="my正文 Char"/>
    <w:link w:val="my"/>
    <w:rsid w:val="00F50B43"/>
    <w:rPr>
      <w:kern w:val="2"/>
      <w:sz w:val="24"/>
      <w:szCs w:val="24"/>
    </w:rPr>
  </w:style>
  <w:style w:type="paragraph" w:customStyle="1" w:styleId="sj">
    <w:name w:val="sj正文"/>
    <w:basedOn w:val="a"/>
    <w:next w:val="a"/>
    <w:rsid w:val="009C6015"/>
    <w:pPr>
      <w:ind w:firstLine="482"/>
    </w:pPr>
    <w:rPr>
      <w:rFonts w:ascii="宋体" w:hAnsi="宋体"/>
      <w:sz w:val="24"/>
    </w:rPr>
  </w:style>
  <w:style w:type="paragraph" w:customStyle="1" w:styleId="Normal2">
    <w:name w:val="Normal2"/>
    <w:basedOn w:val="a"/>
    <w:rsid w:val="005338A4"/>
    <w:pPr>
      <w:widowControl/>
      <w:autoSpaceDE w:val="0"/>
      <w:autoSpaceDN w:val="0"/>
      <w:adjustRightInd w:val="0"/>
      <w:ind w:firstLineChars="200" w:firstLine="480"/>
    </w:pPr>
    <w:rPr>
      <w:rFonts w:ascii="宋体"/>
      <w:color w:val="000000"/>
      <w:kern w:val="0"/>
      <w:sz w:val="24"/>
      <w:szCs w:val="20"/>
    </w:rPr>
  </w:style>
  <w:style w:type="paragraph" w:customStyle="1" w:styleId="aff2">
    <w:name w:val="文档正文"/>
    <w:basedOn w:val="a"/>
    <w:rsid w:val="005338A4"/>
    <w:pPr>
      <w:adjustRightInd w:val="0"/>
      <w:spacing w:line="480" w:lineRule="atLeast"/>
      <w:ind w:firstLine="480"/>
      <w:textAlignment w:val="baseline"/>
    </w:pPr>
    <w:rPr>
      <w:rFonts w:ascii="宋体" w:hAnsi="Arial"/>
      <w:kern w:val="0"/>
      <w:sz w:val="24"/>
      <w:szCs w:val="20"/>
    </w:rPr>
  </w:style>
  <w:style w:type="paragraph" w:customStyle="1" w:styleId="SZF">
    <w:name w:val="SZF项目正文"/>
    <w:basedOn w:val="a"/>
    <w:rsid w:val="00810924"/>
    <w:pPr>
      <w:spacing w:line="300" w:lineRule="auto"/>
      <w:ind w:firstLineChars="200" w:firstLine="480"/>
    </w:pPr>
    <w:rPr>
      <w:rFonts w:ascii="宋体" w:hAnsi="宋体"/>
      <w:sz w:val="24"/>
      <w:szCs w:val="20"/>
    </w:rPr>
  </w:style>
  <w:style w:type="paragraph" w:customStyle="1" w:styleId="66">
    <w:name w:val="样式 段前: 6 磅 段后: 6 磅"/>
    <w:basedOn w:val="a"/>
    <w:rsid w:val="00841418"/>
    <w:pPr>
      <w:ind w:firstLineChars="200" w:firstLine="200"/>
    </w:pPr>
    <w:rPr>
      <w:rFonts w:cs="宋体"/>
      <w:sz w:val="24"/>
      <w:szCs w:val="20"/>
    </w:rPr>
  </w:style>
  <w:style w:type="paragraph" w:customStyle="1" w:styleId="aff3">
    <w:name w:val="样式 表格标题"/>
    <w:basedOn w:val="a"/>
    <w:autoRedefine/>
    <w:rsid w:val="00D800DF"/>
    <w:pPr>
      <w:spacing w:before="156" w:after="156" w:line="288" w:lineRule="auto"/>
      <w:ind w:right="-108"/>
      <w:jc w:val="center"/>
    </w:pPr>
    <w:rPr>
      <w:rFonts w:ascii="仿宋_GB2312" w:eastAsia="仿宋_GB2312" w:cs="宋体"/>
      <w:bCs/>
      <w:sz w:val="21"/>
      <w:szCs w:val="20"/>
    </w:rPr>
  </w:style>
  <w:style w:type="paragraph" w:styleId="24">
    <w:name w:val="Body Text Indent 2"/>
    <w:aliases w:val="Procedure_正文"/>
    <w:basedOn w:val="a"/>
    <w:link w:val="25"/>
    <w:rsid w:val="00AB4E20"/>
    <w:pPr>
      <w:spacing w:after="120" w:line="480" w:lineRule="auto"/>
      <w:ind w:leftChars="200" w:left="420"/>
    </w:pPr>
    <w:rPr>
      <w:sz w:val="21"/>
    </w:rPr>
  </w:style>
  <w:style w:type="character" w:customStyle="1" w:styleId="25">
    <w:name w:val="正文文本缩进 2 字符"/>
    <w:aliases w:val="Procedure_正文 字符"/>
    <w:link w:val="24"/>
    <w:rsid w:val="00AB4E20"/>
    <w:rPr>
      <w:kern w:val="2"/>
      <w:sz w:val="21"/>
      <w:szCs w:val="24"/>
    </w:rPr>
  </w:style>
  <w:style w:type="paragraph" w:styleId="aff4">
    <w:name w:val="Title"/>
    <w:basedOn w:val="a"/>
    <w:next w:val="a"/>
    <w:link w:val="aff5"/>
    <w:uiPriority w:val="99"/>
    <w:qFormat/>
    <w:rsid w:val="00062871"/>
    <w:pPr>
      <w:widowControl/>
      <w:spacing w:before="240" w:after="60" w:line="276" w:lineRule="auto"/>
      <w:jc w:val="center"/>
      <w:outlineLvl w:val="0"/>
    </w:pPr>
    <w:rPr>
      <w:rFonts w:ascii="Cambria" w:eastAsia="华文中宋" w:hAnsi="Cambria" w:cs="Cambria"/>
      <w:b/>
      <w:bCs/>
      <w:sz w:val="72"/>
      <w:szCs w:val="72"/>
    </w:rPr>
  </w:style>
  <w:style w:type="character" w:customStyle="1" w:styleId="aff5">
    <w:name w:val="标题 字符"/>
    <w:link w:val="aff4"/>
    <w:uiPriority w:val="99"/>
    <w:rsid w:val="00062871"/>
    <w:rPr>
      <w:rFonts w:ascii="Cambria" w:eastAsia="华文中宋" w:hAnsi="Cambria" w:cs="Cambria"/>
      <w:b/>
      <w:bCs/>
      <w:kern w:val="2"/>
      <w:sz w:val="72"/>
      <w:szCs w:val="72"/>
    </w:rPr>
  </w:style>
  <w:style w:type="paragraph" w:customStyle="1" w:styleId="aff6">
    <w:name w:val="标准正文"/>
    <w:basedOn w:val="af9"/>
    <w:rsid w:val="007C0CF1"/>
    <w:pPr>
      <w:spacing w:before="60" w:after="60"/>
      <w:ind w:leftChars="0" w:left="0" w:firstLine="482"/>
    </w:pPr>
    <w:rPr>
      <w:rFonts w:ascii="Arial" w:hAnsi="Arial" w:cs="Arial"/>
      <w:bCs/>
      <w:kern w:val="0"/>
      <w:sz w:val="24"/>
      <w:szCs w:val="20"/>
    </w:rPr>
  </w:style>
  <w:style w:type="paragraph" w:customStyle="1" w:styleId="26">
    <w:name w:val="首行缩进:2字符"/>
    <w:basedOn w:val="a"/>
    <w:rsid w:val="00EC0D81"/>
    <w:pPr>
      <w:ind w:firstLineChars="200" w:firstLine="200"/>
    </w:pPr>
    <w:rPr>
      <w:rFonts w:cs="宋体"/>
      <w:sz w:val="24"/>
      <w:szCs w:val="20"/>
    </w:rPr>
  </w:style>
  <w:style w:type="character" w:customStyle="1" w:styleId="new">
    <w:name w:val="new"/>
    <w:rsid w:val="006E7FA7"/>
  </w:style>
  <w:style w:type="character" w:customStyle="1" w:styleId="11">
    <w:name w:val="题注1"/>
    <w:rsid w:val="006E7FA7"/>
  </w:style>
  <w:style w:type="paragraph" w:customStyle="1" w:styleId="contentsmall">
    <w:name w:val="contentsmall"/>
    <w:basedOn w:val="a"/>
    <w:rsid w:val="00FD79D8"/>
    <w:pPr>
      <w:widowControl/>
      <w:spacing w:before="100" w:beforeAutospacing="1" w:after="100" w:afterAutospacing="1" w:line="240" w:lineRule="auto"/>
      <w:jc w:val="left"/>
    </w:pPr>
    <w:rPr>
      <w:rFonts w:ascii="宋体" w:hAnsi="宋体" w:cs="宋体"/>
      <w:kern w:val="0"/>
      <w:sz w:val="24"/>
    </w:rPr>
  </w:style>
  <w:style w:type="character" w:styleId="aff7">
    <w:name w:val="Emphasis"/>
    <w:uiPriority w:val="20"/>
    <w:qFormat/>
    <w:rsid w:val="00FD79D8"/>
    <w:rPr>
      <w:i/>
      <w:iCs/>
    </w:rPr>
  </w:style>
  <w:style w:type="character" w:customStyle="1" w:styleId="ausubtitle">
    <w:name w:val="au_subtitle"/>
    <w:rsid w:val="001A4057"/>
  </w:style>
  <w:style w:type="character" w:customStyle="1" w:styleId="editor">
    <w:name w:val="editor"/>
    <w:rsid w:val="001A4057"/>
  </w:style>
  <w:style w:type="character" w:customStyle="1" w:styleId="pdf">
    <w:name w:val="pdf"/>
    <w:rsid w:val="00A745FE"/>
  </w:style>
  <w:style w:type="paragraph" w:styleId="z-">
    <w:name w:val="HTML Top of Form"/>
    <w:basedOn w:val="a"/>
    <w:next w:val="a"/>
    <w:link w:val="z-0"/>
    <w:hidden/>
    <w:uiPriority w:val="99"/>
    <w:unhideWhenUsed/>
    <w:rsid w:val="00ED261D"/>
    <w:pPr>
      <w:widowControl/>
      <w:pBdr>
        <w:bottom w:val="single" w:sz="6" w:space="1" w:color="auto"/>
      </w:pBdr>
      <w:spacing w:line="240" w:lineRule="auto"/>
      <w:jc w:val="center"/>
    </w:pPr>
    <w:rPr>
      <w:rFonts w:ascii="Arial" w:hAnsi="Arial" w:cs="Arial"/>
      <w:vanish/>
      <w:kern w:val="0"/>
      <w:sz w:val="16"/>
      <w:szCs w:val="16"/>
    </w:rPr>
  </w:style>
  <w:style w:type="character" w:customStyle="1" w:styleId="z-0">
    <w:name w:val="z-窗体顶端 字符"/>
    <w:link w:val="z-"/>
    <w:uiPriority w:val="99"/>
    <w:rsid w:val="00ED261D"/>
    <w:rPr>
      <w:rFonts w:ascii="Arial" w:hAnsi="Arial" w:cs="Arial"/>
      <w:vanish/>
      <w:sz w:val="16"/>
      <w:szCs w:val="16"/>
    </w:rPr>
  </w:style>
  <w:style w:type="paragraph" w:styleId="z-1">
    <w:name w:val="HTML Bottom of Form"/>
    <w:basedOn w:val="a"/>
    <w:next w:val="a"/>
    <w:link w:val="z-2"/>
    <w:hidden/>
    <w:uiPriority w:val="99"/>
    <w:unhideWhenUsed/>
    <w:rsid w:val="00ED261D"/>
    <w:pPr>
      <w:widowControl/>
      <w:pBdr>
        <w:top w:val="single" w:sz="6" w:space="1" w:color="auto"/>
      </w:pBdr>
      <w:spacing w:line="240" w:lineRule="auto"/>
      <w:jc w:val="center"/>
    </w:pPr>
    <w:rPr>
      <w:rFonts w:ascii="Arial" w:hAnsi="Arial" w:cs="Arial"/>
      <w:vanish/>
      <w:kern w:val="0"/>
      <w:sz w:val="16"/>
      <w:szCs w:val="16"/>
    </w:rPr>
  </w:style>
  <w:style w:type="character" w:customStyle="1" w:styleId="z-2">
    <w:name w:val="z-窗体底端 字符"/>
    <w:link w:val="z-1"/>
    <w:uiPriority w:val="99"/>
    <w:rsid w:val="00ED261D"/>
    <w:rPr>
      <w:rFonts w:ascii="Arial" w:hAnsi="Arial" w:cs="Arial"/>
      <w:vanish/>
      <w:sz w:val="16"/>
      <w:szCs w:val="16"/>
    </w:rPr>
  </w:style>
  <w:style w:type="paragraph" w:styleId="aff8">
    <w:name w:val="Subtitle"/>
    <w:basedOn w:val="a"/>
    <w:next w:val="a"/>
    <w:link w:val="aff9"/>
    <w:qFormat/>
    <w:rsid w:val="00062871"/>
    <w:pPr>
      <w:spacing w:before="240" w:after="60" w:line="312" w:lineRule="auto"/>
      <w:jc w:val="center"/>
      <w:outlineLvl w:val="1"/>
    </w:pPr>
    <w:rPr>
      <w:rFonts w:ascii="华文中宋" w:eastAsia="华文中宋" w:hAnsi="华文中宋"/>
      <w:b/>
      <w:bCs/>
      <w:kern w:val="28"/>
      <w:sz w:val="48"/>
      <w:szCs w:val="48"/>
    </w:rPr>
  </w:style>
  <w:style w:type="character" w:customStyle="1" w:styleId="aff9">
    <w:name w:val="副标题 字符"/>
    <w:link w:val="aff8"/>
    <w:rsid w:val="00062871"/>
    <w:rPr>
      <w:rFonts w:ascii="华文中宋" w:eastAsia="华文中宋" w:hAnsi="华文中宋" w:cs="Times New Roman"/>
      <w:b/>
      <w:bCs/>
      <w:kern w:val="28"/>
      <w:sz w:val="48"/>
      <w:szCs w:val="48"/>
    </w:rPr>
  </w:style>
  <w:style w:type="character" w:customStyle="1" w:styleId="70">
    <w:name w:val="标题 7 字符"/>
    <w:link w:val="7"/>
    <w:uiPriority w:val="9"/>
    <w:semiHidden/>
    <w:rsid w:val="00D9005C"/>
    <w:rPr>
      <w:rFonts w:ascii="Calibri" w:hAnsi="Calibri"/>
      <w:b/>
      <w:bCs/>
      <w:kern w:val="2"/>
      <w:sz w:val="24"/>
      <w:szCs w:val="24"/>
    </w:rPr>
  </w:style>
  <w:style w:type="character" w:customStyle="1" w:styleId="80">
    <w:name w:val="标题 8 字符"/>
    <w:link w:val="8"/>
    <w:uiPriority w:val="9"/>
    <w:semiHidden/>
    <w:rsid w:val="00D9005C"/>
    <w:rPr>
      <w:rFonts w:ascii="Cambria" w:hAnsi="Cambria"/>
      <w:kern w:val="2"/>
      <w:sz w:val="24"/>
      <w:szCs w:val="24"/>
    </w:rPr>
  </w:style>
  <w:style w:type="character" w:customStyle="1" w:styleId="90">
    <w:name w:val="标题 9 字符"/>
    <w:link w:val="9"/>
    <w:uiPriority w:val="9"/>
    <w:semiHidden/>
    <w:rsid w:val="00D9005C"/>
    <w:rPr>
      <w:rFonts w:ascii="Cambria" w:hAnsi="Cambria"/>
      <w:kern w:val="2"/>
      <w:sz w:val="21"/>
      <w:szCs w:val="21"/>
    </w:rPr>
  </w:style>
  <w:style w:type="character" w:customStyle="1" w:styleId="apple-converted-space">
    <w:name w:val="apple-converted-space"/>
    <w:basedOn w:val="a1"/>
    <w:rsid w:val="00C85059"/>
  </w:style>
  <w:style w:type="character" w:customStyle="1" w:styleId="20">
    <w:name w:val="标题 2 字符"/>
    <w:aliases w:val="H2 字符,Heading 2 Hidden 字符,Heading 2 CCBS 字符,Titre3 字符,Level 2 Head 字符,heading 2 字符,PIM2 字符,2nd level 字符,h2 字符,Header 2 字符,l2 字符,Titre2 字符,Head 2 字符,Courseware # 字符,Heading1 Char 字符,Heading1 Char Char Char 字符,Heading1 字符,标题 1.1 字符,sect 1.2 字符"/>
    <w:basedOn w:val="a1"/>
    <w:link w:val="2"/>
    <w:uiPriority w:val="9"/>
    <w:rsid w:val="00C02B40"/>
    <w:rPr>
      <w:rFonts w:eastAsia="黑体"/>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1656407">
      <w:bodyDiv w:val="1"/>
      <w:marLeft w:val="0"/>
      <w:marRight w:val="0"/>
      <w:marTop w:val="0"/>
      <w:marBottom w:val="0"/>
      <w:divBdr>
        <w:top w:val="none" w:sz="0" w:space="0" w:color="auto"/>
        <w:left w:val="none" w:sz="0" w:space="0" w:color="auto"/>
        <w:bottom w:val="none" w:sz="0" w:space="0" w:color="auto"/>
        <w:right w:val="none" w:sz="0" w:space="0" w:color="auto"/>
      </w:divBdr>
      <w:divsChild>
        <w:div w:id="495463948">
          <w:marLeft w:val="0"/>
          <w:marRight w:val="0"/>
          <w:marTop w:val="0"/>
          <w:marBottom w:val="0"/>
          <w:divBdr>
            <w:top w:val="none" w:sz="0" w:space="0" w:color="auto"/>
            <w:left w:val="none" w:sz="0" w:space="0" w:color="auto"/>
            <w:bottom w:val="none" w:sz="0" w:space="0" w:color="auto"/>
            <w:right w:val="none" w:sz="0" w:space="0" w:color="auto"/>
          </w:divBdr>
        </w:div>
        <w:div w:id="701056255">
          <w:marLeft w:val="0"/>
          <w:marRight w:val="0"/>
          <w:marTop w:val="0"/>
          <w:marBottom w:val="0"/>
          <w:divBdr>
            <w:top w:val="none" w:sz="0" w:space="0" w:color="auto"/>
            <w:left w:val="none" w:sz="0" w:space="0" w:color="auto"/>
            <w:bottom w:val="none" w:sz="0" w:space="0" w:color="auto"/>
            <w:right w:val="none" w:sz="0" w:space="0" w:color="auto"/>
          </w:divBdr>
        </w:div>
        <w:div w:id="1463888773">
          <w:marLeft w:val="0"/>
          <w:marRight w:val="0"/>
          <w:marTop w:val="0"/>
          <w:marBottom w:val="0"/>
          <w:divBdr>
            <w:top w:val="none" w:sz="0" w:space="0" w:color="auto"/>
            <w:left w:val="none" w:sz="0" w:space="0" w:color="auto"/>
            <w:bottom w:val="none" w:sz="0" w:space="0" w:color="auto"/>
            <w:right w:val="none" w:sz="0" w:space="0" w:color="auto"/>
          </w:divBdr>
        </w:div>
        <w:div w:id="1799254490">
          <w:marLeft w:val="0"/>
          <w:marRight w:val="0"/>
          <w:marTop w:val="0"/>
          <w:marBottom w:val="0"/>
          <w:divBdr>
            <w:top w:val="none" w:sz="0" w:space="0" w:color="auto"/>
            <w:left w:val="none" w:sz="0" w:space="0" w:color="auto"/>
            <w:bottom w:val="none" w:sz="0" w:space="0" w:color="auto"/>
            <w:right w:val="none" w:sz="0" w:space="0" w:color="auto"/>
          </w:divBdr>
        </w:div>
      </w:divsChild>
    </w:div>
    <w:div w:id="171340541">
      <w:bodyDiv w:val="1"/>
      <w:marLeft w:val="0"/>
      <w:marRight w:val="0"/>
      <w:marTop w:val="0"/>
      <w:marBottom w:val="0"/>
      <w:divBdr>
        <w:top w:val="none" w:sz="0" w:space="0" w:color="auto"/>
        <w:left w:val="none" w:sz="0" w:space="0" w:color="auto"/>
        <w:bottom w:val="none" w:sz="0" w:space="0" w:color="auto"/>
        <w:right w:val="none" w:sz="0" w:space="0" w:color="auto"/>
      </w:divBdr>
      <w:divsChild>
        <w:div w:id="1479226331">
          <w:marLeft w:val="0"/>
          <w:marRight w:val="0"/>
          <w:marTop w:val="0"/>
          <w:marBottom w:val="0"/>
          <w:divBdr>
            <w:top w:val="none" w:sz="0" w:space="0" w:color="auto"/>
            <w:left w:val="none" w:sz="0" w:space="0" w:color="auto"/>
            <w:bottom w:val="none" w:sz="0" w:space="0" w:color="auto"/>
            <w:right w:val="none" w:sz="0" w:space="0" w:color="auto"/>
          </w:divBdr>
          <w:divsChild>
            <w:div w:id="55354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7967">
      <w:bodyDiv w:val="1"/>
      <w:marLeft w:val="0"/>
      <w:marRight w:val="0"/>
      <w:marTop w:val="0"/>
      <w:marBottom w:val="0"/>
      <w:divBdr>
        <w:top w:val="none" w:sz="0" w:space="0" w:color="auto"/>
        <w:left w:val="none" w:sz="0" w:space="0" w:color="auto"/>
        <w:bottom w:val="none" w:sz="0" w:space="0" w:color="auto"/>
        <w:right w:val="none" w:sz="0" w:space="0" w:color="auto"/>
      </w:divBdr>
    </w:div>
    <w:div w:id="174728345">
      <w:bodyDiv w:val="1"/>
      <w:marLeft w:val="0"/>
      <w:marRight w:val="0"/>
      <w:marTop w:val="0"/>
      <w:marBottom w:val="0"/>
      <w:divBdr>
        <w:top w:val="none" w:sz="0" w:space="0" w:color="auto"/>
        <w:left w:val="none" w:sz="0" w:space="0" w:color="auto"/>
        <w:bottom w:val="none" w:sz="0" w:space="0" w:color="auto"/>
        <w:right w:val="none" w:sz="0" w:space="0" w:color="auto"/>
      </w:divBdr>
    </w:div>
    <w:div w:id="217712576">
      <w:bodyDiv w:val="1"/>
      <w:marLeft w:val="0"/>
      <w:marRight w:val="0"/>
      <w:marTop w:val="0"/>
      <w:marBottom w:val="0"/>
      <w:divBdr>
        <w:top w:val="none" w:sz="0" w:space="0" w:color="auto"/>
        <w:left w:val="none" w:sz="0" w:space="0" w:color="auto"/>
        <w:bottom w:val="none" w:sz="0" w:space="0" w:color="auto"/>
        <w:right w:val="none" w:sz="0" w:space="0" w:color="auto"/>
      </w:divBdr>
    </w:div>
    <w:div w:id="220869441">
      <w:bodyDiv w:val="1"/>
      <w:marLeft w:val="0"/>
      <w:marRight w:val="0"/>
      <w:marTop w:val="0"/>
      <w:marBottom w:val="0"/>
      <w:divBdr>
        <w:top w:val="none" w:sz="0" w:space="0" w:color="auto"/>
        <w:left w:val="none" w:sz="0" w:space="0" w:color="auto"/>
        <w:bottom w:val="none" w:sz="0" w:space="0" w:color="auto"/>
        <w:right w:val="none" w:sz="0" w:space="0" w:color="auto"/>
      </w:divBdr>
    </w:div>
    <w:div w:id="226765749">
      <w:bodyDiv w:val="1"/>
      <w:marLeft w:val="0"/>
      <w:marRight w:val="0"/>
      <w:marTop w:val="0"/>
      <w:marBottom w:val="0"/>
      <w:divBdr>
        <w:top w:val="none" w:sz="0" w:space="0" w:color="auto"/>
        <w:left w:val="none" w:sz="0" w:space="0" w:color="auto"/>
        <w:bottom w:val="none" w:sz="0" w:space="0" w:color="auto"/>
        <w:right w:val="none" w:sz="0" w:space="0" w:color="auto"/>
      </w:divBdr>
      <w:divsChild>
        <w:div w:id="898126686">
          <w:marLeft w:val="0"/>
          <w:marRight w:val="0"/>
          <w:marTop w:val="0"/>
          <w:marBottom w:val="0"/>
          <w:divBdr>
            <w:top w:val="none" w:sz="0" w:space="0" w:color="auto"/>
            <w:left w:val="none" w:sz="0" w:space="0" w:color="auto"/>
            <w:bottom w:val="none" w:sz="0" w:space="0" w:color="auto"/>
            <w:right w:val="none" w:sz="0" w:space="0" w:color="auto"/>
          </w:divBdr>
        </w:div>
        <w:div w:id="2122794839">
          <w:marLeft w:val="0"/>
          <w:marRight w:val="0"/>
          <w:marTop w:val="0"/>
          <w:marBottom w:val="0"/>
          <w:divBdr>
            <w:top w:val="none" w:sz="0" w:space="0" w:color="auto"/>
            <w:left w:val="none" w:sz="0" w:space="0" w:color="auto"/>
            <w:bottom w:val="none" w:sz="0" w:space="0" w:color="auto"/>
            <w:right w:val="none" w:sz="0" w:space="0" w:color="auto"/>
          </w:divBdr>
        </w:div>
      </w:divsChild>
    </w:div>
    <w:div w:id="324170126">
      <w:bodyDiv w:val="1"/>
      <w:marLeft w:val="0"/>
      <w:marRight w:val="0"/>
      <w:marTop w:val="0"/>
      <w:marBottom w:val="0"/>
      <w:divBdr>
        <w:top w:val="none" w:sz="0" w:space="0" w:color="auto"/>
        <w:left w:val="none" w:sz="0" w:space="0" w:color="auto"/>
        <w:bottom w:val="none" w:sz="0" w:space="0" w:color="auto"/>
        <w:right w:val="none" w:sz="0" w:space="0" w:color="auto"/>
      </w:divBdr>
    </w:div>
    <w:div w:id="363287216">
      <w:bodyDiv w:val="1"/>
      <w:marLeft w:val="0"/>
      <w:marRight w:val="0"/>
      <w:marTop w:val="0"/>
      <w:marBottom w:val="0"/>
      <w:divBdr>
        <w:top w:val="none" w:sz="0" w:space="0" w:color="auto"/>
        <w:left w:val="none" w:sz="0" w:space="0" w:color="auto"/>
        <w:bottom w:val="none" w:sz="0" w:space="0" w:color="auto"/>
        <w:right w:val="none" w:sz="0" w:space="0" w:color="auto"/>
      </w:divBdr>
    </w:div>
    <w:div w:id="456609871">
      <w:bodyDiv w:val="1"/>
      <w:marLeft w:val="0"/>
      <w:marRight w:val="0"/>
      <w:marTop w:val="0"/>
      <w:marBottom w:val="0"/>
      <w:divBdr>
        <w:top w:val="none" w:sz="0" w:space="0" w:color="auto"/>
        <w:left w:val="none" w:sz="0" w:space="0" w:color="auto"/>
        <w:bottom w:val="none" w:sz="0" w:space="0" w:color="auto"/>
        <w:right w:val="none" w:sz="0" w:space="0" w:color="auto"/>
      </w:divBdr>
      <w:divsChild>
        <w:div w:id="620771833">
          <w:marLeft w:val="547"/>
          <w:marRight w:val="0"/>
          <w:marTop w:val="134"/>
          <w:marBottom w:val="0"/>
          <w:divBdr>
            <w:top w:val="none" w:sz="0" w:space="0" w:color="auto"/>
            <w:left w:val="none" w:sz="0" w:space="0" w:color="auto"/>
            <w:bottom w:val="none" w:sz="0" w:space="0" w:color="auto"/>
            <w:right w:val="none" w:sz="0" w:space="0" w:color="auto"/>
          </w:divBdr>
        </w:div>
      </w:divsChild>
    </w:div>
    <w:div w:id="482087472">
      <w:bodyDiv w:val="1"/>
      <w:marLeft w:val="0"/>
      <w:marRight w:val="0"/>
      <w:marTop w:val="0"/>
      <w:marBottom w:val="0"/>
      <w:divBdr>
        <w:top w:val="none" w:sz="0" w:space="0" w:color="auto"/>
        <w:left w:val="none" w:sz="0" w:space="0" w:color="auto"/>
        <w:bottom w:val="none" w:sz="0" w:space="0" w:color="auto"/>
        <w:right w:val="none" w:sz="0" w:space="0" w:color="auto"/>
      </w:divBdr>
    </w:div>
    <w:div w:id="483812253">
      <w:bodyDiv w:val="1"/>
      <w:marLeft w:val="0"/>
      <w:marRight w:val="0"/>
      <w:marTop w:val="0"/>
      <w:marBottom w:val="0"/>
      <w:divBdr>
        <w:top w:val="none" w:sz="0" w:space="0" w:color="auto"/>
        <w:left w:val="none" w:sz="0" w:space="0" w:color="auto"/>
        <w:bottom w:val="none" w:sz="0" w:space="0" w:color="auto"/>
        <w:right w:val="none" w:sz="0" w:space="0" w:color="auto"/>
      </w:divBdr>
    </w:div>
    <w:div w:id="534150866">
      <w:bodyDiv w:val="1"/>
      <w:marLeft w:val="0"/>
      <w:marRight w:val="0"/>
      <w:marTop w:val="0"/>
      <w:marBottom w:val="0"/>
      <w:divBdr>
        <w:top w:val="none" w:sz="0" w:space="0" w:color="auto"/>
        <w:left w:val="none" w:sz="0" w:space="0" w:color="auto"/>
        <w:bottom w:val="none" w:sz="0" w:space="0" w:color="auto"/>
        <w:right w:val="none" w:sz="0" w:space="0" w:color="auto"/>
      </w:divBdr>
    </w:div>
    <w:div w:id="559947187">
      <w:bodyDiv w:val="1"/>
      <w:marLeft w:val="0"/>
      <w:marRight w:val="0"/>
      <w:marTop w:val="0"/>
      <w:marBottom w:val="0"/>
      <w:divBdr>
        <w:top w:val="none" w:sz="0" w:space="0" w:color="auto"/>
        <w:left w:val="none" w:sz="0" w:space="0" w:color="auto"/>
        <w:bottom w:val="none" w:sz="0" w:space="0" w:color="auto"/>
        <w:right w:val="none" w:sz="0" w:space="0" w:color="auto"/>
      </w:divBdr>
      <w:divsChild>
        <w:div w:id="398408747">
          <w:marLeft w:val="0"/>
          <w:marRight w:val="0"/>
          <w:marTop w:val="0"/>
          <w:marBottom w:val="0"/>
          <w:divBdr>
            <w:top w:val="none" w:sz="0" w:space="0" w:color="auto"/>
            <w:left w:val="none" w:sz="0" w:space="0" w:color="auto"/>
            <w:bottom w:val="none" w:sz="0" w:space="0" w:color="auto"/>
            <w:right w:val="none" w:sz="0" w:space="0" w:color="auto"/>
          </w:divBdr>
        </w:div>
        <w:div w:id="414712420">
          <w:marLeft w:val="0"/>
          <w:marRight w:val="0"/>
          <w:marTop w:val="0"/>
          <w:marBottom w:val="0"/>
          <w:divBdr>
            <w:top w:val="none" w:sz="0" w:space="0" w:color="auto"/>
            <w:left w:val="none" w:sz="0" w:space="0" w:color="auto"/>
            <w:bottom w:val="none" w:sz="0" w:space="0" w:color="auto"/>
            <w:right w:val="none" w:sz="0" w:space="0" w:color="auto"/>
          </w:divBdr>
        </w:div>
        <w:div w:id="1515805339">
          <w:marLeft w:val="0"/>
          <w:marRight w:val="0"/>
          <w:marTop w:val="0"/>
          <w:marBottom w:val="0"/>
          <w:divBdr>
            <w:top w:val="none" w:sz="0" w:space="0" w:color="auto"/>
            <w:left w:val="none" w:sz="0" w:space="0" w:color="auto"/>
            <w:bottom w:val="none" w:sz="0" w:space="0" w:color="auto"/>
            <w:right w:val="none" w:sz="0" w:space="0" w:color="auto"/>
          </w:divBdr>
        </w:div>
      </w:divsChild>
    </w:div>
    <w:div w:id="561915459">
      <w:bodyDiv w:val="1"/>
      <w:marLeft w:val="0"/>
      <w:marRight w:val="0"/>
      <w:marTop w:val="0"/>
      <w:marBottom w:val="0"/>
      <w:divBdr>
        <w:top w:val="none" w:sz="0" w:space="0" w:color="auto"/>
        <w:left w:val="none" w:sz="0" w:space="0" w:color="auto"/>
        <w:bottom w:val="none" w:sz="0" w:space="0" w:color="auto"/>
        <w:right w:val="none" w:sz="0" w:space="0" w:color="auto"/>
      </w:divBdr>
      <w:divsChild>
        <w:div w:id="55981200">
          <w:marLeft w:val="0"/>
          <w:marRight w:val="0"/>
          <w:marTop w:val="0"/>
          <w:marBottom w:val="0"/>
          <w:divBdr>
            <w:top w:val="none" w:sz="0" w:space="0" w:color="auto"/>
            <w:left w:val="none" w:sz="0" w:space="0" w:color="auto"/>
            <w:bottom w:val="none" w:sz="0" w:space="0" w:color="auto"/>
            <w:right w:val="none" w:sz="0" w:space="0" w:color="auto"/>
          </w:divBdr>
        </w:div>
        <w:div w:id="979532678">
          <w:marLeft w:val="0"/>
          <w:marRight w:val="0"/>
          <w:marTop w:val="0"/>
          <w:marBottom w:val="0"/>
          <w:divBdr>
            <w:top w:val="none" w:sz="0" w:space="0" w:color="auto"/>
            <w:left w:val="none" w:sz="0" w:space="0" w:color="auto"/>
            <w:bottom w:val="none" w:sz="0" w:space="0" w:color="auto"/>
            <w:right w:val="none" w:sz="0" w:space="0" w:color="auto"/>
          </w:divBdr>
        </w:div>
        <w:div w:id="1443259711">
          <w:marLeft w:val="0"/>
          <w:marRight w:val="0"/>
          <w:marTop w:val="0"/>
          <w:marBottom w:val="0"/>
          <w:divBdr>
            <w:top w:val="none" w:sz="0" w:space="0" w:color="auto"/>
            <w:left w:val="none" w:sz="0" w:space="0" w:color="auto"/>
            <w:bottom w:val="none" w:sz="0" w:space="0" w:color="auto"/>
            <w:right w:val="none" w:sz="0" w:space="0" w:color="auto"/>
          </w:divBdr>
        </w:div>
        <w:div w:id="1787043875">
          <w:marLeft w:val="0"/>
          <w:marRight w:val="0"/>
          <w:marTop w:val="0"/>
          <w:marBottom w:val="0"/>
          <w:divBdr>
            <w:top w:val="none" w:sz="0" w:space="0" w:color="auto"/>
            <w:left w:val="none" w:sz="0" w:space="0" w:color="auto"/>
            <w:bottom w:val="none" w:sz="0" w:space="0" w:color="auto"/>
            <w:right w:val="none" w:sz="0" w:space="0" w:color="auto"/>
          </w:divBdr>
        </w:div>
      </w:divsChild>
    </w:div>
    <w:div w:id="783841332">
      <w:bodyDiv w:val="1"/>
      <w:marLeft w:val="0"/>
      <w:marRight w:val="0"/>
      <w:marTop w:val="0"/>
      <w:marBottom w:val="0"/>
      <w:divBdr>
        <w:top w:val="none" w:sz="0" w:space="0" w:color="auto"/>
        <w:left w:val="none" w:sz="0" w:space="0" w:color="auto"/>
        <w:bottom w:val="none" w:sz="0" w:space="0" w:color="auto"/>
        <w:right w:val="none" w:sz="0" w:space="0" w:color="auto"/>
      </w:divBdr>
    </w:div>
    <w:div w:id="904339101">
      <w:bodyDiv w:val="1"/>
      <w:marLeft w:val="0"/>
      <w:marRight w:val="0"/>
      <w:marTop w:val="0"/>
      <w:marBottom w:val="0"/>
      <w:divBdr>
        <w:top w:val="none" w:sz="0" w:space="0" w:color="auto"/>
        <w:left w:val="none" w:sz="0" w:space="0" w:color="auto"/>
        <w:bottom w:val="none" w:sz="0" w:space="0" w:color="auto"/>
        <w:right w:val="none" w:sz="0" w:space="0" w:color="auto"/>
      </w:divBdr>
    </w:div>
    <w:div w:id="980425625">
      <w:bodyDiv w:val="1"/>
      <w:marLeft w:val="0"/>
      <w:marRight w:val="0"/>
      <w:marTop w:val="0"/>
      <w:marBottom w:val="0"/>
      <w:divBdr>
        <w:top w:val="none" w:sz="0" w:space="0" w:color="auto"/>
        <w:left w:val="none" w:sz="0" w:space="0" w:color="auto"/>
        <w:bottom w:val="none" w:sz="0" w:space="0" w:color="auto"/>
        <w:right w:val="none" w:sz="0" w:space="0" w:color="auto"/>
      </w:divBdr>
      <w:divsChild>
        <w:div w:id="29115300">
          <w:marLeft w:val="0"/>
          <w:marRight w:val="0"/>
          <w:marTop w:val="0"/>
          <w:marBottom w:val="0"/>
          <w:divBdr>
            <w:top w:val="none" w:sz="0" w:space="0" w:color="auto"/>
            <w:left w:val="none" w:sz="0" w:space="0" w:color="auto"/>
            <w:bottom w:val="none" w:sz="0" w:space="0" w:color="auto"/>
            <w:right w:val="none" w:sz="0" w:space="0" w:color="auto"/>
          </w:divBdr>
          <w:divsChild>
            <w:div w:id="8672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161379">
      <w:bodyDiv w:val="1"/>
      <w:marLeft w:val="0"/>
      <w:marRight w:val="0"/>
      <w:marTop w:val="0"/>
      <w:marBottom w:val="0"/>
      <w:divBdr>
        <w:top w:val="none" w:sz="0" w:space="0" w:color="auto"/>
        <w:left w:val="none" w:sz="0" w:space="0" w:color="auto"/>
        <w:bottom w:val="none" w:sz="0" w:space="0" w:color="auto"/>
        <w:right w:val="none" w:sz="0" w:space="0" w:color="auto"/>
      </w:divBdr>
    </w:div>
    <w:div w:id="1085344756">
      <w:bodyDiv w:val="1"/>
      <w:marLeft w:val="0"/>
      <w:marRight w:val="0"/>
      <w:marTop w:val="0"/>
      <w:marBottom w:val="0"/>
      <w:divBdr>
        <w:top w:val="none" w:sz="0" w:space="0" w:color="auto"/>
        <w:left w:val="none" w:sz="0" w:space="0" w:color="auto"/>
        <w:bottom w:val="none" w:sz="0" w:space="0" w:color="auto"/>
        <w:right w:val="none" w:sz="0" w:space="0" w:color="auto"/>
      </w:divBdr>
    </w:div>
    <w:div w:id="1131554538">
      <w:bodyDiv w:val="1"/>
      <w:marLeft w:val="0"/>
      <w:marRight w:val="0"/>
      <w:marTop w:val="0"/>
      <w:marBottom w:val="0"/>
      <w:divBdr>
        <w:top w:val="none" w:sz="0" w:space="0" w:color="auto"/>
        <w:left w:val="none" w:sz="0" w:space="0" w:color="auto"/>
        <w:bottom w:val="none" w:sz="0" w:space="0" w:color="auto"/>
        <w:right w:val="none" w:sz="0" w:space="0" w:color="auto"/>
      </w:divBdr>
      <w:divsChild>
        <w:div w:id="16931334">
          <w:marLeft w:val="0"/>
          <w:marRight w:val="0"/>
          <w:marTop w:val="0"/>
          <w:marBottom w:val="0"/>
          <w:divBdr>
            <w:top w:val="none" w:sz="0" w:space="0" w:color="auto"/>
            <w:left w:val="none" w:sz="0" w:space="0" w:color="auto"/>
            <w:bottom w:val="none" w:sz="0" w:space="0" w:color="auto"/>
            <w:right w:val="none" w:sz="0" w:space="0" w:color="auto"/>
          </w:divBdr>
          <w:divsChild>
            <w:div w:id="58017707">
              <w:marLeft w:val="0"/>
              <w:marRight w:val="0"/>
              <w:marTop w:val="0"/>
              <w:marBottom w:val="0"/>
              <w:divBdr>
                <w:top w:val="none" w:sz="0" w:space="0" w:color="auto"/>
                <w:left w:val="none" w:sz="0" w:space="0" w:color="auto"/>
                <w:bottom w:val="none" w:sz="0" w:space="0" w:color="auto"/>
                <w:right w:val="none" w:sz="0" w:space="0" w:color="auto"/>
              </w:divBdr>
              <w:divsChild>
                <w:div w:id="175771692">
                  <w:marLeft w:val="0"/>
                  <w:marRight w:val="0"/>
                  <w:marTop w:val="0"/>
                  <w:marBottom w:val="0"/>
                  <w:divBdr>
                    <w:top w:val="none" w:sz="0" w:space="0" w:color="auto"/>
                    <w:left w:val="none" w:sz="0" w:space="0" w:color="auto"/>
                    <w:bottom w:val="none" w:sz="0" w:space="0" w:color="auto"/>
                    <w:right w:val="none" w:sz="0" w:space="0" w:color="auto"/>
                  </w:divBdr>
                  <w:divsChild>
                    <w:div w:id="1816029218">
                      <w:marLeft w:val="0"/>
                      <w:marRight w:val="0"/>
                      <w:marTop w:val="0"/>
                      <w:marBottom w:val="0"/>
                      <w:divBdr>
                        <w:top w:val="none" w:sz="0" w:space="0" w:color="auto"/>
                        <w:left w:val="none" w:sz="0" w:space="0" w:color="auto"/>
                        <w:bottom w:val="none" w:sz="0" w:space="0" w:color="auto"/>
                        <w:right w:val="none" w:sz="0" w:space="0" w:color="auto"/>
                      </w:divBdr>
                      <w:divsChild>
                        <w:div w:id="128831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7301230">
      <w:bodyDiv w:val="1"/>
      <w:marLeft w:val="0"/>
      <w:marRight w:val="0"/>
      <w:marTop w:val="0"/>
      <w:marBottom w:val="0"/>
      <w:divBdr>
        <w:top w:val="none" w:sz="0" w:space="0" w:color="auto"/>
        <w:left w:val="none" w:sz="0" w:space="0" w:color="auto"/>
        <w:bottom w:val="none" w:sz="0" w:space="0" w:color="auto"/>
        <w:right w:val="none" w:sz="0" w:space="0" w:color="auto"/>
      </w:divBdr>
    </w:div>
    <w:div w:id="1250768630">
      <w:bodyDiv w:val="1"/>
      <w:marLeft w:val="0"/>
      <w:marRight w:val="0"/>
      <w:marTop w:val="0"/>
      <w:marBottom w:val="0"/>
      <w:divBdr>
        <w:top w:val="none" w:sz="0" w:space="0" w:color="auto"/>
        <w:left w:val="none" w:sz="0" w:space="0" w:color="auto"/>
        <w:bottom w:val="none" w:sz="0" w:space="0" w:color="auto"/>
        <w:right w:val="none" w:sz="0" w:space="0" w:color="auto"/>
      </w:divBdr>
      <w:divsChild>
        <w:div w:id="460730492">
          <w:marLeft w:val="0"/>
          <w:marRight w:val="0"/>
          <w:marTop w:val="0"/>
          <w:marBottom w:val="0"/>
          <w:divBdr>
            <w:top w:val="none" w:sz="0" w:space="0" w:color="auto"/>
            <w:left w:val="none" w:sz="0" w:space="0" w:color="auto"/>
            <w:bottom w:val="none" w:sz="0" w:space="0" w:color="auto"/>
            <w:right w:val="none" w:sz="0" w:space="0" w:color="auto"/>
          </w:divBdr>
          <w:divsChild>
            <w:div w:id="2394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768455">
      <w:bodyDiv w:val="1"/>
      <w:marLeft w:val="0"/>
      <w:marRight w:val="0"/>
      <w:marTop w:val="0"/>
      <w:marBottom w:val="0"/>
      <w:divBdr>
        <w:top w:val="none" w:sz="0" w:space="0" w:color="auto"/>
        <w:left w:val="none" w:sz="0" w:space="0" w:color="auto"/>
        <w:bottom w:val="none" w:sz="0" w:space="0" w:color="auto"/>
        <w:right w:val="none" w:sz="0" w:space="0" w:color="auto"/>
      </w:divBdr>
    </w:div>
    <w:div w:id="1274367220">
      <w:bodyDiv w:val="1"/>
      <w:marLeft w:val="0"/>
      <w:marRight w:val="0"/>
      <w:marTop w:val="0"/>
      <w:marBottom w:val="0"/>
      <w:divBdr>
        <w:top w:val="none" w:sz="0" w:space="0" w:color="auto"/>
        <w:left w:val="none" w:sz="0" w:space="0" w:color="auto"/>
        <w:bottom w:val="none" w:sz="0" w:space="0" w:color="auto"/>
        <w:right w:val="none" w:sz="0" w:space="0" w:color="auto"/>
      </w:divBdr>
    </w:div>
    <w:div w:id="1292400579">
      <w:bodyDiv w:val="1"/>
      <w:marLeft w:val="0"/>
      <w:marRight w:val="0"/>
      <w:marTop w:val="0"/>
      <w:marBottom w:val="0"/>
      <w:divBdr>
        <w:top w:val="none" w:sz="0" w:space="0" w:color="auto"/>
        <w:left w:val="none" w:sz="0" w:space="0" w:color="auto"/>
        <w:bottom w:val="none" w:sz="0" w:space="0" w:color="auto"/>
        <w:right w:val="none" w:sz="0" w:space="0" w:color="auto"/>
      </w:divBdr>
      <w:divsChild>
        <w:div w:id="241380583">
          <w:marLeft w:val="288"/>
          <w:marRight w:val="0"/>
          <w:marTop w:val="240"/>
          <w:marBottom w:val="0"/>
          <w:divBdr>
            <w:top w:val="none" w:sz="0" w:space="0" w:color="auto"/>
            <w:left w:val="none" w:sz="0" w:space="0" w:color="auto"/>
            <w:bottom w:val="none" w:sz="0" w:space="0" w:color="auto"/>
            <w:right w:val="none" w:sz="0" w:space="0" w:color="auto"/>
          </w:divBdr>
        </w:div>
        <w:div w:id="554590046">
          <w:marLeft w:val="288"/>
          <w:marRight w:val="0"/>
          <w:marTop w:val="240"/>
          <w:marBottom w:val="0"/>
          <w:divBdr>
            <w:top w:val="none" w:sz="0" w:space="0" w:color="auto"/>
            <w:left w:val="none" w:sz="0" w:space="0" w:color="auto"/>
            <w:bottom w:val="none" w:sz="0" w:space="0" w:color="auto"/>
            <w:right w:val="none" w:sz="0" w:space="0" w:color="auto"/>
          </w:divBdr>
        </w:div>
        <w:div w:id="815949015">
          <w:marLeft w:val="288"/>
          <w:marRight w:val="0"/>
          <w:marTop w:val="240"/>
          <w:marBottom w:val="0"/>
          <w:divBdr>
            <w:top w:val="none" w:sz="0" w:space="0" w:color="auto"/>
            <w:left w:val="none" w:sz="0" w:space="0" w:color="auto"/>
            <w:bottom w:val="none" w:sz="0" w:space="0" w:color="auto"/>
            <w:right w:val="none" w:sz="0" w:space="0" w:color="auto"/>
          </w:divBdr>
        </w:div>
        <w:div w:id="1039546347">
          <w:marLeft w:val="288"/>
          <w:marRight w:val="0"/>
          <w:marTop w:val="240"/>
          <w:marBottom w:val="0"/>
          <w:divBdr>
            <w:top w:val="none" w:sz="0" w:space="0" w:color="auto"/>
            <w:left w:val="none" w:sz="0" w:space="0" w:color="auto"/>
            <w:bottom w:val="none" w:sz="0" w:space="0" w:color="auto"/>
            <w:right w:val="none" w:sz="0" w:space="0" w:color="auto"/>
          </w:divBdr>
        </w:div>
        <w:div w:id="1579368609">
          <w:marLeft w:val="288"/>
          <w:marRight w:val="0"/>
          <w:marTop w:val="240"/>
          <w:marBottom w:val="0"/>
          <w:divBdr>
            <w:top w:val="none" w:sz="0" w:space="0" w:color="auto"/>
            <w:left w:val="none" w:sz="0" w:space="0" w:color="auto"/>
            <w:bottom w:val="none" w:sz="0" w:space="0" w:color="auto"/>
            <w:right w:val="none" w:sz="0" w:space="0" w:color="auto"/>
          </w:divBdr>
        </w:div>
      </w:divsChild>
    </w:div>
    <w:div w:id="1331445377">
      <w:bodyDiv w:val="1"/>
      <w:marLeft w:val="0"/>
      <w:marRight w:val="0"/>
      <w:marTop w:val="0"/>
      <w:marBottom w:val="0"/>
      <w:divBdr>
        <w:top w:val="none" w:sz="0" w:space="0" w:color="auto"/>
        <w:left w:val="none" w:sz="0" w:space="0" w:color="auto"/>
        <w:bottom w:val="none" w:sz="0" w:space="0" w:color="auto"/>
        <w:right w:val="none" w:sz="0" w:space="0" w:color="auto"/>
      </w:divBdr>
    </w:div>
    <w:div w:id="1341548763">
      <w:bodyDiv w:val="1"/>
      <w:marLeft w:val="0"/>
      <w:marRight w:val="0"/>
      <w:marTop w:val="0"/>
      <w:marBottom w:val="0"/>
      <w:divBdr>
        <w:top w:val="none" w:sz="0" w:space="0" w:color="auto"/>
        <w:left w:val="none" w:sz="0" w:space="0" w:color="auto"/>
        <w:bottom w:val="none" w:sz="0" w:space="0" w:color="auto"/>
        <w:right w:val="none" w:sz="0" w:space="0" w:color="auto"/>
      </w:divBdr>
      <w:divsChild>
        <w:div w:id="2043044613">
          <w:marLeft w:val="0"/>
          <w:marRight w:val="0"/>
          <w:marTop w:val="0"/>
          <w:marBottom w:val="0"/>
          <w:divBdr>
            <w:top w:val="none" w:sz="0" w:space="0" w:color="auto"/>
            <w:left w:val="none" w:sz="0" w:space="0" w:color="auto"/>
            <w:bottom w:val="none" w:sz="0" w:space="0" w:color="auto"/>
            <w:right w:val="none" w:sz="0" w:space="0" w:color="auto"/>
          </w:divBdr>
        </w:div>
      </w:divsChild>
    </w:div>
    <w:div w:id="1386220348">
      <w:bodyDiv w:val="1"/>
      <w:marLeft w:val="0"/>
      <w:marRight w:val="0"/>
      <w:marTop w:val="0"/>
      <w:marBottom w:val="0"/>
      <w:divBdr>
        <w:top w:val="none" w:sz="0" w:space="0" w:color="auto"/>
        <w:left w:val="none" w:sz="0" w:space="0" w:color="auto"/>
        <w:bottom w:val="none" w:sz="0" w:space="0" w:color="auto"/>
        <w:right w:val="none" w:sz="0" w:space="0" w:color="auto"/>
      </w:divBdr>
      <w:divsChild>
        <w:div w:id="604383649">
          <w:marLeft w:val="0"/>
          <w:marRight w:val="0"/>
          <w:marTop w:val="0"/>
          <w:marBottom w:val="0"/>
          <w:divBdr>
            <w:top w:val="none" w:sz="0" w:space="0" w:color="auto"/>
            <w:left w:val="none" w:sz="0" w:space="0" w:color="auto"/>
            <w:bottom w:val="none" w:sz="0" w:space="0" w:color="auto"/>
            <w:right w:val="none" w:sz="0" w:space="0" w:color="auto"/>
          </w:divBdr>
        </w:div>
        <w:div w:id="649795430">
          <w:marLeft w:val="0"/>
          <w:marRight w:val="0"/>
          <w:marTop w:val="0"/>
          <w:marBottom w:val="0"/>
          <w:divBdr>
            <w:top w:val="none" w:sz="0" w:space="0" w:color="auto"/>
            <w:left w:val="none" w:sz="0" w:space="0" w:color="auto"/>
            <w:bottom w:val="none" w:sz="0" w:space="0" w:color="auto"/>
            <w:right w:val="none" w:sz="0" w:space="0" w:color="auto"/>
          </w:divBdr>
        </w:div>
        <w:div w:id="756025322">
          <w:marLeft w:val="0"/>
          <w:marRight w:val="0"/>
          <w:marTop w:val="0"/>
          <w:marBottom w:val="0"/>
          <w:divBdr>
            <w:top w:val="none" w:sz="0" w:space="0" w:color="auto"/>
            <w:left w:val="none" w:sz="0" w:space="0" w:color="auto"/>
            <w:bottom w:val="none" w:sz="0" w:space="0" w:color="auto"/>
            <w:right w:val="none" w:sz="0" w:space="0" w:color="auto"/>
          </w:divBdr>
        </w:div>
        <w:div w:id="788469906">
          <w:marLeft w:val="0"/>
          <w:marRight w:val="0"/>
          <w:marTop w:val="0"/>
          <w:marBottom w:val="0"/>
          <w:divBdr>
            <w:top w:val="none" w:sz="0" w:space="0" w:color="auto"/>
            <w:left w:val="none" w:sz="0" w:space="0" w:color="auto"/>
            <w:bottom w:val="none" w:sz="0" w:space="0" w:color="auto"/>
            <w:right w:val="none" w:sz="0" w:space="0" w:color="auto"/>
          </w:divBdr>
        </w:div>
      </w:divsChild>
    </w:div>
    <w:div w:id="1402828582">
      <w:bodyDiv w:val="1"/>
      <w:marLeft w:val="0"/>
      <w:marRight w:val="0"/>
      <w:marTop w:val="0"/>
      <w:marBottom w:val="0"/>
      <w:divBdr>
        <w:top w:val="none" w:sz="0" w:space="0" w:color="auto"/>
        <w:left w:val="none" w:sz="0" w:space="0" w:color="auto"/>
        <w:bottom w:val="none" w:sz="0" w:space="0" w:color="auto"/>
        <w:right w:val="none" w:sz="0" w:space="0" w:color="auto"/>
      </w:divBdr>
      <w:divsChild>
        <w:div w:id="423647239">
          <w:marLeft w:val="0"/>
          <w:marRight w:val="0"/>
          <w:marTop w:val="0"/>
          <w:marBottom w:val="0"/>
          <w:divBdr>
            <w:top w:val="none" w:sz="0" w:space="0" w:color="auto"/>
            <w:left w:val="none" w:sz="0" w:space="0" w:color="auto"/>
            <w:bottom w:val="none" w:sz="0" w:space="0" w:color="auto"/>
            <w:right w:val="none" w:sz="0" w:space="0" w:color="auto"/>
          </w:divBdr>
        </w:div>
        <w:div w:id="1340039021">
          <w:marLeft w:val="0"/>
          <w:marRight w:val="0"/>
          <w:marTop w:val="0"/>
          <w:marBottom w:val="0"/>
          <w:divBdr>
            <w:top w:val="none" w:sz="0" w:space="0" w:color="auto"/>
            <w:left w:val="none" w:sz="0" w:space="0" w:color="auto"/>
            <w:bottom w:val="none" w:sz="0" w:space="0" w:color="auto"/>
            <w:right w:val="none" w:sz="0" w:space="0" w:color="auto"/>
          </w:divBdr>
        </w:div>
      </w:divsChild>
    </w:div>
    <w:div w:id="1429345400">
      <w:bodyDiv w:val="1"/>
      <w:marLeft w:val="0"/>
      <w:marRight w:val="0"/>
      <w:marTop w:val="0"/>
      <w:marBottom w:val="0"/>
      <w:divBdr>
        <w:top w:val="none" w:sz="0" w:space="0" w:color="auto"/>
        <w:left w:val="none" w:sz="0" w:space="0" w:color="auto"/>
        <w:bottom w:val="none" w:sz="0" w:space="0" w:color="auto"/>
        <w:right w:val="none" w:sz="0" w:space="0" w:color="auto"/>
      </w:divBdr>
    </w:div>
    <w:div w:id="1441753550">
      <w:bodyDiv w:val="1"/>
      <w:marLeft w:val="0"/>
      <w:marRight w:val="0"/>
      <w:marTop w:val="0"/>
      <w:marBottom w:val="0"/>
      <w:divBdr>
        <w:top w:val="none" w:sz="0" w:space="0" w:color="auto"/>
        <w:left w:val="none" w:sz="0" w:space="0" w:color="auto"/>
        <w:bottom w:val="none" w:sz="0" w:space="0" w:color="auto"/>
        <w:right w:val="none" w:sz="0" w:space="0" w:color="auto"/>
      </w:divBdr>
    </w:div>
    <w:div w:id="1478838579">
      <w:bodyDiv w:val="1"/>
      <w:marLeft w:val="0"/>
      <w:marRight w:val="0"/>
      <w:marTop w:val="0"/>
      <w:marBottom w:val="0"/>
      <w:divBdr>
        <w:top w:val="none" w:sz="0" w:space="0" w:color="auto"/>
        <w:left w:val="none" w:sz="0" w:space="0" w:color="auto"/>
        <w:bottom w:val="none" w:sz="0" w:space="0" w:color="auto"/>
        <w:right w:val="none" w:sz="0" w:space="0" w:color="auto"/>
      </w:divBdr>
      <w:divsChild>
        <w:div w:id="2047288572">
          <w:marLeft w:val="0"/>
          <w:marRight w:val="0"/>
          <w:marTop w:val="0"/>
          <w:marBottom w:val="0"/>
          <w:divBdr>
            <w:top w:val="none" w:sz="0" w:space="0" w:color="auto"/>
            <w:left w:val="none" w:sz="0" w:space="0" w:color="auto"/>
            <w:bottom w:val="none" w:sz="0" w:space="0" w:color="auto"/>
            <w:right w:val="none" w:sz="0" w:space="0" w:color="auto"/>
          </w:divBdr>
          <w:divsChild>
            <w:div w:id="187708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989156">
      <w:bodyDiv w:val="1"/>
      <w:marLeft w:val="0"/>
      <w:marRight w:val="0"/>
      <w:marTop w:val="0"/>
      <w:marBottom w:val="0"/>
      <w:divBdr>
        <w:top w:val="none" w:sz="0" w:space="0" w:color="auto"/>
        <w:left w:val="none" w:sz="0" w:space="0" w:color="auto"/>
        <w:bottom w:val="none" w:sz="0" w:space="0" w:color="auto"/>
        <w:right w:val="none" w:sz="0" w:space="0" w:color="auto"/>
      </w:divBdr>
    </w:div>
    <w:div w:id="1666349715">
      <w:bodyDiv w:val="1"/>
      <w:marLeft w:val="0"/>
      <w:marRight w:val="0"/>
      <w:marTop w:val="0"/>
      <w:marBottom w:val="0"/>
      <w:divBdr>
        <w:top w:val="none" w:sz="0" w:space="0" w:color="auto"/>
        <w:left w:val="none" w:sz="0" w:space="0" w:color="auto"/>
        <w:bottom w:val="none" w:sz="0" w:space="0" w:color="auto"/>
        <w:right w:val="none" w:sz="0" w:space="0" w:color="auto"/>
      </w:divBdr>
    </w:div>
    <w:div w:id="1680346311">
      <w:bodyDiv w:val="1"/>
      <w:marLeft w:val="0"/>
      <w:marRight w:val="0"/>
      <w:marTop w:val="0"/>
      <w:marBottom w:val="0"/>
      <w:divBdr>
        <w:top w:val="none" w:sz="0" w:space="0" w:color="auto"/>
        <w:left w:val="none" w:sz="0" w:space="0" w:color="auto"/>
        <w:bottom w:val="none" w:sz="0" w:space="0" w:color="auto"/>
        <w:right w:val="none" w:sz="0" w:space="0" w:color="auto"/>
      </w:divBdr>
    </w:div>
    <w:div w:id="1744185189">
      <w:bodyDiv w:val="1"/>
      <w:marLeft w:val="0"/>
      <w:marRight w:val="0"/>
      <w:marTop w:val="0"/>
      <w:marBottom w:val="0"/>
      <w:divBdr>
        <w:top w:val="none" w:sz="0" w:space="0" w:color="auto"/>
        <w:left w:val="none" w:sz="0" w:space="0" w:color="auto"/>
        <w:bottom w:val="none" w:sz="0" w:space="0" w:color="auto"/>
        <w:right w:val="none" w:sz="0" w:space="0" w:color="auto"/>
      </w:divBdr>
    </w:div>
    <w:div w:id="1783651087">
      <w:bodyDiv w:val="1"/>
      <w:marLeft w:val="0"/>
      <w:marRight w:val="0"/>
      <w:marTop w:val="0"/>
      <w:marBottom w:val="0"/>
      <w:divBdr>
        <w:top w:val="none" w:sz="0" w:space="0" w:color="auto"/>
        <w:left w:val="none" w:sz="0" w:space="0" w:color="auto"/>
        <w:bottom w:val="none" w:sz="0" w:space="0" w:color="auto"/>
        <w:right w:val="none" w:sz="0" w:space="0" w:color="auto"/>
      </w:divBdr>
    </w:div>
    <w:div w:id="1785804856">
      <w:bodyDiv w:val="1"/>
      <w:marLeft w:val="0"/>
      <w:marRight w:val="0"/>
      <w:marTop w:val="0"/>
      <w:marBottom w:val="0"/>
      <w:divBdr>
        <w:top w:val="none" w:sz="0" w:space="0" w:color="auto"/>
        <w:left w:val="none" w:sz="0" w:space="0" w:color="auto"/>
        <w:bottom w:val="none" w:sz="0" w:space="0" w:color="auto"/>
        <w:right w:val="none" w:sz="0" w:space="0" w:color="auto"/>
      </w:divBdr>
    </w:div>
    <w:div w:id="1811483115">
      <w:bodyDiv w:val="1"/>
      <w:marLeft w:val="0"/>
      <w:marRight w:val="0"/>
      <w:marTop w:val="0"/>
      <w:marBottom w:val="0"/>
      <w:divBdr>
        <w:top w:val="none" w:sz="0" w:space="0" w:color="auto"/>
        <w:left w:val="none" w:sz="0" w:space="0" w:color="auto"/>
        <w:bottom w:val="none" w:sz="0" w:space="0" w:color="auto"/>
        <w:right w:val="none" w:sz="0" w:space="0" w:color="auto"/>
      </w:divBdr>
    </w:div>
    <w:div w:id="1821577794">
      <w:bodyDiv w:val="1"/>
      <w:marLeft w:val="0"/>
      <w:marRight w:val="0"/>
      <w:marTop w:val="0"/>
      <w:marBottom w:val="0"/>
      <w:divBdr>
        <w:top w:val="none" w:sz="0" w:space="0" w:color="auto"/>
        <w:left w:val="none" w:sz="0" w:space="0" w:color="auto"/>
        <w:bottom w:val="none" w:sz="0" w:space="0" w:color="auto"/>
        <w:right w:val="none" w:sz="0" w:space="0" w:color="auto"/>
      </w:divBdr>
      <w:divsChild>
        <w:div w:id="762841492">
          <w:marLeft w:val="0"/>
          <w:marRight w:val="0"/>
          <w:marTop w:val="0"/>
          <w:marBottom w:val="0"/>
          <w:divBdr>
            <w:top w:val="none" w:sz="0" w:space="0" w:color="auto"/>
            <w:left w:val="none" w:sz="0" w:space="0" w:color="auto"/>
            <w:bottom w:val="none" w:sz="0" w:space="0" w:color="auto"/>
            <w:right w:val="none" w:sz="0" w:space="0" w:color="auto"/>
          </w:divBdr>
          <w:divsChild>
            <w:div w:id="1980500390">
              <w:marLeft w:val="0"/>
              <w:marRight w:val="0"/>
              <w:marTop w:val="0"/>
              <w:marBottom w:val="0"/>
              <w:divBdr>
                <w:top w:val="none" w:sz="0" w:space="0" w:color="auto"/>
                <w:left w:val="none" w:sz="0" w:space="0" w:color="auto"/>
                <w:bottom w:val="none" w:sz="0" w:space="0" w:color="auto"/>
                <w:right w:val="none" w:sz="0" w:space="0" w:color="auto"/>
              </w:divBdr>
              <w:divsChild>
                <w:div w:id="1810318067">
                  <w:marLeft w:val="0"/>
                  <w:marRight w:val="0"/>
                  <w:marTop w:val="0"/>
                  <w:marBottom w:val="0"/>
                  <w:divBdr>
                    <w:top w:val="none" w:sz="0" w:space="0" w:color="auto"/>
                    <w:left w:val="none" w:sz="0" w:space="0" w:color="auto"/>
                    <w:bottom w:val="none" w:sz="0" w:space="0" w:color="auto"/>
                    <w:right w:val="none" w:sz="0" w:space="0" w:color="auto"/>
                  </w:divBdr>
                  <w:divsChild>
                    <w:div w:id="573198291">
                      <w:marLeft w:val="0"/>
                      <w:marRight w:val="0"/>
                      <w:marTop w:val="0"/>
                      <w:marBottom w:val="0"/>
                      <w:divBdr>
                        <w:top w:val="none" w:sz="0" w:space="0" w:color="auto"/>
                        <w:left w:val="none" w:sz="0" w:space="0" w:color="auto"/>
                        <w:bottom w:val="none" w:sz="0" w:space="0" w:color="auto"/>
                        <w:right w:val="none" w:sz="0" w:space="0" w:color="auto"/>
                      </w:divBdr>
                      <w:divsChild>
                        <w:div w:id="70051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1657165">
      <w:bodyDiv w:val="1"/>
      <w:marLeft w:val="0"/>
      <w:marRight w:val="0"/>
      <w:marTop w:val="0"/>
      <w:marBottom w:val="0"/>
      <w:divBdr>
        <w:top w:val="none" w:sz="0" w:space="0" w:color="auto"/>
        <w:left w:val="none" w:sz="0" w:space="0" w:color="auto"/>
        <w:bottom w:val="none" w:sz="0" w:space="0" w:color="auto"/>
        <w:right w:val="none" w:sz="0" w:space="0" w:color="auto"/>
      </w:divBdr>
    </w:div>
    <w:div w:id="2090957586">
      <w:bodyDiv w:val="1"/>
      <w:marLeft w:val="0"/>
      <w:marRight w:val="0"/>
      <w:marTop w:val="0"/>
      <w:marBottom w:val="0"/>
      <w:divBdr>
        <w:top w:val="none" w:sz="0" w:space="0" w:color="auto"/>
        <w:left w:val="none" w:sz="0" w:space="0" w:color="auto"/>
        <w:bottom w:val="none" w:sz="0" w:space="0" w:color="auto"/>
        <w:right w:val="none" w:sz="0" w:space="0" w:color="auto"/>
      </w:divBdr>
      <w:divsChild>
        <w:div w:id="442264156">
          <w:marLeft w:val="0"/>
          <w:marRight w:val="0"/>
          <w:marTop w:val="0"/>
          <w:marBottom w:val="0"/>
          <w:divBdr>
            <w:top w:val="none" w:sz="0" w:space="0" w:color="auto"/>
            <w:left w:val="none" w:sz="0" w:space="0" w:color="auto"/>
            <w:bottom w:val="none" w:sz="0" w:space="0" w:color="auto"/>
            <w:right w:val="none" w:sz="0" w:space="0" w:color="auto"/>
          </w:divBdr>
        </w:div>
        <w:div w:id="1037042402">
          <w:marLeft w:val="0"/>
          <w:marRight w:val="0"/>
          <w:marTop w:val="0"/>
          <w:marBottom w:val="0"/>
          <w:divBdr>
            <w:top w:val="none" w:sz="0" w:space="0" w:color="auto"/>
            <w:left w:val="none" w:sz="0" w:space="0" w:color="auto"/>
            <w:bottom w:val="none" w:sz="0" w:space="0" w:color="auto"/>
            <w:right w:val="none" w:sz="0" w:space="0" w:color="auto"/>
          </w:divBdr>
        </w:div>
        <w:div w:id="1629385916">
          <w:marLeft w:val="0"/>
          <w:marRight w:val="0"/>
          <w:marTop w:val="0"/>
          <w:marBottom w:val="0"/>
          <w:divBdr>
            <w:top w:val="none" w:sz="0" w:space="0" w:color="auto"/>
            <w:left w:val="none" w:sz="0" w:space="0" w:color="auto"/>
            <w:bottom w:val="none" w:sz="0" w:space="0" w:color="auto"/>
            <w:right w:val="none" w:sz="0" w:space="0" w:color="auto"/>
          </w:divBdr>
        </w:div>
        <w:div w:id="1953704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D:\ppt&amp;word_model\&#31995;&#32479;&#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380530-86D2-4C6C-94C2-FBEBF627E3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系统模板</Template>
  <TotalTime>4</TotalTime>
  <Pages>16</Pages>
  <Words>593</Words>
  <Characters>3383</Characters>
  <Application>Microsoft Office Word</Application>
  <DocSecurity>0</DocSecurity>
  <Lines>28</Lines>
  <Paragraphs>7</Paragraphs>
  <ScaleCrop>false</ScaleCrop>
  <Manager>行业技术部</Manager>
  <Company>ESRI中国（北京）有限公司</Company>
  <LinksUpToDate>false</LinksUpToDate>
  <CharactersWithSpaces>3969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系统模板</dc:title>
  <dc:creator>Administrator</dc:creator>
  <cp:lastModifiedBy>商云涛</cp:lastModifiedBy>
  <cp:revision>5</cp:revision>
  <cp:lastPrinted>2010-06-02T09:56:00Z</cp:lastPrinted>
  <dcterms:created xsi:type="dcterms:W3CDTF">2017-11-01T09:02:00Z</dcterms:created>
  <dcterms:modified xsi:type="dcterms:W3CDTF">2018-04-11T05:30:00Z</dcterms:modified>
  <cp:category>技术方案</cp:category>
</cp:coreProperties>
</file>